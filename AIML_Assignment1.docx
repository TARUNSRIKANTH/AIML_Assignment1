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EE790" w14:textId="1C85DD04" w:rsidR="00952F7D" w:rsidRDefault="00DF198B" w:rsidP="00DF198B">
      <w:pPr>
        <w:pStyle w:val="GraphicAnchor"/>
      </w:pPr>
      <w:r w:rsidRPr="004909D9">
        <w:rPr>
          <w:noProof/>
          <w:lang w:val="en-AU" w:eastAsia="en-AU"/>
        </w:rPr>
        <w:drawing>
          <wp:anchor distT="0" distB="0" distL="114300" distR="114300" simplePos="0" relativeHeight="251655168" behindDoc="1" locked="1" layoutInCell="1" allowOverlap="1" wp14:anchorId="3DE16EB6" wp14:editId="5D4FE365">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62936DBD" w14:textId="77777777" w:rsidTr="00EB7C2B">
        <w:trPr>
          <w:trHeight w:val="1083"/>
        </w:trPr>
        <w:tc>
          <w:tcPr>
            <w:tcW w:w="10790" w:type="dxa"/>
            <w:gridSpan w:val="9"/>
          </w:tcPr>
          <w:p w14:paraId="225644A0" w14:textId="77777777" w:rsidR="00DF198B" w:rsidRDefault="00DF198B"/>
        </w:tc>
      </w:tr>
      <w:tr w:rsidR="00DF198B" w14:paraId="08F43D35" w14:textId="77777777" w:rsidTr="00EB7C2B">
        <w:trPr>
          <w:trHeight w:val="1068"/>
        </w:trPr>
        <w:tc>
          <w:tcPr>
            <w:tcW w:w="1198" w:type="dxa"/>
            <w:gridSpan w:val="2"/>
            <w:tcBorders>
              <w:right w:val="single" w:sz="18" w:space="0" w:color="476166" w:themeColor="accent1"/>
            </w:tcBorders>
          </w:tcPr>
          <w:p w14:paraId="4CE5CDA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70FE314" w14:textId="2C0FCE68" w:rsidR="00DF198B" w:rsidRPr="00DF198B" w:rsidRDefault="00E21157" w:rsidP="00EB7C2B">
            <w:pPr>
              <w:pStyle w:val="Heading1"/>
            </w:pPr>
            <w:r w:rsidRPr="00E21157">
              <w:rPr>
                <w:bCs/>
                <w:lang w:val="en-IN"/>
              </w:rPr>
              <w:t xml:space="preserve">Assignment-01: </w:t>
            </w:r>
            <w:r>
              <w:rPr>
                <w:bCs/>
                <w:lang w:val="en-IN"/>
              </w:rPr>
              <w:br/>
            </w:r>
            <w:r w:rsidRPr="00E21157">
              <w:rPr>
                <w:lang w:val="en-IN"/>
              </w:rPr>
              <w:t>Text Summarization using Python &amp; NLTK: TF-IDF Algorithm</w:t>
            </w:r>
          </w:p>
        </w:tc>
        <w:tc>
          <w:tcPr>
            <w:tcW w:w="1199" w:type="dxa"/>
            <w:gridSpan w:val="2"/>
            <w:tcBorders>
              <w:left w:val="single" w:sz="18" w:space="0" w:color="476166" w:themeColor="accent1"/>
            </w:tcBorders>
          </w:tcPr>
          <w:p w14:paraId="27873475" w14:textId="77777777" w:rsidR="00DF198B" w:rsidRDefault="00DF198B"/>
        </w:tc>
      </w:tr>
      <w:tr w:rsidR="00DF198B" w14:paraId="46688186" w14:textId="77777777" w:rsidTr="00EB7C2B">
        <w:trPr>
          <w:trHeight w:val="1837"/>
        </w:trPr>
        <w:tc>
          <w:tcPr>
            <w:tcW w:w="1170" w:type="dxa"/>
          </w:tcPr>
          <w:p w14:paraId="1CDCBF6C" w14:textId="77777777" w:rsidR="00DF198B" w:rsidRDefault="00DF198B"/>
        </w:tc>
        <w:tc>
          <w:tcPr>
            <w:tcW w:w="8460" w:type="dxa"/>
            <w:gridSpan w:val="7"/>
          </w:tcPr>
          <w:p w14:paraId="5BA8494E" w14:textId="77777777" w:rsidR="00DF198B" w:rsidRDefault="00DF198B"/>
        </w:tc>
        <w:tc>
          <w:tcPr>
            <w:tcW w:w="1160" w:type="dxa"/>
          </w:tcPr>
          <w:p w14:paraId="62112294" w14:textId="77777777" w:rsidR="00DF198B" w:rsidRDefault="00DF198B"/>
        </w:tc>
      </w:tr>
      <w:tr w:rsidR="00DF198B" w14:paraId="09D0A4FC" w14:textId="77777777" w:rsidTr="00EB7C2B">
        <w:trPr>
          <w:trHeight w:val="1460"/>
        </w:trPr>
        <w:tc>
          <w:tcPr>
            <w:tcW w:w="2397" w:type="dxa"/>
            <w:gridSpan w:val="4"/>
          </w:tcPr>
          <w:p w14:paraId="60317BB8" w14:textId="77777777" w:rsidR="00DF198B" w:rsidRDefault="00DF198B"/>
        </w:tc>
        <w:tc>
          <w:tcPr>
            <w:tcW w:w="5995" w:type="dxa"/>
            <w:shd w:val="clear" w:color="auto" w:fill="FFFFFF" w:themeFill="background1"/>
          </w:tcPr>
          <w:p w14:paraId="6564220D" w14:textId="6DF8D519" w:rsidR="00DF198B" w:rsidRPr="00DF198B" w:rsidRDefault="00DA5F8D" w:rsidP="000A38F7">
            <w:pPr>
              <w:pStyle w:val="Heading2"/>
            </w:pPr>
            <w:r>
              <w:t>SANNIDHI TARUN SRIKANTH</w:t>
            </w:r>
          </w:p>
        </w:tc>
        <w:tc>
          <w:tcPr>
            <w:tcW w:w="2398" w:type="dxa"/>
            <w:gridSpan w:val="4"/>
          </w:tcPr>
          <w:p w14:paraId="4D7B2F41" w14:textId="77777777" w:rsidR="00DF198B" w:rsidRDefault="00DF198B"/>
        </w:tc>
      </w:tr>
      <w:tr w:rsidR="00DF198B" w14:paraId="228520C3" w14:textId="77777777" w:rsidTr="00EB7C2B">
        <w:trPr>
          <w:trHeight w:val="7176"/>
        </w:trPr>
        <w:tc>
          <w:tcPr>
            <w:tcW w:w="2397" w:type="dxa"/>
            <w:gridSpan w:val="4"/>
          </w:tcPr>
          <w:p w14:paraId="24561F41"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06183336" w14:textId="1470FCB3" w:rsidR="00DA5F8D" w:rsidRPr="00815F53" w:rsidRDefault="00DA5F8D" w:rsidP="00DA5F8D">
            <w:pPr>
              <w:pStyle w:val="Heading3"/>
              <w:rPr>
                <w:b/>
                <w:bCs/>
                <w:sz w:val="24"/>
                <w:szCs w:val="24"/>
              </w:rPr>
            </w:pPr>
            <w:r w:rsidRPr="00815F53">
              <w:rPr>
                <w:b/>
                <w:bCs/>
                <w:sz w:val="24"/>
                <w:szCs w:val="24"/>
              </w:rPr>
              <w:t>STUDENT ID: 2023MT12014</w:t>
            </w:r>
          </w:p>
          <w:p w14:paraId="16F9D3F0" w14:textId="7C1517B7" w:rsidR="00DF198B" w:rsidRPr="00DF198B" w:rsidRDefault="00DA5F8D" w:rsidP="00DA5F8D">
            <w:pPr>
              <w:pStyle w:val="Heading3"/>
            </w:pPr>
            <w:r>
              <w:t>November 17, 2024</w:t>
            </w:r>
          </w:p>
          <w:p w14:paraId="09445111" w14:textId="18B993A5" w:rsidR="00874FE7" w:rsidRPr="00DF198B" w:rsidRDefault="00000000" w:rsidP="00874FE7">
            <w:pPr>
              <w:pStyle w:val="Heading3"/>
            </w:pPr>
            <w:sdt>
              <w:sdtPr>
                <w:id w:val="-1516760087"/>
                <w:placeholder>
                  <w:docPart w:val="FBC3BCB41F96466A8308F7DAB7301A80"/>
                </w:placeholder>
                <w:temporary/>
                <w:showingPlcHdr/>
                <w15:appearance w15:val="hidden"/>
              </w:sdtPr>
              <w:sdtContent>
                <w:r w:rsidR="00874FE7" w:rsidRPr="00DF198B">
                  <w:t>—</w:t>
                </w:r>
              </w:sdtContent>
            </w:sdt>
          </w:p>
          <w:p w14:paraId="1CE6B977" w14:textId="322403ED" w:rsidR="00DF198B" w:rsidRPr="00DF198B" w:rsidRDefault="00DA5F8D" w:rsidP="00874FE7">
            <w:pPr>
              <w:pStyle w:val="Heading3"/>
            </w:pPr>
            <w:r w:rsidRPr="00DA5F8D">
              <w:rPr>
                <w:lang w:val="en-IN"/>
              </w:rPr>
              <w:t>AI &amp; ML Techniques for Cyber Security</w:t>
            </w:r>
          </w:p>
          <w:p w14:paraId="5A65DE39" w14:textId="085B85F1" w:rsidR="00DF198B" w:rsidRPr="00DF198B" w:rsidRDefault="00000000" w:rsidP="00874FE7">
            <w:pPr>
              <w:pStyle w:val="Heading3"/>
            </w:pPr>
            <w:sdt>
              <w:sdtPr>
                <w:id w:val="1492440299"/>
                <w:placeholder>
                  <w:docPart w:val="493D7EBBCF6644308F3E9D8B55CDC591"/>
                </w:placeholder>
                <w:temporary/>
                <w:showingPlcHdr/>
                <w15:appearance w15:val="hidden"/>
              </w:sdtPr>
              <w:sdtContent>
                <w:r w:rsidR="00874FE7" w:rsidRPr="00DF198B">
                  <w:t>—</w:t>
                </w:r>
              </w:sdtContent>
            </w:sdt>
          </w:p>
          <w:p w14:paraId="4D6C498A" w14:textId="7E1416D7" w:rsidR="000A38F7" w:rsidRPr="000A38F7" w:rsidRDefault="000A38F7" w:rsidP="000A38F7">
            <w:pPr>
              <w:pStyle w:val="Heading3"/>
            </w:pPr>
            <w:r w:rsidRPr="00F3152D">
              <w:rPr>
                <w:rFonts w:ascii="CMR10" w:eastAsia="CMR10" w:cs="CMR10"/>
                <w:noProof/>
              </w:rPr>
              <w:drawing>
                <wp:anchor distT="0" distB="0" distL="0" distR="0" simplePos="0" relativeHeight="251664384" behindDoc="1" locked="0" layoutInCell="1" allowOverlap="1" wp14:anchorId="5A6706C2" wp14:editId="578748DA">
                  <wp:simplePos x="0" y="0"/>
                  <wp:positionH relativeFrom="page">
                    <wp:posOffset>1160145</wp:posOffset>
                  </wp:positionH>
                  <wp:positionV relativeFrom="paragraph">
                    <wp:posOffset>521335</wp:posOffset>
                  </wp:positionV>
                  <wp:extent cx="1584960" cy="1371600"/>
                  <wp:effectExtent l="0" t="0" r="0" b="0"/>
                  <wp:wrapTopAndBottom/>
                  <wp:docPr id="1953656035"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84960" cy="1371600"/>
                          </a:xfrm>
                          <a:prstGeom prst="rect">
                            <a:avLst/>
                          </a:prstGeom>
                          <a:noFill/>
                        </pic:spPr>
                      </pic:pic>
                    </a:graphicData>
                  </a:graphic>
                  <wp14:sizeRelH relativeFrom="page">
                    <wp14:pctWidth>0</wp14:pctWidth>
                  </wp14:sizeRelH>
                  <wp14:sizeRelV relativeFrom="page">
                    <wp14:pctHeight>0</wp14:pctHeight>
                  </wp14:sizeRelV>
                </wp:anchor>
              </w:drawing>
            </w:r>
            <w:r>
              <w:t xml:space="preserve">Prof. </w:t>
            </w:r>
            <w:r w:rsidRPr="000A38F7">
              <w:t>JAGDISH PRASAD</w:t>
            </w:r>
          </w:p>
          <w:p w14:paraId="732FA588" w14:textId="77777777" w:rsidR="00DF198B" w:rsidRPr="00DF198B" w:rsidRDefault="00DF198B" w:rsidP="00DF198B"/>
        </w:tc>
        <w:tc>
          <w:tcPr>
            <w:tcW w:w="2398" w:type="dxa"/>
            <w:gridSpan w:val="4"/>
          </w:tcPr>
          <w:p w14:paraId="05EE5024" w14:textId="77777777" w:rsidR="00DF198B" w:rsidRDefault="00DF198B" w:rsidP="00DF198B">
            <w:pPr>
              <w:jc w:val="center"/>
            </w:pPr>
          </w:p>
        </w:tc>
      </w:tr>
      <w:tr w:rsidR="00DF198B" w14:paraId="59C40E40" w14:textId="77777777" w:rsidTr="00EB7C2B">
        <w:tc>
          <w:tcPr>
            <w:tcW w:w="2340" w:type="dxa"/>
            <w:gridSpan w:val="3"/>
          </w:tcPr>
          <w:p w14:paraId="6846AEB5" w14:textId="77777777" w:rsidR="00DF198B" w:rsidRDefault="00DF198B"/>
        </w:tc>
        <w:tc>
          <w:tcPr>
            <w:tcW w:w="6120" w:type="dxa"/>
            <w:gridSpan w:val="3"/>
          </w:tcPr>
          <w:p w14:paraId="7AA935BC" w14:textId="77777777" w:rsidR="00DF198B" w:rsidRDefault="00DF198B"/>
        </w:tc>
        <w:tc>
          <w:tcPr>
            <w:tcW w:w="2330" w:type="dxa"/>
            <w:gridSpan w:val="3"/>
          </w:tcPr>
          <w:p w14:paraId="487F6149" w14:textId="77777777" w:rsidR="00DF198B" w:rsidRDefault="00DF198B"/>
        </w:tc>
      </w:tr>
    </w:tbl>
    <w:p w14:paraId="51639A32" w14:textId="77777777" w:rsidR="00DF198B" w:rsidRDefault="00DF198B"/>
    <w:p w14:paraId="751F4E0C" w14:textId="77777777" w:rsidR="00DF198B" w:rsidRDefault="00DF198B" w:rsidP="002D2200">
      <w:pPr>
        <w:pStyle w:val="GraphicAnchor"/>
      </w:pPr>
    </w:p>
    <w:tbl>
      <w:tblPr>
        <w:tblW w:w="12312" w:type="dxa"/>
        <w:tblLayout w:type="fixed"/>
        <w:tblCellMar>
          <w:left w:w="0" w:type="dxa"/>
          <w:right w:w="0" w:type="dxa"/>
        </w:tblCellMar>
        <w:tblLook w:val="0600" w:firstRow="0" w:lastRow="0" w:firstColumn="0" w:lastColumn="0" w:noHBand="1" w:noVBand="1"/>
      </w:tblPr>
      <w:tblGrid>
        <w:gridCol w:w="566"/>
        <w:gridCol w:w="541"/>
        <w:gridCol w:w="540"/>
        <w:gridCol w:w="1076"/>
        <w:gridCol w:w="5779"/>
        <w:gridCol w:w="1089"/>
        <w:gridCol w:w="474"/>
        <w:gridCol w:w="66"/>
        <w:gridCol w:w="20"/>
        <w:gridCol w:w="1930"/>
        <w:gridCol w:w="231"/>
      </w:tblGrid>
      <w:tr w:rsidR="002D2200" w14:paraId="3CE79AAF" w14:textId="77777777" w:rsidTr="000A38F7">
        <w:trPr>
          <w:gridAfter w:val="1"/>
          <w:wAfter w:w="231" w:type="dxa"/>
          <w:trHeight w:val="1152"/>
        </w:trPr>
        <w:tc>
          <w:tcPr>
            <w:tcW w:w="566" w:type="dxa"/>
          </w:tcPr>
          <w:p w14:paraId="4D02130D" w14:textId="77777777" w:rsidR="002D2200" w:rsidRDefault="005E598B">
            <w:r>
              <w:rPr>
                <w:noProof/>
                <w:lang w:val="en-AU" w:eastAsia="en-AU"/>
              </w:rPr>
              <w:lastRenderedPageBreak/>
              <mc:AlternateContent>
                <mc:Choice Requires="wpg">
                  <w:drawing>
                    <wp:anchor distT="0" distB="0" distL="114300" distR="114300" simplePos="0" relativeHeight="251658240" behindDoc="1" locked="1" layoutInCell="1" allowOverlap="1" wp14:anchorId="04324291" wp14:editId="5CD38536">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39C3A907" id="Group 7" o:spid="_x0000_s1026" alt="&quot;&quot;" style="position:absolute;margin-left:0;margin-top:3.1pt;width:540pt;height:10in;z-index:-251658240;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3" o:title="Decorative"/>
                      </v:shape>
                      <w10:anchorlock/>
                    </v:group>
                  </w:pict>
                </mc:Fallback>
              </mc:AlternateContent>
            </w:r>
          </w:p>
        </w:tc>
        <w:tc>
          <w:tcPr>
            <w:tcW w:w="2157" w:type="dxa"/>
            <w:gridSpan w:val="3"/>
            <w:tcBorders>
              <w:bottom w:val="single" w:sz="18" w:space="0" w:color="476166" w:themeColor="accent1"/>
            </w:tcBorders>
          </w:tcPr>
          <w:p w14:paraId="63A1BAC1" w14:textId="77777777" w:rsidR="002D2200" w:rsidRDefault="002D2200"/>
        </w:tc>
        <w:tc>
          <w:tcPr>
            <w:tcW w:w="5779" w:type="dxa"/>
            <w:tcBorders>
              <w:bottom w:val="single" w:sz="18" w:space="0" w:color="476166" w:themeColor="accent1"/>
            </w:tcBorders>
          </w:tcPr>
          <w:p w14:paraId="4E866092" w14:textId="77777777" w:rsidR="002D2200" w:rsidRDefault="002D2200"/>
        </w:tc>
        <w:tc>
          <w:tcPr>
            <w:tcW w:w="1563" w:type="dxa"/>
            <w:gridSpan w:val="2"/>
            <w:tcBorders>
              <w:bottom w:val="single" w:sz="18" w:space="0" w:color="476166" w:themeColor="accent1"/>
            </w:tcBorders>
          </w:tcPr>
          <w:p w14:paraId="14338E71" w14:textId="77777777" w:rsidR="002D2200" w:rsidRDefault="002D2200"/>
        </w:tc>
        <w:tc>
          <w:tcPr>
            <w:tcW w:w="2016" w:type="dxa"/>
            <w:gridSpan w:val="3"/>
          </w:tcPr>
          <w:p w14:paraId="18EC50E2" w14:textId="77777777" w:rsidR="002D2200" w:rsidRDefault="002D2200"/>
        </w:tc>
      </w:tr>
      <w:tr w:rsidR="002D2200" w14:paraId="06245E95" w14:textId="77777777" w:rsidTr="000A38F7">
        <w:trPr>
          <w:gridAfter w:val="1"/>
          <w:wAfter w:w="231" w:type="dxa"/>
          <w:trHeight w:val="664"/>
        </w:trPr>
        <w:tc>
          <w:tcPr>
            <w:tcW w:w="566" w:type="dxa"/>
            <w:tcBorders>
              <w:right w:val="single" w:sz="18" w:space="0" w:color="476166" w:themeColor="accent1"/>
            </w:tcBorders>
          </w:tcPr>
          <w:p w14:paraId="1C260857" w14:textId="77777777" w:rsidR="002D2200" w:rsidRDefault="002D2200"/>
        </w:tc>
        <w:tc>
          <w:tcPr>
            <w:tcW w:w="9499" w:type="dxa"/>
            <w:gridSpan w:val="6"/>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A1AA022" w14:textId="77777777" w:rsidR="002D2200" w:rsidRPr="00E74B29" w:rsidRDefault="00000000" w:rsidP="00EB7C2B">
            <w:pPr>
              <w:pStyle w:val="Heading4"/>
            </w:pPr>
            <w:sdt>
              <w:sdtPr>
                <w:id w:val="2122175478"/>
                <w:placeholder>
                  <w:docPart w:val="7D5FCF62E9C74B8A88DE8D03DF5C6CDD"/>
                </w:placeholder>
                <w:temporary/>
                <w:showingPlcHdr/>
                <w15:appearance w15:val="hidden"/>
              </w:sdtPr>
              <w:sdtContent>
                <w:r w:rsidR="00EB7C2B">
                  <w:t>INTRODUCTION</w:t>
                </w:r>
              </w:sdtContent>
            </w:sdt>
          </w:p>
        </w:tc>
        <w:tc>
          <w:tcPr>
            <w:tcW w:w="2016" w:type="dxa"/>
            <w:gridSpan w:val="3"/>
            <w:tcBorders>
              <w:left w:val="single" w:sz="18" w:space="0" w:color="476166" w:themeColor="accent1"/>
            </w:tcBorders>
          </w:tcPr>
          <w:p w14:paraId="6A7E30D6" w14:textId="77777777" w:rsidR="002D2200" w:rsidRDefault="002D2200"/>
        </w:tc>
      </w:tr>
      <w:tr w:rsidR="002D2200" w14:paraId="5B700FFA" w14:textId="77777777" w:rsidTr="000A38F7">
        <w:trPr>
          <w:gridAfter w:val="1"/>
          <w:wAfter w:w="231" w:type="dxa"/>
          <w:trHeight w:val="311"/>
        </w:trPr>
        <w:tc>
          <w:tcPr>
            <w:tcW w:w="566" w:type="dxa"/>
          </w:tcPr>
          <w:p w14:paraId="3C4D2FA1" w14:textId="77777777" w:rsidR="002D2200" w:rsidRDefault="002D2200"/>
        </w:tc>
        <w:tc>
          <w:tcPr>
            <w:tcW w:w="2157" w:type="dxa"/>
            <w:gridSpan w:val="3"/>
            <w:tcBorders>
              <w:top w:val="single" w:sz="18" w:space="0" w:color="476166" w:themeColor="accent1"/>
            </w:tcBorders>
          </w:tcPr>
          <w:p w14:paraId="7829017C" w14:textId="77777777" w:rsidR="002D2200" w:rsidRDefault="002D2200"/>
        </w:tc>
        <w:tc>
          <w:tcPr>
            <w:tcW w:w="5779" w:type="dxa"/>
            <w:tcBorders>
              <w:top w:val="single" w:sz="18" w:space="0" w:color="476166" w:themeColor="accent1"/>
            </w:tcBorders>
          </w:tcPr>
          <w:p w14:paraId="582AF59F" w14:textId="77777777" w:rsidR="002D2200" w:rsidRDefault="002D2200"/>
        </w:tc>
        <w:tc>
          <w:tcPr>
            <w:tcW w:w="1563" w:type="dxa"/>
            <w:gridSpan w:val="2"/>
            <w:tcBorders>
              <w:top w:val="single" w:sz="18" w:space="0" w:color="476166" w:themeColor="accent1"/>
            </w:tcBorders>
          </w:tcPr>
          <w:p w14:paraId="031DAD1B" w14:textId="77777777" w:rsidR="002D2200" w:rsidRDefault="002D2200"/>
        </w:tc>
        <w:tc>
          <w:tcPr>
            <w:tcW w:w="2016" w:type="dxa"/>
            <w:gridSpan w:val="3"/>
          </w:tcPr>
          <w:p w14:paraId="24869E35" w14:textId="77777777" w:rsidR="002D2200" w:rsidRDefault="002D2200"/>
        </w:tc>
      </w:tr>
      <w:tr w:rsidR="000E4641" w14:paraId="551E455B" w14:textId="77777777" w:rsidTr="000A38F7">
        <w:trPr>
          <w:trHeight w:val="11392"/>
        </w:trPr>
        <w:tc>
          <w:tcPr>
            <w:tcW w:w="566" w:type="dxa"/>
          </w:tcPr>
          <w:p w14:paraId="6B5E2A84" w14:textId="77777777" w:rsidR="000E4641" w:rsidRDefault="000E4641"/>
        </w:tc>
        <w:tc>
          <w:tcPr>
            <w:tcW w:w="541" w:type="dxa"/>
            <w:tcBorders>
              <w:bottom w:val="single" w:sz="18" w:space="0" w:color="476166" w:themeColor="accent1"/>
            </w:tcBorders>
            <w:shd w:val="clear" w:color="auto" w:fill="FFFFFF" w:themeFill="background1"/>
          </w:tcPr>
          <w:p w14:paraId="16920716" w14:textId="77777777" w:rsidR="000E4641" w:rsidRDefault="000E4641"/>
        </w:tc>
        <w:tc>
          <w:tcPr>
            <w:tcW w:w="540" w:type="dxa"/>
            <w:shd w:val="clear" w:color="auto" w:fill="FFFFFF" w:themeFill="background1"/>
          </w:tcPr>
          <w:p w14:paraId="7B2697A7" w14:textId="77777777" w:rsidR="000E4641" w:rsidRDefault="000E4641"/>
        </w:tc>
        <w:tc>
          <w:tcPr>
            <w:tcW w:w="7944" w:type="dxa"/>
            <w:gridSpan w:val="3"/>
            <w:shd w:val="clear" w:color="auto" w:fill="FFFFFF" w:themeFill="background1"/>
          </w:tcPr>
          <w:p w14:paraId="3AE3CE9D" w14:textId="77777777" w:rsidR="007538A9" w:rsidRDefault="007538A9" w:rsidP="000E4641">
            <w:pPr>
              <w:pStyle w:val="Text"/>
              <w:rPr>
                <w:sz w:val="26"/>
                <w:szCs w:val="26"/>
              </w:rPr>
            </w:pPr>
          </w:p>
          <w:p w14:paraId="701EF4CE" w14:textId="77777777" w:rsidR="007538A9" w:rsidRDefault="007538A9" w:rsidP="000E4641">
            <w:pPr>
              <w:pStyle w:val="Text"/>
              <w:rPr>
                <w:sz w:val="26"/>
                <w:szCs w:val="26"/>
              </w:rPr>
            </w:pPr>
          </w:p>
          <w:p w14:paraId="6A64B592" w14:textId="77777777" w:rsidR="007538A9" w:rsidRDefault="007538A9" w:rsidP="000E4641">
            <w:pPr>
              <w:pStyle w:val="Text"/>
              <w:rPr>
                <w:sz w:val="26"/>
                <w:szCs w:val="26"/>
              </w:rPr>
            </w:pPr>
          </w:p>
          <w:p w14:paraId="0CD8EFE1" w14:textId="77777777" w:rsidR="007538A9" w:rsidRDefault="007538A9" w:rsidP="000E4641">
            <w:pPr>
              <w:pStyle w:val="Text"/>
              <w:rPr>
                <w:sz w:val="26"/>
                <w:szCs w:val="26"/>
              </w:rPr>
            </w:pPr>
          </w:p>
          <w:p w14:paraId="079D91FE" w14:textId="349680D3" w:rsidR="0015243E" w:rsidRPr="005B3879" w:rsidRDefault="0015243E" w:rsidP="000E4641">
            <w:pPr>
              <w:pStyle w:val="Text"/>
              <w:rPr>
                <w:sz w:val="26"/>
                <w:szCs w:val="26"/>
              </w:rPr>
            </w:pPr>
            <w:r w:rsidRPr="005B3879">
              <w:rPr>
                <w:sz w:val="26"/>
                <w:szCs w:val="26"/>
              </w:rPr>
              <w:t>The objective of this assignment is to implement a text summarization technique utilizing Python and the NLTK (Natural Language Toolkit) library, specifically through the application of the TF-IDF (Term Frequency-Inverse Document Frequency) algorithm. Text summarization is a crucial task in natural language processing that involves condensing lengthy documents into shorter summaries while preserving the essential information and overall meaning.</w:t>
            </w:r>
          </w:p>
          <w:p w14:paraId="026771E7" w14:textId="77777777" w:rsidR="0015243E" w:rsidRPr="005B3879" w:rsidRDefault="0015243E" w:rsidP="000E4641">
            <w:pPr>
              <w:pStyle w:val="Text"/>
              <w:rPr>
                <w:sz w:val="26"/>
                <w:szCs w:val="26"/>
              </w:rPr>
            </w:pPr>
          </w:p>
          <w:p w14:paraId="62A2878A" w14:textId="507A2FFB" w:rsidR="000E4641" w:rsidRPr="007538A9" w:rsidRDefault="0015243E" w:rsidP="000E4641">
            <w:pPr>
              <w:pStyle w:val="Text"/>
              <w:rPr>
                <w:sz w:val="26"/>
                <w:szCs w:val="26"/>
              </w:rPr>
            </w:pPr>
            <w:r w:rsidRPr="005B3879">
              <w:rPr>
                <w:sz w:val="26"/>
                <w:szCs w:val="26"/>
              </w:rPr>
              <w:t>By employing the TF-IDF algorithm, this assignment aims to identify and extract the most relevant sentences from a given text based on their significance, as determined by their term frequency and inverse document frequency scores. This approach not only enhances the efficiency of information retrieval but also aids in presenting concise insights from extensive data sets, making it particularly valuable in fields such as AIML cybersecurity, where quick access to critical information is paramount.</w:t>
            </w:r>
          </w:p>
        </w:tc>
        <w:tc>
          <w:tcPr>
            <w:tcW w:w="540" w:type="dxa"/>
            <w:gridSpan w:val="2"/>
            <w:shd w:val="clear" w:color="auto" w:fill="FFFFFF" w:themeFill="background1"/>
          </w:tcPr>
          <w:p w14:paraId="1036A5C8" w14:textId="77777777" w:rsidR="000E4641" w:rsidRPr="00E74B29" w:rsidRDefault="000E4641">
            <w:pPr>
              <w:rPr>
                <w:rFonts w:ascii="Georgia" w:hAnsi="Georgia"/>
                <w:sz w:val="28"/>
                <w:szCs w:val="28"/>
              </w:rPr>
            </w:pPr>
          </w:p>
        </w:tc>
        <w:tc>
          <w:tcPr>
            <w:tcW w:w="20" w:type="dxa"/>
            <w:tcBorders>
              <w:bottom w:val="single" w:sz="18" w:space="0" w:color="476166" w:themeColor="accent1"/>
            </w:tcBorders>
            <w:shd w:val="clear" w:color="auto" w:fill="FFFFFF" w:themeFill="background1"/>
          </w:tcPr>
          <w:p w14:paraId="1B82ABAC" w14:textId="77777777" w:rsidR="000E4641" w:rsidRPr="00E74B29" w:rsidRDefault="000E4641">
            <w:pPr>
              <w:rPr>
                <w:rFonts w:ascii="Georgia" w:hAnsi="Georgia"/>
                <w:sz w:val="28"/>
                <w:szCs w:val="28"/>
              </w:rPr>
            </w:pPr>
          </w:p>
        </w:tc>
        <w:tc>
          <w:tcPr>
            <w:tcW w:w="2161" w:type="dxa"/>
            <w:gridSpan w:val="2"/>
          </w:tcPr>
          <w:p w14:paraId="7F0099EE" w14:textId="77777777" w:rsidR="000E4641" w:rsidRDefault="000E4641"/>
        </w:tc>
      </w:tr>
    </w:tbl>
    <w:p w14:paraId="1110B131" w14:textId="77777777" w:rsidR="002D2200" w:rsidRDefault="002D2200"/>
    <w:p w14:paraId="486A6251" w14:textId="77777777" w:rsidR="00E74B29" w:rsidRDefault="00E74B29" w:rsidP="0048120C">
      <w:pPr>
        <w:pStyle w:val="GraphicAnchor"/>
      </w:pPr>
    </w:p>
    <w:tbl>
      <w:tblPr>
        <w:tblW w:w="11285" w:type="dxa"/>
        <w:tblLayout w:type="fixed"/>
        <w:tblCellMar>
          <w:left w:w="0" w:type="dxa"/>
          <w:right w:w="0" w:type="dxa"/>
        </w:tblCellMar>
        <w:tblLook w:val="0600" w:firstRow="0" w:lastRow="0" w:firstColumn="0" w:lastColumn="0" w:noHBand="1" w:noVBand="1"/>
      </w:tblPr>
      <w:tblGrid>
        <w:gridCol w:w="567"/>
        <w:gridCol w:w="1078"/>
        <w:gridCol w:w="2158"/>
        <w:gridCol w:w="2158"/>
        <w:gridCol w:w="3678"/>
        <w:gridCol w:w="567"/>
        <w:gridCol w:w="1079"/>
      </w:tblGrid>
      <w:tr w:rsidR="0048120C" w14:paraId="03AEEBE1" w14:textId="77777777" w:rsidTr="00407796">
        <w:trPr>
          <w:trHeight w:val="1992"/>
        </w:trPr>
        <w:tc>
          <w:tcPr>
            <w:tcW w:w="1645" w:type="dxa"/>
            <w:gridSpan w:val="2"/>
          </w:tcPr>
          <w:p w14:paraId="344A9C23" w14:textId="77777777" w:rsidR="0048120C" w:rsidRDefault="00EB7C2B">
            <w:r w:rsidRPr="004909D9">
              <w:rPr>
                <w:noProof/>
                <w:lang w:val="en-AU" w:eastAsia="en-AU"/>
              </w:rPr>
              <w:lastRenderedPageBreak/>
              <w:drawing>
                <wp:anchor distT="0" distB="0" distL="114300" distR="114300" simplePos="0" relativeHeight="251662336" behindDoc="1" locked="1" layoutInCell="1" allowOverlap="1" wp14:anchorId="4EDB94AD" wp14:editId="39AA5B8F">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2D54B4F8" w14:textId="77777777" w:rsidR="0048120C" w:rsidRDefault="0048120C"/>
        </w:tc>
        <w:tc>
          <w:tcPr>
            <w:tcW w:w="2158" w:type="dxa"/>
            <w:tcBorders>
              <w:bottom w:val="single" w:sz="18" w:space="0" w:color="476166" w:themeColor="accent1"/>
            </w:tcBorders>
          </w:tcPr>
          <w:p w14:paraId="25AF6829" w14:textId="77777777" w:rsidR="0048120C" w:rsidRDefault="0048120C"/>
        </w:tc>
        <w:tc>
          <w:tcPr>
            <w:tcW w:w="3678" w:type="dxa"/>
            <w:tcBorders>
              <w:bottom w:val="single" w:sz="18" w:space="0" w:color="476166" w:themeColor="accent1"/>
            </w:tcBorders>
          </w:tcPr>
          <w:p w14:paraId="553BAD1B" w14:textId="77777777" w:rsidR="0048120C" w:rsidRDefault="0048120C"/>
        </w:tc>
        <w:tc>
          <w:tcPr>
            <w:tcW w:w="1646" w:type="dxa"/>
            <w:gridSpan w:val="2"/>
          </w:tcPr>
          <w:p w14:paraId="6D6CD832" w14:textId="77777777" w:rsidR="0048120C" w:rsidRDefault="0048120C"/>
        </w:tc>
      </w:tr>
      <w:tr w:rsidR="0048120C" w14:paraId="3561CBFC" w14:textId="77777777" w:rsidTr="00407796">
        <w:trPr>
          <w:trHeight w:val="800"/>
        </w:trPr>
        <w:tc>
          <w:tcPr>
            <w:tcW w:w="1645" w:type="dxa"/>
            <w:gridSpan w:val="2"/>
            <w:tcBorders>
              <w:right w:val="single" w:sz="18" w:space="0" w:color="476166" w:themeColor="accent1"/>
            </w:tcBorders>
          </w:tcPr>
          <w:p w14:paraId="689BD800" w14:textId="77777777" w:rsidR="0048120C" w:rsidRDefault="0048120C"/>
        </w:tc>
        <w:tc>
          <w:tcPr>
            <w:tcW w:w="799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DBA59DB" w14:textId="2C685BE3" w:rsidR="0048120C" w:rsidRPr="00935400" w:rsidRDefault="00935400" w:rsidP="00464823">
            <w:pPr>
              <w:pStyle w:val="Heading4"/>
              <w:numPr>
                <w:ilvl w:val="0"/>
                <w:numId w:val="7"/>
              </w:numPr>
              <w:rPr>
                <w:lang w:val="en-IN"/>
              </w:rPr>
            </w:pPr>
            <w:r w:rsidRPr="00935400">
              <w:rPr>
                <w:lang w:val="en-IN"/>
              </w:rPr>
              <w:t>Overall Solution Design and Process Architecture</w:t>
            </w:r>
          </w:p>
        </w:tc>
        <w:tc>
          <w:tcPr>
            <w:tcW w:w="1646" w:type="dxa"/>
            <w:gridSpan w:val="2"/>
            <w:tcBorders>
              <w:left w:val="single" w:sz="18" w:space="0" w:color="476166" w:themeColor="accent1"/>
            </w:tcBorders>
          </w:tcPr>
          <w:p w14:paraId="311608F1" w14:textId="77777777" w:rsidR="0048120C" w:rsidRDefault="0048120C"/>
        </w:tc>
      </w:tr>
      <w:tr w:rsidR="0048120C" w14:paraId="20D8B102" w14:textId="77777777" w:rsidTr="00407796">
        <w:tc>
          <w:tcPr>
            <w:tcW w:w="1645" w:type="dxa"/>
            <w:gridSpan w:val="2"/>
          </w:tcPr>
          <w:p w14:paraId="03DB5280" w14:textId="77777777" w:rsidR="0048120C" w:rsidRDefault="0048120C"/>
        </w:tc>
        <w:tc>
          <w:tcPr>
            <w:tcW w:w="2158" w:type="dxa"/>
            <w:tcBorders>
              <w:top w:val="single" w:sz="18" w:space="0" w:color="476166" w:themeColor="accent1"/>
            </w:tcBorders>
          </w:tcPr>
          <w:p w14:paraId="0FF8A4B6" w14:textId="77777777" w:rsidR="0048120C" w:rsidRDefault="0048120C"/>
        </w:tc>
        <w:tc>
          <w:tcPr>
            <w:tcW w:w="2158" w:type="dxa"/>
            <w:tcBorders>
              <w:top w:val="single" w:sz="18" w:space="0" w:color="476166" w:themeColor="accent1"/>
            </w:tcBorders>
          </w:tcPr>
          <w:p w14:paraId="50D39409" w14:textId="77777777" w:rsidR="0048120C" w:rsidRDefault="0048120C"/>
        </w:tc>
        <w:tc>
          <w:tcPr>
            <w:tcW w:w="3678" w:type="dxa"/>
            <w:tcBorders>
              <w:top w:val="single" w:sz="18" w:space="0" w:color="476166" w:themeColor="accent1"/>
            </w:tcBorders>
          </w:tcPr>
          <w:p w14:paraId="5FE306C4" w14:textId="77777777" w:rsidR="0048120C" w:rsidRDefault="0048120C"/>
        </w:tc>
        <w:tc>
          <w:tcPr>
            <w:tcW w:w="1646" w:type="dxa"/>
            <w:gridSpan w:val="2"/>
          </w:tcPr>
          <w:p w14:paraId="238783D1" w14:textId="77777777" w:rsidR="0048120C" w:rsidRDefault="0048120C"/>
        </w:tc>
      </w:tr>
      <w:tr w:rsidR="0048120C" w14:paraId="656E8415" w14:textId="77777777" w:rsidTr="00935400">
        <w:trPr>
          <w:trHeight w:val="4546"/>
        </w:trPr>
        <w:tc>
          <w:tcPr>
            <w:tcW w:w="567" w:type="dxa"/>
          </w:tcPr>
          <w:p w14:paraId="340B6987" w14:textId="77777777" w:rsidR="00800A32" w:rsidRDefault="00800A32"/>
        </w:tc>
        <w:tc>
          <w:tcPr>
            <w:tcW w:w="9639" w:type="dxa"/>
            <w:gridSpan w:val="5"/>
            <w:tcBorders>
              <w:top w:val="single" w:sz="18" w:space="0" w:color="476166" w:themeColor="accent1"/>
              <w:bottom w:val="single" w:sz="18" w:space="0" w:color="476166" w:themeColor="accent1"/>
            </w:tcBorders>
          </w:tcPr>
          <w:p w14:paraId="650501CE" w14:textId="77777777" w:rsidR="00800A32" w:rsidRDefault="00800A32" w:rsidP="00935400">
            <w:pPr>
              <w:pStyle w:val="Text"/>
              <w:rPr>
                <w:sz w:val="26"/>
                <w:szCs w:val="26"/>
                <w:lang w:val="en-IN"/>
              </w:rPr>
            </w:pPr>
          </w:p>
          <w:p w14:paraId="7ED82039" w14:textId="0873FEDC" w:rsidR="00935400" w:rsidRPr="00800A32" w:rsidRDefault="00935400" w:rsidP="00935400">
            <w:pPr>
              <w:pStyle w:val="Text"/>
              <w:rPr>
                <w:sz w:val="26"/>
                <w:szCs w:val="26"/>
                <w:lang w:val="en-IN"/>
              </w:rPr>
            </w:pPr>
            <w:r w:rsidRPr="00800A32">
              <w:rPr>
                <w:sz w:val="26"/>
                <w:szCs w:val="26"/>
                <w:lang w:val="en-IN"/>
              </w:rPr>
              <w:t>The solution design for text summarization using the </w:t>
            </w:r>
            <w:r w:rsidRPr="00800A32">
              <w:rPr>
                <w:b/>
                <w:bCs/>
                <w:sz w:val="26"/>
                <w:szCs w:val="26"/>
                <w:lang w:val="en-IN"/>
              </w:rPr>
              <w:t>TF-IDF</w:t>
            </w:r>
            <w:r w:rsidRPr="00800A32">
              <w:rPr>
                <w:sz w:val="26"/>
                <w:szCs w:val="26"/>
                <w:lang w:val="en-IN"/>
              </w:rPr>
              <w:t> algorithm involves a systematic approach that can be broken down into several key steps:</w:t>
            </w:r>
          </w:p>
          <w:p w14:paraId="44593746"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Text Input</w:t>
            </w:r>
            <w:r w:rsidRPr="00935400">
              <w:rPr>
                <w:sz w:val="26"/>
                <w:szCs w:val="26"/>
                <w:lang w:val="en-IN"/>
              </w:rPr>
              <w:t>: The process begins with the input of long pieces of text that need summarization.</w:t>
            </w:r>
          </w:p>
          <w:p w14:paraId="2DAA48FB"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Sentence Tokenization</w:t>
            </w:r>
            <w:r w:rsidRPr="00935400">
              <w:rPr>
                <w:sz w:val="26"/>
                <w:szCs w:val="26"/>
                <w:lang w:val="en-IN"/>
              </w:rPr>
              <w:t>: The text is divided into sentences using sentence tokenization techniques.</w:t>
            </w:r>
          </w:p>
          <w:p w14:paraId="78BE82C6"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Frequency Matrix Creation</w:t>
            </w:r>
            <w:r w:rsidRPr="00935400">
              <w:rPr>
                <w:sz w:val="26"/>
                <w:szCs w:val="26"/>
                <w:lang w:val="en-IN"/>
              </w:rPr>
              <w:t>: A frequency matrix is created to count the occurrences of each word in every sentence.</w:t>
            </w:r>
          </w:p>
          <w:p w14:paraId="3FABCB9C"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Term Frequency Calculation</w:t>
            </w:r>
            <w:r w:rsidRPr="00935400">
              <w:rPr>
                <w:sz w:val="26"/>
                <w:szCs w:val="26"/>
                <w:lang w:val="en-IN"/>
              </w:rPr>
              <w:t>: The term frequency (TF) is calculated to understand how often a word appears in a sentence relative to the total number of words in that sentence.</w:t>
            </w:r>
          </w:p>
          <w:p w14:paraId="3CAEE5E1"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Document Frequency Calculation</w:t>
            </w:r>
            <w:r w:rsidRPr="00935400">
              <w:rPr>
                <w:sz w:val="26"/>
                <w:szCs w:val="26"/>
                <w:lang w:val="en-IN"/>
              </w:rPr>
              <w:t>: A table is generated to track how many sentences contain each word, which is essential for calculating the inverse document frequency (IDF).</w:t>
            </w:r>
          </w:p>
          <w:p w14:paraId="1CB5CA26"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IDF Calculation</w:t>
            </w:r>
            <w:r w:rsidRPr="00935400">
              <w:rPr>
                <w:sz w:val="26"/>
                <w:szCs w:val="26"/>
                <w:lang w:val="en-IN"/>
              </w:rPr>
              <w:t>: The IDF scores are computed to determine the importance of words across all sentences.</w:t>
            </w:r>
          </w:p>
          <w:p w14:paraId="0518CC61"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TF-IDF Matrix Generation</w:t>
            </w:r>
            <w:r w:rsidRPr="00935400">
              <w:rPr>
                <w:sz w:val="26"/>
                <w:szCs w:val="26"/>
                <w:lang w:val="en-IN"/>
              </w:rPr>
              <w:t>: The TF and IDF scores are combined to create a TF-IDF matrix, which reflects the significance of words in each sentence.</w:t>
            </w:r>
          </w:p>
          <w:p w14:paraId="23655E09"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Sentence Scoring</w:t>
            </w:r>
            <w:r w:rsidRPr="00935400">
              <w:rPr>
                <w:sz w:val="26"/>
                <w:szCs w:val="26"/>
                <w:lang w:val="en-IN"/>
              </w:rPr>
              <w:t>: Each sentence is scored based on its TF-IDF values, allowing for the identification of key sentences.</w:t>
            </w:r>
          </w:p>
          <w:p w14:paraId="02D54CF9"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Threshold Determination</w:t>
            </w:r>
            <w:r w:rsidRPr="00935400">
              <w:rPr>
                <w:sz w:val="26"/>
                <w:szCs w:val="26"/>
                <w:lang w:val="en-IN"/>
              </w:rPr>
              <w:t>: An average score is calculated to set a threshold for selecting sentences for the summary.</w:t>
            </w:r>
          </w:p>
          <w:p w14:paraId="4BF6ADCB" w14:textId="77777777" w:rsidR="00935400" w:rsidRPr="00935400" w:rsidRDefault="00935400" w:rsidP="00935400">
            <w:pPr>
              <w:pStyle w:val="Text"/>
              <w:numPr>
                <w:ilvl w:val="0"/>
                <w:numId w:val="2"/>
              </w:numPr>
              <w:rPr>
                <w:sz w:val="26"/>
                <w:szCs w:val="26"/>
                <w:lang w:val="en-IN"/>
              </w:rPr>
            </w:pPr>
            <w:r w:rsidRPr="00935400">
              <w:rPr>
                <w:b/>
                <w:bCs/>
                <w:sz w:val="26"/>
                <w:szCs w:val="26"/>
                <w:lang w:val="en-IN"/>
              </w:rPr>
              <w:t>Summary Generation</w:t>
            </w:r>
            <w:r w:rsidRPr="00935400">
              <w:rPr>
                <w:sz w:val="26"/>
                <w:szCs w:val="26"/>
                <w:lang w:val="en-IN"/>
              </w:rPr>
              <w:t>: Sentences that meet or exceed the threshold are compiled into a coherent summary.</w:t>
            </w:r>
          </w:p>
          <w:p w14:paraId="5D7C3FF2" w14:textId="77777777" w:rsidR="0048120C" w:rsidRPr="00800A32" w:rsidRDefault="00935400" w:rsidP="00935400">
            <w:pPr>
              <w:pStyle w:val="Text"/>
              <w:rPr>
                <w:sz w:val="26"/>
                <w:szCs w:val="26"/>
                <w:lang w:val="en-IN"/>
              </w:rPr>
            </w:pPr>
            <w:r w:rsidRPr="00800A32">
              <w:rPr>
                <w:sz w:val="26"/>
                <w:szCs w:val="26"/>
                <w:lang w:val="en-IN"/>
              </w:rPr>
              <w:t>This structured approach ensures that the summary retains critical information while being concise.</w:t>
            </w:r>
          </w:p>
          <w:p w14:paraId="58C322AD" w14:textId="77777777" w:rsidR="002D48D2" w:rsidRPr="00800A32" w:rsidRDefault="002D48D2" w:rsidP="00935400">
            <w:pPr>
              <w:pStyle w:val="Text"/>
              <w:rPr>
                <w:sz w:val="26"/>
                <w:szCs w:val="26"/>
                <w:lang w:val="en-IN"/>
              </w:rPr>
            </w:pPr>
          </w:p>
          <w:p w14:paraId="30C1C8F9" w14:textId="77777777" w:rsidR="00800A32" w:rsidRDefault="00800A32" w:rsidP="00935400">
            <w:pPr>
              <w:pStyle w:val="Text"/>
              <w:rPr>
                <w:lang w:val="en-IN"/>
              </w:rPr>
            </w:pPr>
          </w:p>
          <w:p w14:paraId="3C44FA04" w14:textId="77777777" w:rsidR="00800A32" w:rsidRDefault="00800A32" w:rsidP="00935400">
            <w:pPr>
              <w:pStyle w:val="Text"/>
              <w:rPr>
                <w:lang w:val="en-IN"/>
              </w:rPr>
            </w:pPr>
          </w:p>
          <w:p w14:paraId="5FFDF98E" w14:textId="77777777" w:rsidR="00800A32" w:rsidRDefault="00800A32" w:rsidP="00935400">
            <w:pPr>
              <w:pStyle w:val="Text"/>
              <w:rPr>
                <w:lang w:val="en-IN"/>
              </w:rPr>
            </w:pPr>
          </w:p>
          <w:p w14:paraId="153F66FF" w14:textId="77777777" w:rsidR="0015243E" w:rsidRDefault="0015243E" w:rsidP="00935400">
            <w:pPr>
              <w:pStyle w:val="Text"/>
            </w:pPr>
          </w:p>
          <w:p w14:paraId="6CE12885" w14:textId="62D07E6D" w:rsidR="00800A32" w:rsidRDefault="00800A32" w:rsidP="00935400">
            <w:pPr>
              <w:pStyle w:val="Text"/>
            </w:pPr>
          </w:p>
        </w:tc>
        <w:tc>
          <w:tcPr>
            <w:tcW w:w="1079" w:type="dxa"/>
          </w:tcPr>
          <w:p w14:paraId="14DC607E" w14:textId="77777777" w:rsidR="0048120C" w:rsidRDefault="0048120C"/>
        </w:tc>
      </w:tr>
    </w:tbl>
    <w:p w14:paraId="7AEACDCF"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6700E854" w14:textId="77777777" w:rsidTr="00EB7C2B">
        <w:tc>
          <w:tcPr>
            <w:tcW w:w="1079" w:type="dxa"/>
          </w:tcPr>
          <w:p w14:paraId="1CE677F6" w14:textId="77777777" w:rsidR="007E7573" w:rsidRPr="00E74B29" w:rsidRDefault="007E7573" w:rsidP="00BA6015">
            <w:pPr>
              <w:pStyle w:val="Footer"/>
            </w:pPr>
          </w:p>
        </w:tc>
        <w:tc>
          <w:tcPr>
            <w:tcW w:w="5395" w:type="dxa"/>
          </w:tcPr>
          <w:p w14:paraId="5094D249" w14:textId="1DD4ED6C" w:rsidR="007E7573" w:rsidRPr="00874FE7" w:rsidRDefault="0015243E" w:rsidP="00BA6015">
            <w:pPr>
              <w:pStyle w:val="Footer"/>
            </w:pPr>
            <w:r w:rsidRPr="00E21157">
              <w:rPr>
                <w:lang w:val="en-IN"/>
              </w:rPr>
              <w:t>Text Summarization using Python &amp; NLTK: TF-IDF Algorithm</w:t>
            </w:r>
          </w:p>
        </w:tc>
        <w:tc>
          <w:tcPr>
            <w:tcW w:w="3237" w:type="dxa"/>
          </w:tcPr>
          <w:p w14:paraId="78542404" w14:textId="77777777" w:rsidR="007E7573" w:rsidRPr="00E74B29" w:rsidRDefault="00000000" w:rsidP="00EB7C2B">
            <w:pPr>
              <w:pStyle w:val="Footer"/>
              <w:jc w:val="right"/>
            </w:pPr>
            <w:sdt>
              <w:sdtPr>
                <w:id w:val="58290327"/>
                <w:placeholder>
                  <w:docPart w:val="473E8A903B834903AE3C2724228A7E42"/>
                </w:placeholder>
                <w:temporary/>
                <w:showingPlcHdr/>
                <w15:appearance w15:val="hidden"/>
              </w:sdtPr>
              <w:sdtContent>
                <w:r w:rsidR="00EB7C2B" w:rsidRPr="00E74B29">
                  <w:t xml:space="preserve">PAGE </w:t>
                </w:r>
                <w:r w:rsidR="00EB7C2B">
                  <w:t>3</w:t>
                </w:r>
              </w:sdtContent>
            </w:sdt>
          </w:p>
        </w:tc>
        <w:tc>
          <w:tcPr>
            <w:tcW w:w="1079" w:type="dxa"/>
          </w:tcPr>
          <w:p w14:paraId="69567693" w14:textId="77777777" w:rsidR="007E7573" w:rsidRDefault="007E7573" w:rsidP="00BA6015">
            <w:pPr>
              <w:pStyle w:val="Footer"/>
            </w:pPr>
          </w:p>
          <w:p w14:paraId="3C5E6EB3" w14:textId="77777777" w:rsidR="002D48D2" w:rsidRDefault="002D48D2" w:rsidP="00BA6015">
            <w:pPr>
              <w:pStyle w:val="Footer"/>
            </w:pPr>
          </w:p>
          <w:p w14:paraId="09C7E3DA" w14:textId="77777777" w:rsidR="002D48D2" w:rsidRDefault="002D48D2" w:rsidP="00BA6015">
            <w:pPr>
              <w:pStyle w:val="Footer"/>
            </w:pPr>
          </w:p>
          <w:p w14:paraId="55518B51" w14:textId="77777777" w:rsidR="002D48D2" w:rsidRDefault="002D48D2" w:rsidP="00BA6015">
            <w:pPr>
              <w:pStyle w:val="Footer"/>
            </w:pPr>
          </w:p>
          <w:p w14:paraId="4EF6A410" w14:textId="77777777" w:rsidR="002D48D2" w:rsidRPr="00E74B29" w:rsidRDefault="002D48D2" w:rsidP="00BA6015">
            <w:pPr>
              <w:pStyle w:val="Footer"/>
            </w:pPr>
          </w:p>
        </w:tc>
      </w:tr>
    </w:tbl>
    <w:p w14:paraId="3DD32FED" w14:textId="508E1C56" w:rsidR="008070D3" w:rsidRDefault="002D48D2" w:rsidP="008070D3">
      <w:pPr>
        <w:pStyle w:val="Heading4"/>
        <w:jc w:val="left"/>
      </w:pPr>
      <w:r w:rsidRPr="002D48D2">
        <w:lastRenderedPageBreak/>
        <w:t>BLOCK DIAGRAM:</w:t>
      </w:r>
      <w:r w:rsidR="008070D3">
        <w:rPr>
          <w:noProof/>
        </w:rPr>
        <mc:AlternateContent>
          <mc:Choice Requires="wpg">
            <w:drawing>
              <wp:anchor distT="0" distB="0" distL="114300" distR="114300" simplePos="0" relativeHeight="251697152" behindDoc="0" locked="0" layoutInCell="1" allowOverlap="1" wp14:anchorId="2941CEEF" wp14:editId="0DB7E3D1">
                <wp:simplePos x="0" y="0"/>
                <wp:positionH relativeFrom="column">
                  <wp:posOffset>220980</wp:posOffset>
                </wp:positionH>
                <wp:positionV relativeFrom="paragraph">
                  <wp:posOffset>31750</wp:posOffset>
                </wp:positionV>
                <wp:extent cx="6507480" cy="2590800"/>
                <wp:effectExtent l="0" t="0" r="26670" b="19050"/>
                <wp:wrapNone/>
                <wp:docPr id="501440063" name="Group 11"/>
                <wp:cNvGraphicFramePr/>
                <a:graphic xmlns:a="http://schemas.openxmlformats.org/drawingml/2006/main">
                  <a:graphicData uri="http://schemas.microsoft.com/office/word/2010/wordprocessingGroup">
                    <wpg:wgp>
                      <wpg:cNvGrpSpPr/>
                      <wpg:grpSpPr>
                        <a:xfrm>
                          <a:off x="0" y="0"/>
                          <a:ext cx="6507480" cy="2590800"/>
                          <a:chOff x="0" y="0"/>
                          <a:chExt cx="6507480" cy="2590800"/>
                        </a:xfrm>
                      </wpg:grpSpPr>
                      <wps:wsp>
                        <wps:cNvPr id="2006633010" name="Rectangle 1"/>
                        <wps:cNvSpPr/>
                        <wps:spPr>
                          <a:xfrm>
                            <a:off x="0" y="182880"/>
                            <a:ext cx="1196340" cy="3962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7D3C4584" w14:textId="23F12E35" w:rsidR="002D48D2" w:rsidRPr="002D48D2" w:rsidRDefault="002D48D2" w:rsidP="002D48D2">
                              <w:pPr>
                                <w:jc w:val="center"/>
                                <w:rPr>
                                  <w:b/>
                                  <w:bCs/>
                                </w:rPr>
                              </w:pPr>
                              <w:r w:rsidRPr="002D48D2">
                                <w:rPr>
                                  <w:rFonts w:ascii="Courier New" w:hAnsi="Courier New" w:cs="Courier New"/>
                                  <w:b/>
                                  <w:bCs/>
                                  <w:sz w:val="21"/>
                                  <w:szCs w:val="21"/>
                                </w:rPr>
                                <w:t>Input Text Data</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1886339492" name="Straight Arrow Connector 2"/>
                        <wps:cNvCnPr/>
                        <wps:spPr>
                          <a:xfrm>
                            <a:off x="1211580" y="392430"/>
                            <a:ext cx="5410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2416844" name="Rectangle 1"/>
                        <wps:cNvSpPr/>
                        <wps:spPr>
                          <a:xfrm>
                            <a:off x="1737360" y="198120"/>
                            <a:ext cx="982980" cy="3962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62D1D511" w14:textId="5219EA62" w:rsidR="002D48D2" w:rsidRPr="002D48D2" w:rsidRDefault="002D48D2" w:rsidP="002D48D2">
                              <w:pPr>
                                <w:jc w:val="center"/>
                                <w:rPr>
                                  <w:b/>
                                  <w:bCs/>
                                  <w:lang w:val="en-IN"/>
                                </w:rPr>
                              </w:pPr>
                              <w:r>
                                <w:rPr>
                                  <w:rFonts w:ascii="Courier New" w:hAnsi="Courier New" w:cs="Courier New"/>
                                  <w:b/>
                                  <w:bCs/>
                                  <w:sz w:val="21"/>
                                  <w:szCs w:val="21"/>
                                  <w:lang w:val="en-IN"/>
                                </w:rPr>
                                <w:t>Sentence Tokenize</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136003274" name="Straight Arrow Connector 4"/>
                        <wps:cNvCnPr/>
                        <wps:spPr>
                          <a:xfrm>
                            <a:off x="2720340" y="419100"/>
                            <a:ext cx="4495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6735268" name="Rectangle 1"/>
                        <wps:cNvSpPr/>
                        <wps:spPr>
                          <a:xfrm>
                            <a:off x="3177540" y="220980"/>
                            <a:ext cx="1851660" cy="3962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0B836AE3" w14:textId="64A07CBE" w:rsidR="002D48D2" w:rsidRPr="002D48D2" w:rsidRDefault="00F40111" w:rsidP="002D48D2">
                              <w:pPr>
                                <w:jc w:val="center"/>
                                <w:rPr>
                                  <w:b/>
                                  <w:bCs/>
                                  <w:lang w:val="en-IN"/>
                                </w:rPr>
                              </w:pPr>
                              <w:r>
                                <w:rPr>
                                  <w:rFonts w:ascii="Courier New" w:hAnsi="Courier New" w:cs="Courier New"/>
                                  <w:b/>
                                  <w:bCs/>
                                  <w:sz w:val="21"/>
                                  <w:szCs w:val="21"/>
                                  <w:lang w:val="en-IN"/>
                                </w:rPr>
                                <w:t xml:space="preserve">Text Processing (Cleaning, </w:t>
                              </w:r>
                              <w:r>
                                <w:rPr>
                                  <w:rFonts w:ascii="Courier New" w:hAnsi="Courier New" w:cs="Courier New"/>
                                  <w:b/>
                                  <w:bCs/>
                                  <w:sz w:val="21"/>
                                  <w:szCs w:val="21"/>
                                  <w:lang w:val="en-IN"/>
                                </w:rPr>
                                <w:t>Stopwords)</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1763586524" name="Straight Arrow Connector 5"/>
                        <wps:cNvCnPr/>
                        <wps:spPr>
                          <a:xfrm>
                            <a:off x="5036820" y="419100"/>
                            <a:ext cx="502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1728428" name="Rectangle 1"/>
                        <wps:cNvSpPr/>
                        <wps:spPr>
                          <a:xfrm>
                            <a:off x="5524500" y="0"/>
                            <a:ext cx="982980" cy="81534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0400AADE" w14:textId="280122EA" w:rsidR="00F40111" w:rsidRPr="002D48D2" w:rsidRDefault="00F40111" w:rsidP="00F40111">
                              <w:pPr>
                                <w:jc w:val="center"/>
                                <w:rPr>
                                  <w:b/>
                                  <w:bCs/>
                                  <w:lang w:val="en-IN"/>
                                </w:rPr>
                              </w:pPr>
                              <w:r>
                                <w:rPr>
                                  <w:rFonts w:ascii="Courier New" w:hAnsi="Courier New" w:cs="Courier New"/>
                                  <w:b/>
                                  <w:bCs/>
                                  <w:sz w:val="21"/>
                                  <w:szCs w:val="21"/>
                                  <w:lang w:val="en-IN"/>
                                </w:rPr>
                                <w:t>Create TF Matrix (Term Frequency)</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1321000108" name="Straight Arrow Connector 6"/>
                        <wps:cNvCnPr/>
                        <wps:spPr>
                          <a:xfrm>
                            <a:off x="5989320" y="822960"/>
                            <a:ext cx="762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2388325" name="Rectangle 7"/>
                        <wps:cNvSpPr/>
                        <wps:spPr>
                          <a:xfrm>
                            <a:off x="5494020" y="1211580"/>
                            <a:ext cx="1013460" cy="856615"/>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391B1455" w14:textId="438AF406" w:rsidR="00F40111" w:rsidRPr="00F40111" w:rsidRDefault="00F40111" w:rsidP="00F40111">
                              <w:pPr>
                                <w:jc w:val="center"/>
                                <w:rPr>
                                  <w:b/>
                                  <w:bCs/>
                                </w:rPr>
                              </w:pPr>
                              <w:r w:rsidRPr="00F40111">
                                <w:rPr>
                                  <w:rFonts w:ascii="Courier New" w:hAnsi="Courier New" w:cs="Courier New"/>
                                  <w:b/>
                                  <w:bCs/>
                                  <w:sz w:val="21"/>
                                  <w:szCs w:val="21"/>
                                </w:rPr>
                                <w:t>Create IDF Matrix</w:t>
                              </w:r>
                              <w:r>
                                <w:rPr>
                                  <w:rFonts w:ascii="Courier New" w:hAnsi="Courier New" w:cs="Courier New"/>
                                  <w:b/>
                                  <w:bCs/>
                                  <w:sz w:val="21"/>
                                  <w:szCs w:val="21"/>
                                </w:rPr>
                                <w:t xml:space="preserve"> </w:t>
                              </w:r>
                              <w:r w:rsidRPr="00F40111">
                                <w:rPr>
                                  <w:rFonts w:ascii="Courier New" w:hAnsi="Courier New" w:cs="Courier New"/>
                                  <w:b/>
                                  <w:bCs/>
                                  <w:sz w:val="21"/>
                                  <w:szCs w:val="21"/>
                                </w:rPr>
                                <w:t>(Inverse Document</w:t>
                              </w:r>
                              <w:r>
                                <w:rPr>
                                  <w:rFonts w:ascii="Courier New" w:hAnsi="Courier New" w:cs="Courier New"/>
                                  <w:b/>
                                  <w:bCs/>
                                  <w:sz w:val="21"/>
                                  <w:szCs w:val="21"/>
                                </w:rPr>
                                <w:t xml:space="preserve"> </w:t>
                              </w:r>
                              <w:r w:rsidRPr="00F40111">
                                <w:rPr>
                                  <w:rFonts w:ascii="Courier New" w:hAnsi="Courier New" w:cs="Courier New"/>
                                  <w:b/>
                                  <w:bCs/>
                                  <w:sz w:val="21"/>
                                  <w:szCs w:val="21"/>
                                </w:rPr>
                                <w:t>Frequency)</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1127026740" name="Rectangle 7"/>
                        <wps:cNvSpPr/>
                        <wps:spPr>
                          <a:xfrm>
                            <a:off x="3878580" y="1402080"/>
                            <a:ext cx="1188720" cy="40386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673A673C" w14:textId="37D3A0A2" w:rsidR="00F40111" w:rsidRPr="00F40111" w:rsidRDefault="00F40111" w:rsidP="00F40111">
                              <w:pPr>
                                <w:jc w:val="center"/>
                                <w:rPr>
                                  <w:b/>
                                  <w:bCs/>
                                </w:rPr>
                              </w:pPr>
                              <w:r w:rsidRPr="00F40111">
                                <w:rPr>
                                  <w:rFonts w:ascii="Courier New" w:hAnsi="Courier New" w:cs="Courier New"/>
                                  <w:b/>
                                  <w:bCs/>
                                  <w:sz w:val="21"/>
                                  <w:szCs w:val="21"/>
                                </w:rPr>
                                <w:t>C</w:t>
                              </w:r>
                              <w:r>
                                <w:rPr>
                                  <w:rFonts w:ascii="Courier New" w:hAnsi="Courier New" w:cs="Courier New"/>
                                  <w:b/>
                                  <w:bCs/>
                                  <w:sz w:val="21"/>
                                  <w:szCs w:val="21"/>
                                </w:rPr>
                                <w:t>alculate</w:t>
                              </w:r>
                              <w:r w:rsidRPr="00F40111">
                                <w:rPr>
                                  <w:rFonts w:ascii="Courier New" w:hAnsi="Courier New" w:cs="Courier New"/>
                                  <w:b/>
                                  <w:bCs/>
                                  <w:sz w:val="21"/>
                                  <w:szCs w:val="21"/>
                                </w:rPr>
                                <w:t xml:space="preserve"> </w:t>
                              </w:r>
                              <w:r>
                                <w:rPr>
                                  <w:rFonts w:ascii="Courier New" w:hAnsi="Courier New" w:cs="Courier New"/>
                                  <w:b/>
                                  <w:bCs/>
                                  <w:sz w:val="21"/>
                                  <w:szCs w:val="21"/>
                                </w:rPr>
                                <w:t>TF-</w:t>
                              </w:r>
                              <w:r w:rsidRPr="00F40111">
                                <w:rPr>
                                  <w:rFonts w:ascii="Courier New" w:hAnsi="Courier New" w:cs="Courier New"/>
                                  <w:b/>
                                  <w:bCs/>
                                  <w:sz w:val="21"/>
                                  <w:szCs w:val="21"/>
                                </w:rPr>
                                <w:t>IDF Matrix</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838091471" name="Straight Arrow Connector 8"/>
                        <wps:cNvCnPr/>
                        <wps:spPr>
                          <a:xfrm flipH="1">
                            <a:off x="5074920" y="1623060"/>
                            <a:ext cx="411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4062220" name="Straight Arrow Connector 8"/>
                        <wps:cNvCnPr/>
                        <wps:spPr>
                          <a:xfrm flipH="1">
                            <a:off x="3459480" y="1592580"/>
                            <a:ext cx="411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4490465" name="Rectangle 7"/>
                        <wps:cNvSpPr/>
                        <wps:spPr>
                          <a:xfrm>
                            <a:off x="2141220" y="1379220"/>
                            <a:ext cx="1325880" cy="40386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5BD34105" w14:textId="6B0E45AA" w:rsidR="002471E7" w:rsidRPr="00F40111" w:rsidRDefault="002471E7" w:rsidP="002471E7">
                              <w:pPr>
                                <w:jc w:val="center"/>
                                <w:rPr>
                                  <w:b/>
                                  <w:bCs/>
                                </w:rPr>
                              </w:pPr>
                              <w:r w:rsidRPr="00F40111">
                                <w:rPr>
                                  <w:rFonts w:ascii="Courier New" w:hAnsi="Courier New" w:cs="Courier New"/>
                                  <w:b/>
                                  <w:bCs/>
                                  <w:sz w:val="21"/>
                                  <w:szCs w:val="21"/>
                                </w:rPr>
                                <w:t>C</w:t>
                              </w:r>
                              <w:r>
                                <w:rPr>
                                  <w:rFonts w:ascii="Courier New" w:hAnsi="Courier New" w:cs="Courier New"/>
                                  <w:b/>
                                  <w:bCs/>
                                  <w:sz w:val="21"/>
                                  <w:szCs w:val="21"/>
                                </w:rPr>
                                <w:t>alculate</w:t>
                              </w:r>
                              <w:r w:rsidRPr="00F40111">
                                <w:rPr>
                                  <w:rFonts w:ascii="Courier New" w:hAnsi="Courier New" w:cs="Courier New"/>
                                  <w:b/>
                                  <w:bCs/>
                                  <w:sz w:val="21"/>
                                  <w:szCs w:val="21"/>
                                </w:rPr>
                                <w:t xml:space="preserve"> </w:t>
                              </w:r>
                              <w:r>
                                <w:rPr>
                                  <w:rFonts w:ascii="Courier New" w:hAnsi="Courier New" w:cs="Courier New"/>
                                  <w:b/>
                                  <w:bCs/>
                                  <w:sz w:val="21"/>
                                  <w:szCs w:val="21"/>
                                </w:rPr>
                                <w:t xml:space="preserve">Sentence Scores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1592649443" name="Straight Arrow Connector 8"/>
                        <wps:cNvCnPr/>
                        <wps:spPr>
                          <a:xfrm flipH="1">
                            <a:off x="1737360" y="1584960"/>
                            <a:ext cx="411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055927" name="Rectangle 7"/>
                        <wps:cNvSpPr/>
                        <wps:spPr>
                          <a:xfrm>
                            <a:off x="411480" y="1371600"/>
                            <a:ext cx="1325880" cy="40386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7E85D596" w14:textId="4DD7C668" w:rsidR="002471E7" w:rsidRPr="00F40111" w:rsidRDefault="002471E7" w:rsidP="002471E7">
                              <w:pPr>
                                <w:jc w:val="center"/>
                                <w:rPr>
                                  <w:b/>
                                  <w:bCs/>
                                </w:rPr>
                              </w:pPr>
                              <w:r>
                                <w:rPr>
                                  <w:rFonts w:ascii="Courier New" w:hAnsi="Courier New" w:cs="Courier New"/>
                                  <w:b/>
                                  <w:bCs/>
                                  <w:sz w:val="21"/>
                                  <w:szCs w:val="21"/>
                                </w:rPr>
                                <w:t xml:space="preserve">Determine Threshold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357723756" name="Rectangle 7"/>
                        <wps:cNvSpPr/>
                        <wps:spPr>
                          <a:xfrm>
                            <a:off x="502920" y="2179320"/>
                            <a:ext cx="1082040" cy="40386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1EA93F1C" w14:textId="244F305F" w:rsidR="002471E7" w:rsidRPr="00F40111" w:rsidRDefault="002471E7" w:rsidP="002471E7">
                              <w:pPr>
                                <w:jc w:val="center"/>
                                <w:rPr>
                                  <w:b/>
                                  <w:bCs/>
                                </w:rPr>
                              </w:pPr>
                              <w:r>
                                <w:rPr>
                                  <w:rFonts w:ascii="Courier New" w:hAnsi="Courier New" w:cs="Courier New"/>
                                  <w:b/>
                                  <w:bCs/>
                                  <w:sz w:val="21"/>
                                  <w:szCs w:val="21"/>
                                </w:rPr>
                                <w:t xml:space="preserve">Generate Summary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788837253" name="Straight Arrow Connector 9"/>
                        <wps:cNvCnPr/>
                        <wps:spPr>
                          <a:xfrm>
                            <a:off x="1043940" y="1783080"/>
                            <a:ext cx="0"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885535" name="Straight Arrow Connector 10"/>
                        <wps:cNvCnPr/>
                        <wps:spPr>
                          <a:xfrm>
                            <a:off x="1592580" y="2400300"/>
                            <a:ext cx="4648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4046421" name="Rectangle 7"/>
                        <wps:cNvSpPr/>
                        <wps:spPr>
                          <a:xfrm>
                            <a:off x="2065020" y="2186940"/>
                            <a:ext cx="1082040" cy="403860"/>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41DA76EB" w14:textId="0B2401D5" w:rsidR="002471E7" w:rsidRPr="00F40111" w:rsidRDefault="0054109C" w:rsidP="002471E7">
                              <w:pPr>
                                <w:jc w:val="center"/>
                                <w:rPr>
                                  <w:b/>
                                  <w:bCs/>
                                </w:rPr>
                              </w:pPr>
                              <w:r>
                                <w:rPr>
                                  <w:rFonts w:ascii="Courier New" w:hAnsi="Courier New" w:cs="Courier New"/>
                                  <w:b/>
                                  <w:bCs/>
                                  <w:sz w:val="21"/>
                                  <w:szCs w:val="21"/>
                                </w:rPr>
                                <w:t>Output</w:t>
                              </w:r>
                              <w:r w:rsidR="002471E7">
                                <w:rPr>
                                  <w:rFonts w:ascii="Courier New" w:hAnsi="Courier New" w:cs="Courier New"/>
                                  <w:b/>
                                  <w:bCs/>
                                  <w:sz w:val="21"/>
                                  <w:szCs w:val="21"/>
                                </w:rPr>
                                <w:t xml:space="preserve"> Summary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g:wgp>
                  </a:graphicData>
                </a:graphic>
              </wp:anchor>
            </w:drawing>
          </mc:Choice>
          <mc:Fallback>
            <w:pict>
              <v:group w14:anchorId="2941CEEF" id="Group 11" o:spid="_x0000_s1026" style="position:absolute;margin-left:17.4pt;margin-top:2.5pt;width:512.4pt;height:204pt;z-index:251697152" coordsize="65074,25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">
                <v:rect id="Rectangle 1" o:spid="_x0000_s1027" style="position:absolute;top:1828;width:11963;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" fillcolor="white [3201]" strokecolor="#1c75bc [3206]" strokeweight="2pt">
                  <v:textbox inset="3pt,3pt,3pt,3pt">
                    <w:txbxContent>
                      <w:p w14:paraId="7D3C4584" w14:textId="23F12E35" w:rsidR="002D48D2" w:rsidRPr="002D48D2" w:rsidRDefault="002D48D2" w:rsidP="002D48D2">
                        <w:pPr>
                          <w:jc w:val="center"/>
                          <w:rPr>
                            <w:b/>
                            <w:bCs/>
                          </w:rPr>
                        </w:pPr>
                        <w:r w:rsidRPr="002D48D2">
                          <w:rPr>
                            <w:rFonts w:ascii="Courier New" w:hAnsi="Courier New" w:cs="Courier New"/>
                            <w:b/>
                            <w:bCs/>
                            <w:sz w:val="21"/>
                            <w:szCs w:val="21"/>
                          </w:rPr>
                          <w:t>Input Text Data</w:t>
                        </w:r>
                      </w:p>
                    </w:txbxContent>
                  </v:textbox>
                </v:rect>
                <v:shapetype id="_x0000_t32" coordsize="21600,21600" o:spt="32" o:oned="t" path="m,l21600,21600e" filled="f">
                  <v:path arrowok="t" fillok="f" o:connecttype="none"/>
                  <o:lock v:ext="edit" shapetype="t"/>
                </v:shapetype>
                <v:shape id="Straight Arrow Connector 2" o:spid="_x0000_s1028" type="#_x0000_t32" style="position:absolute;left:12115;top:3924;width:5411;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" strokecolor="#435b60 [3044]">
                  <v:stroke endarrow="block"/>
                </v:shape>
                <v:rect id="Rectangle 1" o:spid="_x0000_s1029" style="position:absolute;left:17373;top:1981;width:983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" fillcolor="white [3201]" strokecolor="#1c75bc [3206]" strokeweight="2pt">
                  <v:textbox inset="3pt,3pt,3pt,3pt">
                    <w:txbxContent>
                      <w:p w14:paraId="62D1D511" w14:textId="5219EA62" w:rsidR="002D48D2" w:rsidRPr="002D48D2" w:rsidRDefault="002D48D2" w:rsidP="002D48D2">
                        <w:pPr>
                          <w:jc w:val="center"/>
                          <w:rPr>
                            <w:b/>
                            <w:bCs/>
                            <w:lang w:val="en-IN"/>
                          </w:rPr>
                        </w:pPr>
                        <w:r>
                          <w:rPr>
                            <w:rFonts w:ascii="Courier New" w:hAnsi="Courier New" w:cs="Courier New"/>
                            <w:b/>
                            <w:bCs/>
                            <w:sz w:val="21"/>
                            <w:szCs w:val="21"/>
                            <w:lang w:val="en-IN"/>
                          </w:rPr>
                          <w:t>Sentence Tokenize</w:t>
                        </w:r>
                      </w:p>
                    </w:txbxContent>
                  </v:textbox>
                </v:rect>
                <v:shape id="Straight Arrow Connector 4" o:spid="_x0000_s1030" type="#_x0000_t32" style="position:absolute;left:27203;top:4191;width:44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" strokecolor="#435b60 [3044]">
                  <v:stroke endarrow="block"/>
                </v:shape>
                <v:rect id="Rectangle 1" o:spid="_x0000_s1031" style="position:absolute;left:31775;top:2209;width:18517;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" fillcolor="white [3201]" strokecolor="#1c75bc [3206]" strokeweight="2pt">
                  <v:textbox inset="3pt,3pt,3pt,3pt">
                    <w:txbxContent>
                      <w:p w14:paraId="0B836AE3" w14:textId="64A07CBE" w:rsidR="002D48D2" w:rsidRPr="002D48D2" w:rsidRDefault="00F40111" w:rsidP="002D48D2">
                        <w:pPr>
                          <w:jc w:val="center"/>
                          <w:rPr>
                            <w:b/>
                            <w:bCs/>
                            <w:lang w:val="en-IN"/>
                          </w:rPr>
                        </w:pPr>
                        <w:r>
                          <w:rPr>
                            <w:rFonts w:ascii="Courier New" w:hAnsi="Courier New" w:cs="Courier New"/>
                            <w:b/>
                            <w:bCs/>
                            <w:sz w:val="21"/>
                            <w:szCs w:val="21"/>
                            <w:lang w:val="en-IN"/>
                          </w:rPr>
                          <w:t xml:space="preserve">Text Processing (Cleaning, </w:t>
                        </w:r>
                        <w:r>
                          <w:rPr>
                            <w:rFonts w:ascii="Courier New" w:hAnsi="Courier New" w:cs="Courier New"/>
                            <w:b/>
                            <w:bCs/>
                            <w:sz w:val="21"/>
                            <w:szCs w:val="21"/>
                            <w:lang w:val="en-IN"/>
                          </w:rPr>
                          <w:t>Stopwords)</w:t>
                        </w:r>
                      </w:p>
                    </w:txbxContent>
                  </v:textbox>
                </v:rect>
                <v:shape id="Straight Arrow Connector 5" o:spid="_x0000_s1032" type="#_x0000_t32" style="position:absolute;left:50368;top:4191;width:5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" strokecolor="#435b60 [3044]">
                  <v:stroke endarrow="block"/>
                </v:shape>
                <v:rect id="Rectangle 1" o:spid="_x0000_s1033" style="position:absolute;left:55245;width:9829;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" fillcolor="white [3201]" strokecolor="#1c75bc [3206]" strokeweight="2pt">
                  <v:textbox inset="3pt,3pt,3pt,3pt">
                    <w:txbxContent>
                      <w:p w14:paraId="0400AADE" w14:textId="280122EA" w:rsidR="00F40111" w:rsidRPr="002D48D2" w:rsidRDefault="00F40111" w:rsidP="00F40111">
                        <w:pPr>
                          <w:jc w:val="center"/>
                          <w:rPr>
                            <w:b/>
                            <w:bCs/>
                            <w:lang w:val="en-IN"/>
                          </w:rPr>
                        </w:pPr>
                        <w:r>
                          <w:rPr>
                            <w:rFonts w:ascii="Courier New" w:hAnsi="Courier New" w:cs="Courier New"/>
                            <w:b/>
                            <w:bCs/>
                            <w:sz w:val="21"/>
                            <w:szCs w:val="21"/>
                            <w:lang w:val="en-IN"/>
                          </w:rPr>
                          <w:t>Create TF Matrix (Term Frequency)</w:t>
                        </w:r>
                      </w:p>
                    </w:txbxContent>
                  </v:textbox>
                </v:rect>
                <v:shape id="Straight Arrow Connector 6" o:spid="_x0000_s1034" type="#_x0000_t32" style="position:absolute;left:59893;top:8229;width:76;height:3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" strokecolor="#435b60 [3044]">
                  <v:stroke endarrow="block"/>
                </v:shape>
                <v:rect id="Rectangle 7" o:spid="_x0000_s1035" style="position:absolute;left:54940;top:12115;width:10134;height:8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" fillcolor="white [3201]" strokecolor="#1c75bc [3206]" strokeweight="2pt">
                  <v:textbox style="mso-fit-shape-to-text:t" inset="3pt,3pt,3pt,3pt">
                    <w:txbxContent>
                      <w:p w14:paraId="391B1455" w14:textId="438AF406" w:rsidR="00F40111" w:rsidRPr="00F40111" w:rsidRDefault="00F40111" w:rsidP="00F40111">
                        <w:pPr>
                          <w:jc w:val="center"/>
                          <w:rPr>
                            <w:b/>
                            <w:bCs/>
                          </w:rPr>
                        </w:pPr>
                        <w:r w:rsidRPr="00F40111">
                          <w:rPr>
                            <w:rFonts w:ascii="Courier New" w:hAnsi="Courier New" w:cs="Courier New"/>
                            <w:b/>
                            <w:bCs/>
                            <w:sz w:val="21"/>
                            <w:szCs w:val="21"/>
                          </w:rPr>
                          <w:t>Create IDF Matrix</w:t>
                        </w:r>
                        <w:r>
                          <w:rPr>
                            <w:rFonts w:ascii="Courier New" w:hAnsi="Courier New" w:cs="Courier New"/>
                            <w:b/>
                            <w:bCs/>
                            <w:sz w:val="21"/>
                            <w:szCs w:val="21"/>
                          </w:rPr>
                          <w:t xml:space="preserve"> </w:t>
                        </w:r>
                        <w:r w:rsidRPr="00F40111">
                          <w:rPr>
                            <w:rFonts w:ascii="Courier New" w:hAnsi="Courier New" w:cs="Courier New"/>
                            <w:b/>
                            <w:bCs/>
                            <w:sz w:val="21"/>
                            <w:szCs w:val="21"/>
                          </w:rPr>
                          <w:t>(Inverse Document</w:t>
                        </w:r>
                        <w:r>
                          <w:rPr>
                            <w:rFonts w:ascii="Courier New" w:hAnsi="Courier New" w:cs="Courier New"/>
                            <w:b/>
                            <w:bCs/>
                            <w:sz w:val="21"/>
                            <w:szCs w:val="21"/>
                          </w:rPr>
                          <w:t xml:space="preserve"> </w:t>
                        </w:r>
                        <w:r w:rsidRPr="00F40111">
                          <w:rPr>
                            <w:rFonts w:ascii="Courier New" w:hAnsi="Courier New" w:cs="Courier New"/>
                            <w:b/>
                            <w:bCs/>
                            <w:sz w:val="21"/>
                            <w:szCs w:val="21"/>
                          </w:rPr>
                          <w:t>Frequency)</w:t>
                        </w:r>
                      </w:p>
                    </w:txbxContent>
                  </v:textbox>
                </v:rect>
                <v:rect id="Rectangle 7" o:spid="_x0000_s1036" style="position:absolute;left:38785;top:14020;width:11888;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" fillcolor="white [3201]" strokecolor="#1c75bc [3206]" strokeweight="2pt">
                  <v:textbox style="mso-fit-shape-to-text:t" inset="3pt,3pt,3pt,3pt">
                    <w:txbxContent>
                      <w:p w14:paraId="673A673C" w14:textId="37D3A0A2" w:rsidR="00F40111" w:rsidRPr="00F40111" w:rsidRDefault="00F40111" w:rsidP="00F40111">
                        <w:pPr>
                          <w:jc w:val="center"/>
                          <w:rPr>
                            <w:b/>
                            <w:bCs/>
                          </w:rPr>
                        </w:pPr>
                        <w:r w:rsidRPr="00F40111">
                          <w:rPr>
                            <w:rFonts w:ascii="Courier New" w:hAnsi="Courier New" w:cs="Courier New"/>
                            <w:b/>
                            <w:bCs/>
                            <w:sz w:val="21"/>
                            <w:szCs w:val="21"/>
                          </w:rPr>
                          <w:t>C</w:t>
                        </w:r>
                        <w:r>
                          <w:rPr>
                            <w:rFonts w:ascii="Courier New" w:hAnsi="Courier New" w:cs="Courier New"/>
                            <w:b/>
                            <w:bCs/>
                            <w:sz w:val="21"/>
                            <w:szCs w:val="21"/>
                          </w:rPr>
                          <w:t>alculate</w:t>
                        </w:r>
                        <w:r w:rsidRPr="00F40111">
                          <w:rPr>
                            <w:rFonts w:ascii="Courier New" w:hAnsi="Courier New" w:cs="Courier New"/>
                            <w:b/>
                            <w:bCs/>
                            <w:sz w:val="21"/>
                            <w:szCs w:val="21"/>
                          </w:rPr>
                          <w:t xml:space="preserve"> </w:t>
                        </w:r>
                        <w:r>
                          <w:rPr>
                            <w:rFonts w:ascii="Courier New" w:hAnsi="Courier New" w:cs="Courier New"/>
                            <w:b/>
                            <w:bCs/>
                            <w:sz w:val="21"/>
                            <w:szCs w:val="21"/>
                          </w:rPr>
                          <w:t>TF-</w:t>
                        </w:r>
                        <w:r w:rsidRPr="00F40111">
                          <w:rPr>
                            <w:rFonts w:ascii="Courier New" w:hAnsi="Courier New" w:cs="Courier New"/>
                            <w:b/>
                            <w:bCs/>
                            <w:sz w:val="21"/>
                            <w:szCs w:val="21"/>
                          </w:rPr>
                          <w:t>IDF Matrix</w:t>
                        </w:r>
                      </w:p>
                    </w:txbxContent>
                  </v:textbox>
                </v:rect>
                <v:shape id="Straight Arrow Connector 8" o:spid="_x0000_s1037" type="#_x0000_t32" style="position:absolute;left:50749;top:16230;width:41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" strokecolor="#435b60 [3044]">
                  <v:stroke endarrow="block"/>
                </v:shape>
                <v:shape id="Straight Arrow Connector 8" o:spid="_x0000_s1038" type="#_x0000_t32" style="position:absolute;left:34594;top:15925;width:41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" strokecolor="#435b60 [3044]">
                  <v:stroke endarrow="block"/>
                </v:shape>
                <v:rect id="Rectangle 7" o:spid="_x0000_s1039" style="position:absolute;left:21412;top:13792;width:13259;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" fillcolor="white [3201]" strokecolor="#1c75bc [3206]" strokeweight="2pt">
                  <v:textbox style="mso-fit-shape-to-text:t" inset="3pt,3pt,3pt,3pt">
                    <w:txbxContent>
                      <w:p w14:paraId="5BD34105" w14:textId="6B0E45AA" w:rsidR="002471E7" w:rsidRPr="00F40111" w:rsidRDefault="002471E7" w:rsidP="002471E7">
                        <w:pPr>
                          <w:jc w:val="center"/>
                          <w:rPr>
                            <w:b/>
                            <w:bCs/>
                          </w:rPr>
                        </w:pPr>
                        <w:r w:rsidRPr="00F40111">
                          <w:rPr>
                            <w:rFonts w:ascii="Courier New" w:hAnsi="Courier New" w:cs="Courier New"/>
                            <w:b/>
                            <w:bCs/>
                            <w:sz w:val="21"/>
                            <w:szCs w:val="21"/>
                          </w:rPr>
                          <w:t>C</w:t>
                        </w:r>
                        <w:r>
                          <w:rPr>
                            <w:rFonts w:ascii="Courier New" w:hAnsi="Courier New" w:cs="Courier New"/>
                            <w:b/>
                            <w:bCs/>
                            <w:sz w:val="21"/>
                            <w:szCs w:val="21"/>
                          </w:rPr>
                          <w:t>alculate</w:t>
                        </w:r>
                        <w:r w:rsidRPr="00F40111">
                          <w:rPr>
                            <w:rFonts w:ascii="Courier New" w:hAnsi="Courier New" w:cs="Courier New"/>
                            <w:b/>
                            <w:bCs/>
                            <w:sz w:val="21"/>
                            <w:szCs w:val="21"/>
                          </w:rPr>
                          <w:t xml:space="preserve"> </w:t>
                        </w:r>
                        <w:r>
                          <w:rPr>
                            <w:rFonts w:ascii="Courier New" w:hAnsi="Courier New" w:cs="Courier New"/>
                            <w:b/>
                            <w:bCs/>
                            <w:sz w:val="21"/>
                            <w:szCs w:val="21"/>
                          </w:rPr>
                          <w:t xml:space="preserve">Sentence Scores </w:t>
                        </w:r>
                      </w:p>
                    </w:txbxContent>
                  </v:textbox>
                </v:rect>
                <v:shape id="Straight Arrow Connector 8" o:spid="_x0000_s1040" type="#_x0000_t32" style="position:absolute;left:17373;top:15849;width:41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" strokecolor="#435b60 [3044]">
                  <v:stroke endarrow="block"/>
                </v:shape>
                <v:rect id="Rectangle 7" o:spid="_x0000_s1041" style="position:absolute;left:4114;top:13716;width:13259;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" fillcolor="white [3201]" strokecolor="#1c75bc [3206]" strokeweight="2pt">
                  <v:textbox style="mso-fit-shape-to-text:t" inset="3pt,3pt,3pt,3pt">
                    <w:txbxContent>
                      <w:p w14:paraId="7E85D596" w14:textId="4DD7C668" w:rsidR="002471E7" w:rsidRPr="00F40111" w:rsidRDefault="002471E7" w:rsidP="002471E7">
                        <w:pPr>
                          <w:jc w:val="center"/>
                          <w:rPr>
                            <w:b/>
                            <w:bCs/>
                          </w:rPr>
                        </w:pPr>
                        <w:r>
                          <w:rPr>
                            <w:rFonts w:ascii="Courier New" w:hAnsi="Courier New" w:cs="Courier New"/>
                            <w:b/>
                            <w:bCs/>
                            <w:sz w:val="21"/>
                            <w:szCs w:val="21"/>
                          </w:rPr>
                          <w:t xml:space="preserve">Determine Threshold </w:t>
                        </w:r>
                      </w:p>
                    </w:txbxContent>
                  </v:textbox>
                </v:rect>
                <v:rect id="Rectangle 7" o:spid="_x0000_s1042" style="position:absolute;left:5029;top:21793;width:1082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" fillcolor="white [3201]" strokecolor="#1c75bc [3206]" strokeweight="2pt">
                  <v:textbox style="mso-fit-shape-to-text:t" inset="3pt,3pt,3pt,3pt">
                    <w:txbxContent>
                      <w:p w14:paraId="1EA93F1C" w14:textId="244F305F" w:rsidR="002471E7" w:rsidRPr="00F40111" w:rsidRDefault="002471E7" w:rsidP="002471E7">
                        <w:pPr>
                          <w:jc w:val="center"/>
                          <w:rPr>
                            <w:b/>
                            <w:bCs/>
                          </w:rPr>
                        </w:pPr>
                        <w:r>
                          <w:rPr>
                            <w:rFonts w:ascii="Courier New" w:hAnsi="Courier New" w:cs="Courier New"/>
                            <w:b/>
                            <w:bCs/>
                            <w:sz w:val="21"/>
                            <w:szCs w:val="21"/>
                          </w:rPr>
                          <w:t xml:space="preserve">Generate Summary </w:t>
                        </w:r>
                      </w:p>
                    </w:txbxContent>
                  </v:textbox>
                </v:rect>
                <v:shape id="Straight Arrow Connector 9" o:spid="_x0000_s1043" type="#_x0000_t32" style="position:absolute;left:10439;top:17830;width:0;height:4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" strokecolor="#435b60 [3044]">
                  <v:stroke endarrow="block"/>
                </v:shape>
                <v:shape id="Straight Arrow Connector 10" o:spid="_x0000_s1044" type="#_x0000_t32" style="position:absolute;left:15925;top:24003;width:46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" strokecolor="#435b60 [3044]">
                  <v:stroke endarrow="block"/>
                </v:shape>
                <v:rect id="Rectangle 7" o:spid="_x0000_s1045" style="position:absolute;left:20650;top:21869;width:10820;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" fillcolor="white [3201]" strokecolor="#1c75bc [3206]" strokeweight="2pt">
                  <v:textbox style="mso-fit-shape-to-text:t" inset="3pt,3pt,3pt,3pt">
                    <w:txbxContent>
                      <w:p w14:paraId="41DA76EB" w14:textId="0B2401D5" w:rsidR="002471E7" w:rsidRPr="00F40111" w:rsidRDefault="0054109C" w:rsidP="002471E7">
                        <w:pPr>
                          <w:jc w:val="center"/>
                          <w:rPr>
                            <w:b/>
                            <w:bCs/>
                          </w:rPr>
                        </w:pPr>
                        <w:r>
                          <w:rPr>
                            <w:rFonts w:ascii="Courier New" w:hAnsi="Courier New" w:cs="Courier New"/>
                            <w:b/>
                            <w:bCs/>
                            <w:sz w:val="21"/>
                            <w:szCs w:val="21"/>
                          </w:rPr>
                          <w:t>Output</w:t>
                        </w:r>
                        <w:r w:rsidR="002471E7">
                          <w:rPr>
                            <w:rFonts w:ascii="Courier New" w:hAnsi="Courier New" w:cs="Courier New"/>
                            <w:b/>
                            <w:bCs/>
                            <w:sz w:val="21"/>
                            <w:szCs w:val="21"/>
                          </w:rPr>
                          <w:t xml:space="preserve"> Summary </w:t>
                        </w:r>
                      </w:p>
                    </w:txbxContent>
                  </v:textbox>
                </v:rect>
              </v:group>
            </w:pict>
          </mc:Fallback>
        </mc:AlternateContent>
      </w:r>
    </w:p>
    <w:p w14:paraId="2EA35DE8" w14:textId="77777777" w:rsidR="008070D3" w:rsidRDefault="008070D3" w:rsidP="008070D3"/>
    <w:p w14:paraId="2504B862" w14:textId="3FDBFF61" w:rsidR="008070D3" w:rsidRDefault="008070D3" w:rsidP="008070D3"/>
    <w:p w14:paraId="5A7A91D7" w14:textId="77777777" w:rsidR="008070D3" w:rsidRDefault="008070D3" w:rsidP="008070D3"/>
    <w:p w14:paraId="62FA2917" w14:textId="29DD74FE" w:rsidR="008070D3" w:rsidRDefault="008070D3" w:rsidP="008070D3"/>
    <w:p w14:paraId="5C91D352" w14:textId="77777777" w:rsidR="008070D3" w:rsidRDefault="008070D3" w:rsidP="008070D3"/>
    <w:p w14:paraId="75A6D2A9" w14:textId="77777777" w:rsidR="008070D3" w:rsidRDefault="008070D3" w:rsidP="008070D3"/>
    <w:p w14:paraId="605B1D42" w14:textId="39E3EBC6" w:rsidR="008070D3" w:rsidRDefault="008070D3" w:rsidP="008070D3"/>
    <w:p w14:paraId="665D78D2" w14:textId="77777777" w:rsidR="008070D3" w:rsidRDefault="008070D3" w:rsidP="008070D3"/>
    <w:p w14:paraId="7C186EB1" w14:textId="70F13F86" w:rsidR="008070D3" w:rsidRDefault="008070D3" w:rsidP="008070D3"/>
    <w:p w14:paraId="62AFBC92" w14:textId="77777777" w:rsidR="008070D3" w:rsidRDefault="008070D3" w:rsidP="008070D3"/>
    <w:p w14:paraId="1C14D894" w14:textId="5AECFC20" w:rsidR="008070D3" w:rsidRDefault="008070D3" w:rsidP="008070D3"/>
    <w:p w14:paraId="3BBB542C" w14:textId="77777777" w:rsidR="008070D3" w:rsidRDefault="008070D3" w:rsidP="008070D3"/>
    <w:p w14:paraId="2FFF3526" w14:textId="3502452B" w:rsidR="008070D3" w:rsidRDefault="008070D3" w:rsidP="008070D3"/>
    <w:p w14:paraId="548D188E" w14:textId="2718980D" w:rsidR="008070D3" w:rsidRDefault="008070D3" w:rsidP="008070D3"/>
    <w:p w14:paraId="662EA94A" w14:textId="77777777" w:rsidR="008070D3" w:rsidRDefault="008070D3" w:rsidP="008070D3"/>
    <w:p w14:paraId="49ED11D0" w14:textId="45FB73F5" w:rsidR="008070D3" w:rsidRPr="008070D3" w:rsidRDefault="008070D3" w:rsidP="008070D3">
      <w:pPr>
        <w:pStyle w:val="Heading4"/>
        <w:jc w:val="left"/>
        <w:rPr>
          <w:lang w:val="en-IN"/>
        </w:rPr>
      </w:pPr>
      <w:r w:rsidRPr="008070D3">
        <w:rPr>
          <w:lang w:val="en-IN"/>
        </w:rPr>
        <w:t>Architectural Diagram</w:t>
      </w:r>
      <w:r>
        <w:rPr>
          <w:lang w:val="en-IN"/>
        </w:rPr>
        <w:t>:</w:t>
      </w:r>
    </w:p>
    <w:tbl>
      <w:tblPr>
        <w:tblpPr w:leftFromText="180" w:rightFromText="180" w:vertAnchor="text" w:horzAnchor="page" w:tblpX="1321" w:tblpY="8611"/>
        <w:tblW w:w="0" w:type="auto"/>
        <w:tblCellMar>
          <w:left w:w="0" w:type="dxa"/>
          <w:right w:w="0" w:type="dxa"/>
        </w:tblCellMar>
        <w:tblLook w:val="0600" w:firstRow="0" w:lastRow="0" w:firstColumn="0" w:lastColumn="0" w:noHBand="1" w:noVBand="1"/>
      </w:tblPr>
      <w:tblGrid>
        <w:gridCol w:w="6280"/>
        <w:gridCol w:w="3768"/>
      </w:tblGrid>
      <w:tr w:rsidR="006B3D24" w:rsidRPr="00E74B29" w14:paraId="3739435D" w14:textId="77777777" w:rsidTr="006B3D24">
        <w:trPr>
          <w:trHeight w:val="1117"/>
        </w:trPr>
        <w:tc>
          <w:tcPr>
            <w:tcW w:w="6280" w:type="dxa"/>
          </w:tcPr>
          <w:p w14:paraId="569EDFA3" w14:textId="77777777" w:rsidR="006B3D24" w:rsidRDefault="006B3D24" w:rsidP="006B3D24">
            <w:pPr>
              <w:pStyle w:val="Footer"/>
              <w:rPr>
                <w:lang w:val="en-IN"/>
              </w:rPr>
            </w:pPr>
          </w:p>
          <w:p w14:paraId="4FEBA118" w14:textId="4C3CE15F" w:rsidR="006B3D24" w:rsidRPr="00874FE7" w:rsidRDefault="006B3D24" w:rsidP="006B3D24">
            <w:pPr>
              <w:pStyle w:val="Footer"/>
            </w:pPr>
            <w:r w:rsidRPr="00E21157">
              <w:rPr>
                <w:lang w:val="en-IN"/>
              </w:rPr>
              <w:t>Text Summarization using Python &amp; NLTK: TF-IDF Algorithm</w:t>
            </w:r>
          </w:p>
        </w:tc>
        <w:tc>
          <w:tcPr>
            <w:tcW w:w="3768" w:type="dxa"/>
          </w:tcPr>
          <w:p w14:paraId="31D3C69C" w14:textId="77777777" w:rsidR="006B3D24" w:rsidRDefault="006B3D24" w:rsidP="006B3D24">
            <w:pPr>
              <w:pStyle w:val="Footer"/>
              <w:jc w:val="right"/>
            </w:pPr>
          </w:p>
          <w:p w14:paraId="1D8FF867" w14:textId="45B4C8F9" w:rsidR="006B3D24" w:rsidRPr="00E74B29" w:rsidRDefault="006B3D24" w:rsidP="006B3D24">
            <w:pPr>
              <w:pStyle w:val="Footer"/>
              <w:jc w:val="right"/>
            </w:pPr>
            <w:r>
              <w:t>PAGE 4</w:t>
            </w:r>
          </w:p>
        </w:tc>
      </w:tr>
    </w:tbl>
    <w:p w14:paraId="49270A48" w14:textId="2BD6E6A8" w:rsidR="008070D3" w:rsidRDefault="006B3D24">
      <w:r>
        <w:rPr>
          <w:noProof/>
        </w:rPr>
        <mc:AlternateContent>
          <mc:Choice Requires="wpg">
            <w:drawing>
              <wp:anchor distT="0" distB="0" distL="114300" distR="114300" simplePos="0" relativeHeight="251723776" behindDoc="0" locked="0" layoutInCell="1" allowOverlap="1" wp14:anchorId="6E5B7253" wp14:editId="628415F9">
                <wp:simplePos x="0" y="0"/>
                <wp:positionH relativeFrom="column">
                  <wp:posOffset>708660</wp:posOffset>
                </wp:positionH>
                <wp:positionV relativeFrom="paragraph">
                  <wp:posOffset>109855</wp:posOffset>
                </wp:positionV>
                <wp:extent cx="5494020" cy="5356860"/>
                <wp:effectExtent l="0" t="0" r="11430" b="15240"/>
                <wp:wrapNone/>
                <wp:docPr id="187178536" name="Group 15"/>
                <wp:cNvGraphicFramePr/>
                <a:graphic xmlns:a="http://schemas.openxmlformats.org/drawingml/2006/main">
                  <a:graphicData uri="http://schemas.microsoft.com/office/word/2010/wordprocessingGroup">
                    <wpg:wgp>
                      <wpg:cNvGrpSpPr/>
                      <wpg:grpSpPr>
                        <a:xfrm>
                          <a:off x="0" y="0"/>
                          <a:ext cx="5494020" cy="5356860"/>
                          <a:chOff x="0" y="0"/>
                          <a:chExt cx="5494020" cy="5356860"/>
                        </a:xfrm>
                      </wpg:grpSpPr>
                      <wps:wsp>
                        <wps:cNvPr id="709037077" name="Rectangle 12"/>
                        <wps:cNvSpPr/>
                        <wps:spPr>
                          <a:xfrm>
                            <a:off x="0" y="0"/>
                            <a:ext cx="5494020" cy="535686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68B14532" w14:textId="7A683F4C" w:rsidR="008070D3" w:rsidRDefault="008070D3" w:rsidP="008070D3">
                              <w:pPr>
                                <w:pStyle w:val="Text"/>
                                <w:jc w:val="center"/>
                                <w:rPr>
                                  <w:lang w:val="en-IN"/>
                                </w:rPr>
                              </w:pPr>
                              <w:r>
                                <w:rPr>
                                  <w:lang w:val="en-IN"/>
                                </w:rPr>
                                <w:t>Text Summarization using TF-IDF Algorithm</w:t>
                              </w:r>
                            </w:p>
                            <w:p w14:paraId="584DA617" w14:textId="77777777" w:rsidR="006B3D24" w:rsidRDefault="006B3D24" w:rsidP="008070D3">
                              <w:pPr>
                                <w:pStyle w:val="Text"/>
                                <w:jc w:val="center"/>
                                <w:rPr>
                                  <w:lang w:val="en-IN"/>
                                </w:rPr>
                              </w:pPr>
                            </w:p>
                            <w:p w14:paraId="5F5CCFDC" w14:textId="77777777" w:rsidR="006B3D24" w:rsidRDefault="006B3D24" w:rsidP="008070D3">
                              <w:pPr>
                                <w:pStyle w:val="Text"/>
                                <w:jc w:val="center"/>
                                <w:rPr>
                                  <w:lang w:val="en-IN"/>
                                </w:rPr>
                              </w:pPr>
                            </w:p>
                            <w:p w14:paraId="5A43B823" w14:textId="77777777" w:rsidR="008070D3" w:rsidRDefault="008070D3" w:rsidP="008070D3">
                              <w:pPr>
                                <w:pStyle w:val="Text"/>
                                <w:rPr>
                                  <w:lang w:val="en-IN"/>
                                </w:rPr>
                              </w:pPr>
                            </w:p>
                            <w:p w14:paraId="4805D536" w14:textId="77777777" w:rsidR="008070D3" w:rsidRDefault="008070D3" w:rsidP="008070D3">
                              <w:pPr>
                                <w:pStyle w:val="Text"/>
                                <w:rPr>
                                  <w:lang w:val="en-IN"/>
                                </w:rPr>
                              </w:pPr>
                            </w:p>
                            <w:p w14:paraId="55494DAC" w14:textId="77777777" w:rsidR="008070D3" w:rsidRDefault="008070D3" w:rsidP="008070D3">
                              <w:pPr>
                                <w:pStyle w:val="Text"/>
                                <w:rPr>
                                  <w:lang w:val="en-IN"/>
                                </w:rPr>
                              </w:pPr>
                            </w:p>
                            <w:p w14:paraId="3CFCC32B" w14:textId="77777777" w:rsidR="008070D3" w:rsidRDefault="008070D3" w:rsidP="008070D3">
                              <w:pPr>
                                <w:pStyle w:val="Text"/>
                                <w:rPr>
                                  <w:lang w:val="en-IN"/>
                                </w:rPr>
                              </w:pPr>
                            </w:p>
                            <w:p w14:paraId="47C070C8" w14:textId="77777777" w:rsidR="008070D3" w:rsidRDefault="008070D3" w:rsidP="008070D3">
                              <w:pPr>
                                <w:pStyle w:val="Text"/>
                                <w:rPr>
                                  <w:lang w:val="en-IN"/>
                                </w:rPr>
                              </w:pPr>
                            </w:p>
                            <w:p w14:paraId="504E3507" w14:textId="77777777" w:rsidR="008070D3" w:rsidRDefault="008070D3" w:rsidP="008070D3">
                              <w:pPr>
                                <w:pStyle w:val="Text"/>
                                <w:rPr>
                                  <w:lang w:val="en-IN"/>
                                </w:rPr>
                              </w:pPr>
                            </w:p>
                            <w:p w14:paraId="57419057" w14:textId="77777777" w:rsidR="008070D3" w:rsidRDefault="008070D3" w:rsidP="008070D3">
                              <w:pPr>
                                <w:pStyle w:val="Text"/>
                                <w:rPr>
                                  <w:lang w:val="en-IN"/>
                                </w:rPr>
                              </w:pPr>
                            </w:p>
                            <w:p w14:paraId="23C53C50" w14:textId="77777777" w:rsidR="008070D3" w:rsidRDefault="008070D3" w:rsidP="008070D3">
                              <w:pPr>
                                <w:pStyle w:val="Text"/>
                                <w:rPr>
                                  <w:lang w:val="en-IN"/>
                                </w:rPr>
                              </w:pPr>
                            </w:p>
                            <w:p w14:paraId="1901D686" w14:textId="77777777" w:rsidR="008070D3" w:rsidRDefault="008070D3" w:rsidP="008070D3">
                              <w:pPr>
                                <w:pStyle w:val="Text"/>
                                <w:rPr>
                                  <w:lang w:val="en-IN"/>
                                </w:rPr>
                              </w:pPr>
                            </w:p>
                            <w:p w14:paraId="0C3F464B" w14:textId="77777777" w:rsidR="008070D3" w:rsidRDefault="008070D3" w:rsidP="008070D3">
                              <w:pPr>
                                <w:pStyle w:val="Text"/>
                                <w:rPr>
                                  <w:lang w:val="en-IN"/>
                                </w:rPr>
                              </w:pPr>
                            </w:p>
                            <w:p w14:paraId="119CB0F0" w14:textId="77777777" w:rsidR="008070D3" w:rsidRDefault="008070D3" w:rsidP="008070D3">
                              <w:pPr>
                                <w:pStyle w:val="Text"/>
                                <w:rPr>
                                  <w:lang w:val="en-IN"/>
                                </w:rPr>
                              </w:pPr>
                            </w:p>
                            <w:p w14:paraId="09A6DF2C" w14:textId="77777777" w:rsidR="008070D3" w:rsidRDefault="008070D3" w:rsidP="008070D3">
                              <w:pPr>
                                <w:pStyle w:val="Text"/>
                                <w:rPr>
                                  <w:lang w:val="en-IN"/>
                                </w:rPr>
                              </w:pPr>
                            </w:p>
                            <w:p w14:paraId="7510605D" w14:textId="77777777" w:rsidR="008070D3" w:rsidRDefault="008070D3" w:rsidP="008070D3">
                              <w:pPr>
                                <w:pStyle w:val="Text"/>
                                <w:rPr>
                                  <w:lang w:val="en-IN"/>
                                </w:rPr>
                              </w:pPr>
                            </w:p>
                            <w:p w14:paraId="15112493" w14:textId="77777777" w:rsidR="008070D3" w:rsidRDefault="008070D3" w:rsidP="008070D3">
                              <w:pPr>
                                <w:pStyle w:val="Text"/>
                                <w:rPr>
                                  <w:lang w:val="en-IN"/>
                                </w:rPr>
                              </w:pPr>
                            </w:p>
                            <w:p w14:paraId="2B3DCD40" w14:textId="77777777" w:rsidR="008070D3" w:rsidRDefault="008070D3" w:rsidP="008070D3">
                              <w:pPr>
                                <w:pStyle w:val="Text"/>
                                <w:rPr>
                                  <w:lang w:val="en-IN"/>
                                </w:rPr>
                              </w:pPr>
                            </w:p>
                            <w:p w14:paraId="4AE2884C" w14:textId="77777777" w:rsidR="008070D3" w:rsidRDefault="008070D3" w:rsidP="008070D3">
                              <w:pPr>
                                <w:pStyle w:val="Text"/>
                                <w:rPr>
                                  <w:lang w:val="en-IN"/>
                                </w:rPr>
                              </w:pPr>
                            </w:p>
                            <w:p w14:paraId="10DFA031" w14:textId="77777777" w:rsidR="008070D3" w:rsidRDefault="008070D3" w:rsidP="008070D3">
                              <w:pPr>
                                <w:pStyle w:val="Text"/>
                                <w:rPr>
                                  <w:lang w:val="en-IN"/>
                                </w:rPr>
                              </w:pPr>
                            </w:p>
                            <w:p w14:paraId="22DB9E4C" w14:textId="77777777" w:rsidR="008070D3" w:rsidRDefault="008070D3" w:rsidP="008070D3">
                              <w:pPr>
                                <w:pStyle w:val="Text"/>
                                <w:rPr>
                                  <w:lang w:val="en-IN"/>
                                </w:rPr>
                              </w:pPr>
                            </w:p>
                            <w:p w14:paraId="6B357C51" w14:textId="77777777" w:rsidR="008070D3" w:rsidRDefault="008070D3" w:rsidP="008070D3">
                              <w:pPr>
                                <w:pStyle w:val="Text"/>
                                <w:rPr>
                                  <w:lang w:val="en-IN"/>
                                </w:rPr>
                              </w:pPr>
                            </w:p>
                            <w:p w14:paraId="5887ED53" w14:textId="77777777" w:rsidR="008070D3" w:rsidRDefault="008070D3" w:rsidP="008070D3">
                              <w:pPr>
                                <w:pStyle w:val="Text"/>
                                <w:rPr>
                                  <w:lang w:val="en-IN"/>
                                </w:rPr>
                              </w:pPr>
                            </w:p>
                            <w:p w14:paraId="66A21CA5" w14:textId="77777777" w:rsidR="008070D3" w:rsidRDefault="008070D3" w:rsidP="008070D3">
                              <w:pPr>
                                <w:pStyle w:val="Text"/>
                                <w:rPr>
                                  <w:lang w:val="en-IN"/>
                                </w:rPr>
                              </w:pPr>
                            </w:p>
                            <w:p w14:paraId="394B6BA2" w14:textId="77777777" w:rsidR="008070D3" w:rsidRPr="008070D3" w:rsidRDefault="008070D3" w:rsidP="008070D3">
                              <w:pPr>
                                <w:pStyle w:val="Text"/>
                                <w:rPr>
                                  <w:lang w:val="e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1680307718" name="Rectangle 13"/>
                        <wps:cNvSpPr/>
                        <wps:spPr>
                          <a:xfrm>
                            <a:off x="518160" y="434340"/>
                            <a:ext cx="4518660" cy="6858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C8D2352" w14:textId="4E9BBF3B" w:rsidR="008070D3" w:rsidRDefault="008070D3" w:rsidP="008070D3">
                              <w:pPr>
                                <w:jc w:val="center"/>
                                <w:rPr>
                                  <w:lang w:val="en-IN"/>
                                </w:rPr>
                              </w:pPr>
                              <w:r>
                                <w:rPr>
                                  <w:lang w:val="en-IN"/>
                                </w:rPr>
                                <w:t>Input Layer</w:t>
                              </w:r>
                            </w:p>
                            <w:p w14:paraId="39EDE755" w14:textId="77777777" w:rsidR="008070D3" w:rsidRDefault="008070D3" w:rsidP="008070D3">
                              <w:pPr>
                                <w:jc w:val="center"/>
                                <w:rPr>
                                  <w:lang w:val="en-IN"/>
                                </w:rPr>
                              </w:pPr>
                            </w:p>
                            <w:p w14:paraId="3E6D5DE4" w14:textId="77777777" w:rsidR="008070D3" w:rsidRPr="008070D3" w:rsidRDefault="008070D3" w:rsidP="008070D3">
                              <w:pPr>
                                <w:jc w:val="center"/>
                                <w:rPr>
                                  <w:lang w:val="e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1436812062" name="Rectangle: Rounded Corners 14"/>
                        <wps:cNvSpPr/>
                        <wps:spPr>
                          <a:xfrm>
                            <a:off x="1066800" y="746760"/>
                            <a:ext cx="3535793" cy="280074"/>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67471E27" w14:textId="31EFAE83" w:rsidR="008070D3" w:rsidRPr="008070D3" w:rsidRDefault="008070D3" w:rsidP="008070D3">
                              <w:pPr>
                                <w:jc w:val="center"/>
                                <w:rPr>
                                  <w:b/>
                                  <w:bCs/>
                                </w:rPr>
                              </w:pPr>
                              <w:r w:rsidRPr="008070D3">
                                <w:rPr>
                                  <w:rFonts w:ascii="Courier New" w:hAnsi="Courier New" w:cs="Courier New"/>
                                  <w:b/>
                                  <w:bCs/>
                                  <w:sz w:val="21"/>
                                  <w:szCs w:val="21"/>
                                </w:rPr>
                                <w:t>Raw Text Data</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758747240" name="Rectangle 13"/>
                        <wps:cNvSpPr/>
                        <wps:spPr>
                          <a:xfrm>
                            <a:off x="525780" y="1226820"/>
                            <a:ext cx="4511040" cy="176784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49A7065" w14:textId="7A46C95D" w:rsidR="008070D3" w:rsidRDefault="008070D3" w:rsidP="008070D3">
                              <w:pPr>
                                <w:jc w:val="center"/>
                                <w:rPr>
                                  <w:lang w:val="en-IN"/>
                                </w:rPr>
                              </w:pPr>
                              <w:r>
                                <w:rPr>
                                  <w:lang w:val="en-IN"/>
                                </w:rPr>
                                <w:t>Processing Layer</w:t>
                              </w:r>
                            </w:p>
                            <w:p w14:paraId="6AA77E80" w14:textId="77777777" w:rsidR="004B59FB" w:rsidRDefault="004B59FB" w:rsidP="008070D3">
                              <w:pPr>
                                <w:jc w:val="center"/>
                                <w:rPr>
                                  <w:lang w:val="en-IN"/>
                                </w:rPr>
                              </w:pPr>
                            </w:p>
                            <w:p w14:paraId="29F6C11A" w14:textId="77777777" w:rsidR="004B59FB" w:rsidRDefault="004B59FB" w:rsidP="008070D3">
                              <w:pPr>
                                <w:jc w:val="center"/>
                                <w:rPr>
                                  <w:lang w:val="en-IN"/>
                                </w:rPr>
                              </w:pPr>
                            </w:p>
                            <w:p w14:paraId="08F00325" w14:textId="77777777" w:rsidR="004B59FB" w:rsidRDefault="004B59FB" w:rsidP="008070D3">
                              <w:pPr>
                                <w:jc w:val="center"/>
                                <w:rPr>
                                  <w:lang w:val="en-IN"/>
                                </w:rPr>
                              </w:pPr>
                            </w:p>
                            <w:p w14:paraId="1BECD02E" w14:textId="77777777" w:rsidR="004B59FB" w:rsidRDefault="004B59FB" w:rsidP="008070D3">
                              <w:pPr>
                                <w:jc w:val="center"/>
                                <w:rPr>
                                  <w:lang w:val="en-IN"/>
                                </w:rPr>
                              </w:pPr>
                            </w:p>
                            <w:p w14:paraId="4F2CE97C" w14:textId="77777777" w:rsidR="004B59FB" w:rsidRDefault="004B59FB" w:rsidP="008070D3">
                              <w:pPr>
                                <w:jc w:val="center"/>
                                <w:rPr>
                                  <w:lang w:val="en-IN"/>
                                </w:rPr>
                              </w:pPr>
                            </w:p>
                            <w:p w14:paraId="498BF942" w14:textId="77777777" w:rsidR="004B59FB" w:rsidRDefault="004B59FB" w:rsidP="008070D3">
                              <w:pPr>
                                <w:jc w:val="center"/>
                                <w:rPr>
                                  <w:lang w:val="en-IN"/>
                                </w:rPr>
                              </w:pPr>
                            </w:p>
                            <w:p w14:paraId="2DDF5D1E" w14:textId="77777777" w:rsidR="004B59FB" w:rsidRDefault="004B59FB" w:rsidP="008070D3">
                              <w:pPr>
                                <w:jc w:val="center"/>
                                <w:rPr>
                                  <w:lang w:val="en-IN"/>
                                </w:rPr>
                              </w:pPr>
                            </w:p>
                            <w:p w14:paraId="51DCE959" w14:textId="77777777" w:rsidR="004B59FB" w:rsidRDefault="004B59FB" w:rsidP="008070D3">
                              <w:pPr>
                                <w:jc w:val="center"/>
                                <w:rPr>
                                  <w:lang w:val="en-IN"/>
                                </w:rPr>
                              </w:pPr>
                            </w:p>
                            <w:p w14:paraId="0FE91FB9" w14:textId="77777777" w:rsidR="004B59FB" w:rsidRDefault="004B59FB" w:rsidP="008070D3">
                              <w:pPr>
                                <w:jc w:val="center"/>
                                <w:rPr>
                                  <w:lang w:val="en-IN"/>
                                </w:rPr>
                              </w:pPr>
                            </w:p>
                            <w:p w14:paraId="35A7C8C7" w14:textId="77777777" w:rsidR="004B59FB" w:rsidRDefault="004B59FB" w:rsidP="008070D3">
                              <w:pPr>
                                <w:jc w:val="center"/>
                                <w:rPr>
                                  <w:lang w:val="en-IN"/>
                                </w:rPr>
                              </w:pPr>
                            </w:p>
                            <w:p w14:paraId="076463AE" w14:textId="77777777" w:rsidR="004B59FB" w:rsidRDefault="004B59FB" w:rsidP="008070D3">
                              <w:pPr>
                                <w:jc w:val="center"/>
                                <w:rPr>
                                  <w:lang w:val="en-IN"/>
                                </w:rPr>
                              </w:pPr>
                            </w:p>
                            <w:p w14:paraId="03CE8BFE" w14:textId="77777777" w:rsidR="004B59FB" w:rsidRDefault="004B59FB" w:rsidP="008070D3">
                              <w:pPr>
                                <w:jc w:val="center"/>
                                <w:rPr>
                                  <w:lang w:val="en-IN"/>
                                </w:rPr>
                              </w:pPr>
                            </w:p>
                            <w:p w14:paraId="73D6B2F9" w14:textId="77777777" w:rsidR="008070D3" w:rsidRDefault="008070D3" w:rsidP="008070D3">
                              <w:pPr>
                                <w:jc w:val="center"/>
                                <w:rPr>
                                  <w:lang w:val="en-IN"/>
                                </w:rPr>
                              </w:pPr>
                            </w:p>
                            <w:p w14:paraId="0E9CE3F6" w14:textId="77777777" w:rsidR="008070D3" w:rsidRPr="008070D3" w:rsidRDefault="008070D3" w:rsidP="008070D3">
                              <w:pPr>
                                <w:jc w:val="center"/>
                                <w:rPr>
                                  <w:lang w:val="e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1585392486" name="Rectangle: Rounded Corners 14"/>
                        <wps:cNvSpPr/>
                        <wps:spPr>
                          <a:xfrm>
                            <a:off x="1074420" y="1508760"/>
                            <a:ext cx="3535793" cy="280074"/>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1CD8326" w14:textId="3CA94E15" w:rsidR="004B59FB" w:rsidRPr="004B59FB" w:rsidRDefault="004B59FB" w:rsidP="004B59FB">
                              <w:pPr>
                                <w:jc w:val="center"/>
                                <w:rPr>
                                  <w:b/>
                                  <w:bCs/>
                                  <w:lang w:val="en-IN"/>
                                </w:rPr>
                              </w:pPr>
                              <w:r>
                                <w:rPr>
                                  <w:rFonts w:ascii="Courier New" w:hAnsi="Courier New" w:cs="Courier New"/>
                                  <w:b/>
                                  <w:bCs/>
                                  <w:sz w:val="21"/>
                                  <w:szCs w:val="21"/>
                                  <w:lang w:val="en-IN"/>
                                </w:rPr>
                                <w:t>Sentence Tokenization</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1515754269" name="Rectangle: Rounded Corners 14"/>
                        <wps:cNvSpPr/>
                        <wps:spPr>
                          <a:xfrm>
                            <a:off x="1082040" y="1866900"/>
                            <a:ext cx="3535793" cy="280074"/>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61C09E0E" w14:textId="14C0F5A7" w:rsidR="004B59FB" w:rsidRPr="004B59FB" w:rsidRDefault="004B59FB" w:rsidP="004B59FB">
                              <w:pPr>
                                <w:jc w:val="center"/>
                                <w:rPr>
                                  <w:b/>
                                  <w:bCs/>
                                  <w:lang w:val="en-IN"/>
                                </w:rPr>
                              </w:pPr>
                              <w:r>
                                <w:rPr>
                                  <w:rFonts w:ascii="Courier New" w:hAnsi="Courier New" w:cs="Courier New"/>
                                  <w:b/>
                                  <w:bCs/>
                                  <w:sz w:val="21"/>
                                  <w:szCs w:val="21"/>
                                  <w:lang w:val="en-IN"/>
                                </w:rPr>
                                <w:t>Text Preprocessing</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1637484229" name="Rectangle: Rounded Corners 14"/>
                        <wps:cNvSpPr/>
                        <wps:spPr>
                          <a:xfrm>
                            <a:off x="1082040" y="2232660"/>
                            <a:ext cx="3535793" cy="280074"/>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88C50E3" w14:textId="7115DE2D" w:rsidR="004B59FB" w:rsidRPr="004B59FB" w:rsidRDefault="004B59FB" w:rsidP="004B59FB">
                              <w:pPr>
                                <w:jc w:val="center"/>
                                <w:rPr>
                                  <w:b/>
                                  <w:bCs/>
                                  <w:lang w:val="en-IN"/>
                                </w:rPr>
                              </w:pPr>
                              <w:r>
                                <w:rPr>
                                  <w:rFonts w:ascii="Courier New" w:hAnsi="Courier New" w:cs="Courier New"/>
                                  <w:b/>
                                  <w:bCs/>
                                  <w:sz w:val="21"/>
                                  <w:szCs w:val="21"/>
                                  <w:lang w:val="en-IN"/>
                                </w:rPr>
                                <w:t>Term Frequency Matrix</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1501657547" name="Rectangle: Rounded Corners 14"/>
                        <wps:cNvSpPr/>
                        <wps:spPr>
                          <a:xfrm>
                            <a:off x="1089660" y="2598420"/>
                            <a:ext cx="3535793" cy="280074"/>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0530ED34" w14:textId="5251B8FB" w:rsidR="004B59FB" w:rsidRPr="004B59FB" w:rsidRDefault="004B59FB" w:rsidP="004B59FB">
                              <w:pPr>
                                <w:jc w:val="center"/>
                                <w:rPr>
                                  <w:b/>
                                  <w:bCs/>
                                  <w:lang w:val="en-IN"/>
                                </w:rPr>
                              </w:pPr>
                              <w:r>
                                <w:rPr>
                                  <w:rFonts w:ascii="Courier New" w:hAnsi="Courier New" w:cs="Courier New"/>
                                  <w:b/>
                                  <w:bCs/>
                                  <w:sz w:val="21"/>
                                  <w:szCs w:val="21"/>
                                  <w:lang w:val="en-IN"/>
                                </w:rPr>
                                <w:t>Inverse Document Frequency Matrix</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567791631" name="Rectangle 13"/>
                        <wps:cNvSpPr/>
                        <wps:spPr>
                          <a:xfrm>
                            <a:off x="518160" y="3101340"/>
                            <a:ext cx="4511040" cy="101346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F7F69BC" w14:textId="2D832A76" w:rsidR="006B3D24" w:rsidRDefault="006B3D24" w:rsidP="006B3D24">
                              <w:pPr>
                                <w:jc w:val="center"/>
                                <w:rPr>
                                  <w:lang w:val="en-IN"/>
                                </w:rPr>
                              </w:pPr>
                              <w:r>
                                <w:rPr>
                                  <w:lang w:val="en-IN"/>
                                </w:rPr>
                                <w:t>Scoring Layer</w:t>
                              </w:r>
                            </w:p>
                            <w:p w14:paraId="76081C4C" w14:textId="77777777" w:rsidR="006B3D24" w:rsidRDefault="006B3D24" w:rsidP="006B3D24">
                              <w:pPr>
                                <w:jc w:val="center"/>
                                <w:rPr>
                                  <w:lang w:val="en-IN"/>
                                </w:rPr>
                              </w:pPr>
                            </w:p>
                            <w:p w14:paraId="303288FF" w14:textId="77777777" w:rsidR="006B3D24" w:rsidRDefault="006B3D24" w:rsidP="006B3D24">
                              <w:pPr>
                                <w:jc w:val="center"/>
                                <w:rPr>
                                  <w:lang w:val="en-IN"/>
                                </w:rPr>
                              </w:pPr>
                            </w:p>
                            <w:p w14:paraId="1DBE5C01" w14:textId="77777777" w:rsidR="006B3D24" w:rsidRDefault="006B3D24" w:rsidP="006B3D24">
                              <w:pPr>
                                <w:jc w:val="center"/>
                                <w:rPr>
                                  <w:lang w:val="en-IN"/>
                                </w:rPr>
                              </w:pPr>
                            </w:p>
                            <w:p w14:paraId="2ADC6323" w14:textId="77777777" w:rsidR="006B3D24" w:rsidRDefault="006B3D24" w:rsidP="006B3D24">
                              <w:pPr>
                                <w:jc w:val="center"/>
                                <w:rPr>
                                  <w:lang w:val="en-IN"/>
                                </w:rPr>
                              </w:pPr>
                            </w:p>
                            <w:p w14:paraId="63D40836" w14:textId="77777777" w:rsidR="006B3D24" w:rsidRDefault="006B3D24" w:rsidP="006B3D24">
                              <w:pPr>
                                <w:jc w:val="center"/>
                                <w:rPr>
                                  <w:lang w:val="en-IN"/>
                                </w:rPr>
                              </w:pPr>
                            </w:p>
                            <w:p w14:paraId="584BD8EE" w14:textId="77777777" w:rsidR="006B3D24" w:rsidRDefault="006B3D24" w:rsidP="006B3D24">
                              <w:pPr>
                                <w:jc w:val="center"/>
                                <w:rPr>
                                  <w:lang w:val="en-IN"/>
                                </w:rPr>
                              </w:pPr>
                            </w:p>
                            <w:p w14:paraId="70CE1014" w14:textId="77777777" w:rsidR="006B3D24" w:rsidRDefault="006B3D24" w:rsidP="006B3D24">
                              <w:pPr>
                                <w:jc w:val="center"/>
                                <w:rPr>
                                  <w:lang w:val="en-IN"/>
                                </w:rPr>
                              </w:pPr>
                            </w:p>
                            <w:p w14:paraId="2C4BC581" w14:textId="77777777" w:rsidR="006B3D24" w:rsidRDefault="006B3D24" w:rsidP="006B3D24">
                              <w:pPr>
                                <w:jc w:val="center"/>
                                <w:rPr>
                                  <w:lang w:val="en-IN"/>
                                </w:rPr>
                              </w:pPr>
                            </w:p>
                            <w:p w14:paraId="71E4B19D" w14:textId="77777777" w:rsidR="006B3D24" w:rsidRDefault="006B3D24" w:rsidP="006B3D24">
                              <w:pPr>
                                <w:jc w:val="center"/>
                                <w:rPr>
                                  <w:lang w:val="en-IN"/>
                                </w:rPr>
                              </w:pPr>
                            </w:p>
                            <w:p w14:paraId="6D7EC660" w14:textId="77777777" w:rsidR="006B3D24" w:rsidRDefault="006B3D24" w:rsidP="006B3D24">
                              <w:pPr>
                                <w:jc w:val="center"/>
                                <w:rPr>
                                  <w:lang w:val="en-IN"/>
                                </w:rPr>
                              </w:pPr>
                            </w:p>
                            <w:p w14:paraId="338D31E9" w14:textId="77777777" w:rsidR="006B3D24" w:rsidRDefault="006B3D24" w:rsidP="006B3D24">
                              <w:pPr>
                                <w:jc w:val="center"/>
                                <w:rPr>
                                  <w:lang w:val="en-IN"/>
                                </w:rPr>
                              </w:pPr>
                            </w:p>
                            <w:p w14:paraId="4AC073D0" w14:textId="77777777" w:rsidR="006B3D24" w:rsidRDefault="006B3D24" w:rsidP="006B3D24">
                              <w:pPr>
                                <w:jc w:val="center"/>
                                <w:rPr>
                                  <w:lang w:val="en-IN"/>
                                </w:rPr>
                              </w:pPr>
                            </w:p>
                            <w:p w14:paraId="5427C6EE" w14:textId="77777777" w:rsidR="006B3D24" w:rsidRDefault="006B3D24" w:rsidP="006B3D24">
                              <w:pPr>
                                <w:jc w:val="center"/>
                                <w:rPr>
                                  <w:lang w:val="en-IN"/>
                                </w:rPr>
                              </w:pPr>
                            </w:p>
                            <w:p w14:paraId="15078689" w14:textId="77777777" w:rsidR="006B3D24" w:rsidRPr="008070D3" w:rsidRDefault="006B3D24" w:rsidP="006B3D24">
                              <w:pPr>
                                <w:jc w:val="center"/>
                                <w:rPr>
                                  <w:lang w:val="e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277813702" name="Rectangle: Rounded Corners 14"/>
                        <wps:cNvSpPr/>
                        <wps:spPr>
                          <a:xfrm>
                            <a:off x="1127760" y="3345180"/>
                            <a:ext cx="3535793" cy="280074"/>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69F69A10" w14:textId="7C957442" w:rsidR="006B3D24" w:rsidRPr="004B59FB" w:rsidRDefault="006B3D24" w:rsidP="006B3D24">
                              <w:pPr>
                                <w:jc w:val="center"/>
                                <w:rPr>
                                  <w:b/>
                                  <w:bCs/>
                                  <w:lang w:val="en-IN"/>
                                </w:rPr>
                              </w:pPr>
                              <w:r>
                                <w:rPr>
                                  <w:rFonts w:ascii="Courier New" w:hAnsi="Courier New" w:cs="Courier New"/>
                                  <w:b/>
                                  <w:bCs/>
                                  <w:sz w:val="21"/>
                                  <w:szCs w:val="21"/>
                                  <w:lang w:val="en-IN"/>
                                </w:rPr>
                                <w:t>Calculate TF-IDF</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2079078896" name="Rectangle: Rounded Corners 14"/>
                        <wps:cNvSpPr/>
                        <wps:spPr>
                          <a:xfrm>
                            <a:off x="1135380" y="3726180"/>
                            <a:ext cx="3535793" cy="280074"/>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4C31B0B3" w14:textId="091AB78C" w:rsidR="006B3D24" w:rsidRPr="004B59FB" w:rsidRDefault="006B3D24" w:rsidP="006B3D24">
                              <w:pPr>
                                <w:jc w:val="center"/>
                                <w:rPr>
                                  <w:b/>
                                  <w:bCs/>
                                  <w:lang w:val="en-IN"/>
                                </w:rPr>
                              </w:pPr>
                              <w:r>
                                <w:rPr>
                                  <w:rFonts w:ascii="Courier New" w:hAnsi="Courier New" w:cs="Courier New"/>
                                  <w:b/>
                                  <w:bCs/>
                                  <w:sz w:val="21"/>
                                  <w:szCs w:val="21"/>
                                  <w:lang w:val="en-IN"/>
                                </w:rPr>
                                <w:t>Sentence Scoring</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513695664" name="Rectangle 13"/>
                        <wps:cNvSpPr/>
                        <wps:spPr>
                          <a:xfrm>
                            <a:off x="510540" y="4244340"/>
                            <a:ext cx="4511040" cy="101346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6674CCC0" w14:textId="11F19E01" w:rsidR="006B3D24" w:rsidRDefault="006B3D24" w:rsidP="006B3D24">
                              <w:pPr>
                                <w:jc w:val="center"/>
                                <w:rPr>
                                  <w:lang w:val="en-IN"/>
                                </w:rPr>
                              </w:pPr>
                              <w:r>
                                <w:rPr>
                                  <w:lang w:val="en-IN"/>
                                </w:rPr>
                                <w:t>Output Layer</w:t>
                              </w:r>
                            </w:p>
                            <w:p w14:paraId="342EECD6" w14:textId="77777777" w:rsidR="006B3D24" w:rsidRDefault="006B3D24" w:rsidP="006B3D24">
                              <w:pPr>
                                <w:rPr>
                                  <w:lang w:val="en-IN"/>
                                </w:rPr>
                              </w:pPr>
                            </w:p>
                            <w:p w14:paraId="29DFBF0A" w14:textId="77777777" w:rsidR="006B3D24" w:rsidRDefault="006B3D24" w:rsidP="006B3D24">
                              <w:pPr>
                                <w:jc w:val="center"/>
                                <w:rPr>
                                  <w:lang w:val="en-IN"/>
                                </w:rPr>
                              </w:pPr>
                            </w:p>
                            <w:p w14:paraId="07B09B95" w14:textId="77777777" w:rsidR="006B3D24" w:rsidRDefault="006B3D24" w:rsidP="006B3D24">
                              <w:pPr>
                                <w:jc w:val="center"/>
                                <w:rPr>
                                  <w:lang w:val="en-IN"/>
                                </w:rPr>
                              </w:pPr>
                            </w:p>
                            <w:p w14:paraId="1D4D5868" w14:textId="77777777" w:rsidR="006B3D24" w:rsidRDefault="006B3D24" w:rsidP="006B3D24">
                              <w:pPr>
                                <w:jc w:val="center"/>
                                <w:rPr>
                                  <w:lang w:val="en-IN"/>
                                </w:rPr>
                              </w:pPr>
                            </w:p>
                            <w:p w14:paraId="3B4546E1" w14:textId="77777777" w:rsidR="006B3D24" w:rsidRDefault="006B3D24" w:rsidP="006B3D24">
                              <w:pPr>
                                <w:jc w:val="center"/>
                                <w:rPr>
                                  <w:lang w:val="en-IN"/>
                                </w:rPr>
                              </w:pPr>
                            </w:p>
                            <w:p w14:paraId="6BBCE8F2" w14:textId="77777777" w:rsidR="006B3D24" w:rsidRDefault="006B3D24" w:rsidP="006B3D24">
                              <w:pPr>
                                <w:jc w:val="center"/>
                                <w:rPr>
                                  <w:lang w:val="en-IN"/>
                                </w:rPr>
                              </w:pPr>
                            </w:p>
                            <w:p w14:paraId="4941897E" w14:textId="77777777" w:rsidR="006B3D24" w:rsidRDefault="006B3D24" w:rsidP="006B3D24">
                              <w:pPr>
                                <w:jc w:val="center"/>
                                <w:rPr>
                                  <w:lang w:val="en-IN"/>
                                </w:rPr>
                              </w:pPr>
                            </w:p>
                            <w:p w14:paraId="72449118" w14:textId="77777777" w:rsidR="006B3D24" w:rsidRDefault="006B3D24" w:rsidP="006B3D24">
                              <w:pPr>
                                <w:jc w:val="center"/>
                                <w:rPr>
                                  <w:lang w:val="en-IN"/>
                                </w:rPr>
                              </w:pPr>
                            </w:p>
                            <w:p w14:paraId="4B7F3C41" w14:textId="77777777" w:rsidR="006B3D24" w:rsidRDefault="006B3D24" w:rsidP="006B3D24">
                              <w:pPr>
                                <w:jc w:val="center"/>
                                <w:rPr>
                                  <w:lang w:val="en-IN"/>
                                </w:rPr>
                              </w:pPr>
                            </w:p>
                            <w:p w14:paraId="6B37713D" w14:textId="77777777" w:rsidR="006B3D24" w:rsidRDefault="006B3D24" w:rsidP="006B3D24">
                              <w:pPr>
                                <w:jc w:val="center"/>
                                <w:rPr>
                                  <w:lang w:val="en-IN"/>
                                </w:rPr>
                              </w:pPr>
                            </w:p>
                            <w:p w14:paraId="49001304" w14:textId="77777777" w:rsidR="006B3D24" w:rsidRDefault="006B3D24" w:rsidP="006B3D24">
                              <w:pPr>
                                <w:jc w:val="center"/>
                                <w:rPr>
                                  <w:lang w:val="en-IN"/>
                                </w:rPr>
                              </w:pPr>
                            </w:p>
                            <w:p w14:paraId="22E662FC" w14:textId="77777777" w:rsidR="006B3D24" w:rsidRDefault="006B3D24" w:rsidP="006B3D24">
                              <w:pPr>
                                <w:jc w:val="center"/>
                                <w:rPr>
                                  <w:lang w:val="en-IN"/>
                                </w:rPr>
                              </w:pPr>
                            </w:p>
                            <w:p w14:paraId="7B7031EA" w14:textId="77777777" w:rsidR="006B3D24" w:rsidRDefault="006B3D24" w:rsidP="006B3D24">
                              <w:pPr>
                                <w:jc w:val="center"/>
                                <w:rPr>
                                  <w:lang w:val="en-IN"/>
                                </w:rPr>
                              </w:pPr>
                            </w:p>
                            <w:p w14:paraId="1A37CC15" w14:textId="77777777" w:rsidR="006B3D24" w:rsidRDefault="006B3D24" w:rsidP="006B3D24">
                              <w:pPr>
                                <w:jc w:val="center"/>
                                <w:rPr>
                                  <w:lang w:val="en-IN"/>
                                </w:rPr>
                              </w:pPr>
                            </w:p>
                            <w:p w14:paraId="699CEEA9" w14:textId="77777777" w:rsidR="006B3D24" w:rsidRPr="008070D3" w:rsidRDefault="006B3D24" w:rsidP="006B3D24">
                              <w:pPr>
                                <w:jc w:val="center"/>
                                <w:rPr>
                                  <w:lang w:val="e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s:wsp>
                        <wps:cNvPr id="1150014078" name="Rectangle: Rounded Corners 14"/>
                        <wps:cNvSpPr/>
                        <wps:spPr>
                          <a:xfrm>
                            <a:off x="1127760" y="4495800"/>
                            <a:ext cx="3535793" cy="280074"/>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3B317D0C" w14:textId="199D948E" w:rsidR="006B3D24" w:rsidRPr="004B59FB" w:rsidRDefault="006B3D24" w:rsidP="006B3D24">
                              <w:pPr>
                                <w:jc w:val="center"/>
                                <w:rPr>
                                  <w:b/>
                                  <w:bCs/>
                                  <w:lang w:val="en-IN"/>
                                </w:rPr>
                              </w:pPr>
                              <w:r>
                                <w:rPr>
                                  <w:rFonts w:ascii="Courier New" w:hAnsi="Courier New" w:cs="Courier New"/>
                                  <w:b/>
                                  <w:bCs/>
                                  <w:sz w:val="21"/>
                                  <w:szCs w:val="21"/>
                                  <w:lang w:val="en-IN"/>
                                </w:rPr>
                                <w:t>Determine Threshold</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s:wsp>
                        <wps:cNvPr id="93699578" name="Rectangle: Rounded Corners 14"/>
                        <wps:cNvSpPr/>
                        <wps:spPr>
                          <a:xfrm>
                            <a:off x="1143000" y="4869180"/>
                            <a:ext cx="3535793" cy="280074"/>
                          </a:xfrm>
                          <a:prstGeom prst="roundRect">
                            <a:avLst/>
                          </a:prstGeom>
                          <a:ln/>
                        </wps:spPr>
                        <wps:style>
                          <a:lnRef idx="2">
                            <a:schemeClr val="accent3"/>
                          </a:lnRef>
                          <a:fillRef idx="1">
                            <a:schemeClr val="lt1"/>
                          </a:fillRef>
                          <a:effectRef idx="0">
                            <a:schemeClr val="accent3"/>
                          </a:effectRef>
                          <a:fontRef idx="minor">
                            <a:schemeClr val="dk1"/>
                          </a:fontRef>
                        </wps:style>
                        <wps:txbx>
                          <w:txbxContent>
                            <w:p w14:paraId="57D8762D" w14:textId="767D466D" w:rsidR="006B3D24" w:rsidRPr="004B59FB" w:rsidRDefault="006B3D24" w:rsidP="006B3D24">
                              <w:pPr>
                                <w:jc w:val="center"/>
                                <w:rPr>
                                  <w:b/>
                                  <w:bCs/>
                                  <w:lang w:val="en-IN"/>
                                </w:rPr>
                              </w:pPr>
                              <w:r>
                                <w:rPr>
                                  <w:rFonts w:ascii="Courier New" w:hAnsi="Courier New" w:cs="Courier New"/>
                                  <w:b/>
                                  <w:bCs/>
                                  <w:sz w:val="21"/>
                                  <w:szCs w:val="21"/>
                                  <w:lang w:val="en-IN"/>
                                </w:rPr>
                                <w:t>Generate Summary</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wpg:wgp>
                  </a:graphicData>
                </a:graphic>
              </wp:anchor>
            </w:drawing>
          </mc:Choice>
          <mc:Fallback>
            <w:pict>
              <v:group w14:anchorId="6E5B7253" id="Group 15" o:spid="_x0000_s1046" style="position:absolute;margin-left:55.8pt;margin-top:8.65pt;width:432.6pt;height:421.8pt;z-index:251723776" coordsize="54940,5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">
                <v:rect id="Rectangle 12" o:spid="_x0000_s1047" style="position:absolute;width:54940;height:5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" filled="f" strokeweight="2pt">
                  <v:stroke miterlimit="4"/>
                  <v:textbox inset="3pt,3pt,3pt,3pt">
                    <w:txbxContent>
                      <w:p w14:paraId="68B14532" w14:textId="7A683F4C" w:rsidR="008070D3" w:rsidRDefault="008070D3" w:rsidP="008070D3">
                        <w:pPr>
                          <w:pStyle w:val="Text"/>
                          <w:jc w:val="center"/>
                          <w:rPr>
                            <w:lang w:val="en-IN"/>
                          </w:rPr>
                        </w:pPr>
                        <w:r>
                          <w:rPr>
                            <w:lang w:val="en-IN"/>
                          </w:rPr>
                          <w:t>Text Summarization using TF-IDF Algorithm</w:t>
                        </w:r>
                      </w:p>
                      <w:p w14:paraId="584DA617" w14:textId="77777777" w:rsidR="006B3D24" w:rsidRDefault="006B3D24" w:rsidP="008070D3">
                        <w:pPr>
                          <w:pStyle w:val="Text"/>
                          <w:jc w:val="center"/>
                          <w:rPr>
                            <w:lang w:val="en-IN"/>
                          </w:rPr>
                        </w:pPr>
                      </w:p>
                      <w:p w14:paraId="5F5CCFDC" w14:textId="77777777" w:rsidR="006B3D24" w:rsidRDefault="006B3D24" w:rsidP="008070D3">
                        <w:pPr>
                          <w:pStyle w:val="Text"/>
                          <w:jc w:val="center"/>
                          <w:rPr>
                            <w:lang w:val="en-IN"/>
                          </w:rPr>
                        </w:pPr>
                      </w:p>
                      <w:p w14:paraId="5A43B823" w14:textId="77777777" w:rsidR="008070D3" w:rsidRDefault="008070D3" w:rsidP="008070D3">
                        <w:pPr>
                          <w:pStyle w:val="Text"/>
                          <w:rPr>
                            <w:lang w:val="en-IN"/>
                          </w:rPr>
                        </w:pPr>
                      </w:p>
                      <w:p w14:paraId="4805D536" w14:textId="77777777" w:rsidR="008070D3" w:rsidRDefault="008070D3" w:rsidP="008070D3">
                        <w:pPr>
                          <w:pStyle w:val="Text"/>
                          <w:rPr>
                            <w:lang w:val="en-IN"/>
                          </w:rPr>
                        </w:pPr>
                      </w:p>
                      <w:p w14:paraId="55494DAC" w14:textId="77777777" w:rsidR="008070D3" w:rsidRDefault="008070D3" w:rsidP="008070D3">
                        <w:pPr>
                          <w:pStyle w:val="Text"/>
                          <w:rPr>
                            <w:lang w:val="en-IN"/>
                          </w:rPr>
                        </w:pPr>
                      </w:p>
                      <w:p w14:paraId="3CFCC32B" w14:textId="77777777" w:rsidR="008070D3" w:rsidRDefault="008070D3" w:rsidP="008070D3">
                        <w:pPr>
                          <w:pStyle w:val="Text"/>
                          <w:rPr>
                            <w:lang w:val="en-IN"/>
                          </w:rPr>
                        </w:pPr>
                      </w:p>
                      <w:p w14:paraId="47C070C8" w14:textId="77777777" w:rsidR="008070D3" w:rsidRDefault="008070D3" w:rsidP="008070D3">
                        <w:pPr>
                          <w:pStyle w:val="Text"/>
                          <w:rPr>
                            <w:lang w:val="en-IN"/>
                          </w:rPr>
                        </w:pPr>
                      </w:p>
                      <w:p w14:paraId="504E3507" w14:textId="77777777" w:rsidR="008070D3" w:rsidRDefault="008070D3" w:rsidP="008070D3">
                        <w:pPr>
                          <w:pStyle w:val="Text"/>
                          <w:rPr>
                            <w:lang w:val="en-IN"/>
                          </w:rPr>
                        </w:pPr>
                      </w:p>
                      <w:p w14:paraId="57419057" w14:textId="77777777" w:rsidR="008070D3" w:rsidRDefault="008070D3" w:rsidP="008070D3">
                        <w:pPr>
                          <w:pStyle w:val="Text"/>
                          <w:rPr>
                            <w:lang w:val="en-IN"/>
                          </w:rPr>
                        </w:pPr>
                      </w:p>
                      <w:p w14:paraId="23C53C50" w14:textId="77777777" w:rsidR="008070D3" w:rsidRDefault="008070D3" w:rsidP="008070D3">
                        <w:pPr>
                          <w:pStyle w:val="Text"/>
                          <w:rPr>
                            <w:lang w:val="en-IN"/>
                          </w:rPr>
                        </w:pPr>
                      </w:p>
                      <w:p w14:paraId="1901D686" w14:textId="77777777" w:rsidR="008070D3" w:rsidRDefault="008070D3" w:rsidP="008070D3">
                        <w:pPr>
                          <w:pStyle w:val="Text"/>
                          <w:rPr>
                            <w:lang w:val="en-IN"/>
                          </w:rPr>
                        </w:pPr>
                      </w:p>
                      <w:p w14:paraId="0C3F464B" w14:textId="77777777" w:rsidR="008070D3" w:rsidRDefault="008070D3" w:rsidP="008070D3">
                        <w:pPr>
                          <w:pStyle w:val="Text"/>
                          <w:rPr>
                            <w:lang w:val="en-IN"/>
                          </w:rPr>
                        </w:pPr>
                      </w:p>
                      <w:p w14:paraId="119CB0F0" w14:textId="77777777" w:rsidR="008070D3" w:rsidRDefault="008070D3" w:rsidP="008070D3">
                        <w:pPr>
                          <w:pStyle w:val="Text"/>
                          <w:rPr>
                            <w:lang w:val="en-IN"/>
                          </w:rPr>
                        </w:pPr>
                      </w:p>
                      <w:p w14:paraId="09A6DF2C" w14:textId="77777777" w:rsidR="008070D3" w:rsidRDefault="008070D3" w:rsidP="008070D3">
                        <w:pPr>
                          <w:pStyle w:val="Text"/>
                          <w:rPr>
                            <w:lang w:val="en-IN"/>
                          </w:rPr>
                        </w:pPr>
                      </w:p>
                      <w:p w14:paraId="7510605D" w14:textId="77777777" w:rsidR="008070D3" w:rsidRDefault="008070D3" w:rsidP="008070D3">
                        <w:pPr>
                          <w:pStyle w:val="Text"/>
                          <w:rPr>
                            <w:lang w:val="en-IN"/>
                          </w:rPr>
                        </w:pPr>
                      </w:p>
                      <w:p w14:paraId="15112493" w14:textId="77777777" w:rsidR="008070D3" w:rsidRDefault="008070D3" w:rsidP="008070D3">
                        <w:pPr>
                          <w:pStyle w:val="Text"/>
                          <w:rPr>
                            <w:lang w:val="en-IN"/>
                          </w:rPr>
                        </w:pPr>
                      </w:p>
                      <w:p w14:paraId="2B3DCD40" w14:textId="77777777" w:rsidR="008070D3" w:rsidRDefault="008070D3" w:rsidP="008070D3">
                        <w:pPr>
                          <w:pStyle w:val="Text"/>
                          <w:rPr>
                            <w:lang w:val="en-IN"/>
                          </w:rPr>
                        </w:pPr>
                      </w:p>
                      <w:p w14:paraId="4AE2884C" w14:textId="77777777" w:rsidR="008070D3" w:rsidRDefault="008070D3" w:rsidP="008070D3">
                        <w:pPr>
                          <w:pStyle w:val="Text"/>
                          <w:rPr>
                            <w:lang w:val="en-IN"/>
                          </w:rPr>
                        </w:pPr>
                      </w:p>
                      <w:p w14:paraId="10DFA031" w14:textId="77777777" w:rsidR="008070D3" w:rsidRDefault="008070D3" w:rsidP="008070D3">
                        <w:pPr>
                          <w:pStyle w:val="Text"/>
                          <w:rPr>
                            <w:lang w:val="en-IN"/>
                          </w:rPr>
                        </w:pPr>
                      </w:p>
                      <w:p w14:paraId="22DB9E4C" w14:textId="77777777" w:rsidR="008070D3" w:rsidRDefault="008070D3" w:rsidP="008070D3">
                        <w:pPr>
                          <w:pStyle w:val="Text"/>
                          <w:rPr>
                            <w:lang w:val="en-IN"/>
                          </w:rPr>
                        </w:pPr>
                      </w:p>
                      <w:p w14:paraId="6B357C51" w14:textId="77777777" w:rsidR="008070D3" w:rsidRDefault="008070D3" w:rsidP="008070D3">
                        <w:pPr>
                          <w:pStyle w:val="Text"/>
                          <w:rPr>
                            <w:lang w:val="en-IN"/>
                          </w:rPr>
                        </w:pPr>
                      </w:p>
                      <w:p w14:paraId="5887ED53" w14:textId="77777777" w:rsidR="008070D3" w:rsidRDefault="008070D3" w:rsidP="008070D3">
                        <w:pPr>
                          <w:pStyle w:val="Text"/>
                          <w:rPr>
                            <w:lang w:val="en-IN"/>
                          </w:rPr>
                        </w:pPr>
                      </w:p>
                      <w:p w14:paraId="66A21CA5" w14:textId="77777777" w:rsidR="008070D3" w:rsidRDefault="008070D3" w:rsidP="008070D3">
                        <w:pPr>
                          <w:pStyle w:val="Text"/>
                          <w:rPr>
                            <w:lang w:val="en-IN"/>
                          </w:rPr>
                        </w:pPr>
                      </w:p>
                      <w:p w14:paraId="394B6BA2" w14:textId="77777777" w:rsidR="008070D3" w:rsidRPr="008070D3" w:rsidRDefault="008070D3" w:rsidP="008070D3">
                        <w:pPr>
                          <w:pStyle w:val="Text"/>
                          <w:rPr>
                            <w:lang w:val="en-IN"/>
                          </w:rPr>
                        </w:pPr>
                      </w:p>
                    </w:txbxContent>
                  </v:textbox>
                </v:rect>
                <v:rect id="Rectangle 13" o:spid="_x0000_s1048" style="position:absolute;left:5181;top:4343;width:4518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" fillcolor="white [3201]" strokecolor="#27aae1 [3207]" strokeweight="2pt">
                  <v:textbox inset="3pt,3pt,3pt,3pt">
                    <w:txbxContent>
                      <w:p w14:paraId="4C8D2352" w14:textId="4E9BBF3B" w:rsidR="008070D3" w:rsidRDefault="008070D3" w:rsidP="008070D3">
                        <w:pPr>
                          <w:jc w:val="center"/>
                          <w:rPr>
                            <w:lang w:val="en-IN"/>
                          </w:rPr>
                        </w:pPr>
                        <w:r>
                          <w:rPr>
                            <w:lang w:val="en-IN"/>
                          </w:rPr>
                          <w:t>Input Layer</w:t>
                        </w:r>
                      </w:p>
                      <w:p w14:paraId="39EDE755" w14:textId="77777777" w:rsidR="008070D3" w:rsidRDefault="008070D3" w:rsidP="008070D3">
                        <w:pPr>
                          <w:jc w:val="center"/>
                          <w:rPr>
                            <w:lang w:val="en-IN"/>
                          </w:rPr>
                        </w:pPr>
                      </w:p>
                      <w:p w14:paraId="3E6D5DE4" w14:textId="77777777" w:rsidR="008070D3" w:rsidRPr="008070D3" w:rsidRDefault="008070D3" w:rsidP="008070D3">
                        <w:pPr>
                          <w:jc w:val="center"/>
                          <w:rPr>
                            <w:lang w:val="en-IN"/>
                          </w:rPr>
                        </w:pPr>
                      </w:p>
                    </w:txbxContent>
                  </v:textbox>
                </v:rect>
                <v:roundrect id="Rectangle: Rounded Corners 14" o:spid="_x0000_s1049" style="position:absolute;left:10668;top:7467;width:35357;height:2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" fillcolor="white [3201]" strokecolor="#1c75bc [3206]" strokeweight="2pt">
                  <v:textbox style="mso-fit-shape-to-text:t" inset="3pt,3pt,3pt,3pt">
                    <w:txbxContent>
                      <w:p w14:paraId="67471E27" w14:textId="31EFAE83" w:rsidR="008070D3" w:rsidRPr="008070D3" w:rsidRDefault="008070D3" w:rsidP="008070D3">
                        <w:pPr>
                          <w:jc w:val="center"/>
                          <w:rPr>
                            <w:b/>
                            <w:bCs/>
                          </w:rPr>
                        </w:pPr>
                        <w:r w:rsidRPr="008070D3">
                          <w:rPr>
                            <w:rFonts w:ascii="Courier New" w:hAnsi="Courier New" w:cs="Courier New"/>
                            <w:b/>
                            <w:bCs/>
                            <w:sz w:val="21"/>
                            <w:szCs w:val="21"/>
                          </w:rPr>
                          <w:t>Raw Text Data</w:t>
                        </w:r>
                      </w:p>
                    </w:txbxContent>
                  </v:textbox>
                </v:roundrect>
                <v:rect id="Rectangle 13" o:spid="_x0000_s1050" style="position:absolute;left:5257;top:12268;width:45111;height:17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" fillcolor="white [3201]" strokecolor="#27aae1 [3207]" strokeweight="2pt">
                  <v:textbox inset="3pt,3pt,3pt,3pt">
                    <w:txbxContent>
                      <w:p w14:paraId="449A7065" w14:textId="7A46C95D" w:rsidR="008070D3" w:rsidRDefault="008070D3" w:rsidP="008070D3">
                        <w:pPr>
                          <w:jc w:val="center"/>
                          <w:rPr>
                            <w:lang w:val="en-IN"/>
                          </w:rPr>
                        </w:pPr>
                        <w:r>
                          <w:rPr>
                            <w:lang w:val="en-IN"/>
                          </w:rPr>
                          <w:t>Processing Layer</w:t>
                        </w:r>
                      </w:p>
                      <w:p w14:paraId="6AA77E80" w14:textId="77777777" w:rsidR="004B59FB" w:rsidRDefault="004B59FB" w:rsidP="008070D3">
                        <w:pPr>
                          <w:jc w:val="center"/>
                          <w:rPr>
                            <w:lang w:val="en-IN"/>
                          </w:rPr>
                        </w:pPr>
                      </w:p>
                      <w:p w14:paraId="29F6C11A" w14:textId="77777777" w:rsidR="004B59FB" w:rsidRDefault="004B59FB" w:rsidP="008070D3">
                        <w:pPr>
                          <w:jc w:val="center"/>
                          <w:rPr>
                            <w:lang w:val="en-IN"/>
                          </w:rPr>
                        </w:pPr>
                      </w:p>
                      <w:p w14:paraId="08F00325" w14:textId="77777777" w:rsidR="004B59FB" w:rsidRDefault="004B59FB" w:rsidP="008070D3">
                        <w:pPr>
                          <w:jc w:val="center"/>
                          <w:rPr>
                            <w:lang w:val="en-IN"/>
                          </w:rPr>
                        </w:pPr>
                      </w:p>
                      <w:p w14:paraId="1BECD02E" w14:textId="77777777" w:rsidR="004B59FB" w:rsidRDefault="004B59FB" w:rsidP="008070D3">
                        <w:pPr>
                          <w:jc w:val="center"/>
                          <w:rPr>
                            <w:lang w:val="en-IN"/>
                          </w:rPr>
                        </w:pPr>
                      </w:p>
                      <w:p w14:paraId="4F2CE97C" w14:textId="77777777" w:rsidR="004B59FB" w:rsidRDefault="004B59FB" w:rsidP="008070D3">
                        <w:pPr>
                          <w:jc w:val="center"/>
                          <w:rPr>
                            <w:lang w:val="en-IN"/>
                          </w:rPr>
                        </w:pPr>
                      </w:p>
                      <w:p w14:paraId="498BF942" w14:textId="77777777" w:rsidR="004B59FB" w:rsidRDefault="004B59FB" w:rsidP="008070D3">
                        <w:pPr>
                          <w:jc w:val="center"/>
                          <w:rPr>
                            <w:lang w:val="en-IN"/>
                          </w:rPr>
                        </w:pPr>
                      </w:p>
                      <w:p w14:paraId="2DDF5D1E" w14:textId="77777777" w:rsidR="004B59FB" w:rsidRDefault="004B59FB" w:rsidP="008070D3">
                        <w:pPr>
                          <w:jc w:val="center"/>
                          <w:rPr>
                            <w:lang w:val="en-IN"/>
                          </w:rPr>
                        </w:pPr>
                      </w:p>
                      <w:p w14:paraId="51DCE959" w14:textId="77777777" w:rsidR="004B59FB" w:rsidRDefault="004B59FB" w:rsidP="008070D3">
                        <w:pPr>
                          <w:jc w:val="center"/>
                          <w:rPr>
                            <w:lang w:val="en-IN"/>
                          </w:rPr>
                        </w:pPr>
                      </w:p>
                      <w:p w14:paraId="0FE91FB9" w14:textId="77777777" w:rsidR="004B59FB" w:rsidRDefault="004B59FB" w:rsidP="008070D3">
                        <w:pPr>
                          <w:jc w:val="center"/>
                          <w:rPr>
                            <w:lang w:val="en-IN"/>
                          </w:rPr>
                        </w:pPr>
                      </w:p>
                      <w:p w14:paraId="35A7C8C7" w14:textId="77777777" w:rsidR="004B59FB" w:rsidRDefault="004B59FB" w:rsidP="008070D3">
                        <w:pPr>
                          <w:jc w:val="center"/>
                          <w:rPr>
                            <w:lang w:val="en-IN"/>
                          </w:rPr>
                        </w:pPr>
                      </w:p>
                      <w:p w14:paraId="076463AE" w14:textId="77777777" w:rsidR="004B59FB" w:rsidRDefault="004B59FB" w:rsidP="008070D3">
                        <w:pPr>
                          <w:jc w:val="center"/>
                          <w:rPr>
                            <w:lang w:val="en-IN"/>
                          </w:rPr>
                        </w:pPr>
                      </w:p>
                      <w:p w14:paraId="03CE8BFE" w14:textId="77777777" w:rsidR="004B59FB" w:rsidRDefault="004B59FB" w:rsidP="008070D3">
                        <w:pPr>
                          <w:jc w:val="center"/>
                          <w:rPr>
                            <w:lang w:val="en-IN"/>
                          </w:rPr>
                        </w:pPr>
                      </w:p>
                      <w:p w14:paraId="73D6B2F9" w14:textId="77777777" w:rsidR="008070D3" w:rsidRDefault="008070D3" w:rsidP="008070D3">
                        <w:pPr>
                          <w:jc w:val="center"/>
                          <w:rPr>
                            <w:lang w:val="en-IN"/>
                          </w:rPr>
                        </w:pPr>
                      </w:p>
                      <w:p w14:paraId="0E9CE3F6" w14:textId="77777777" w:rsidR="008070D3" w:rsidRPr="008070D3" w:rsidRDefault="008070D3" w:rsidP="008070D3">
                        <w:pPr>
                          <w:jc w:val="center"/>
                          <w:rPr>
                            <w:lang w:val="en-IN"/>
                          </w:rPr>
                        </w:pPr>
                      </w:p>
                    </w:txbxContent>
                  </v:textbox>
                </v:rect>
                <v:roundrect id="Rectangle: Rounded Corners 14" o:spid="_x0000_s1051" style="position:absolute;left:10744;top:15087;width:35358;height:2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" fillcolor="white [3201]" strokecolor="#1c75bc [3206]" strokeweight="2pt">
                  <v:textbox style="mso-fit-shape-to-text:t" inset="3pt,3pt,3pt,3pt">
                    <w:txbxContent>
                      <w:p w14:paraId="31CD8326" w14:textId="3CA94E15" w:rsidR="004B59FB" w:rsidRPr="004B59FB" w:rsidRDefault="004B59FB" w:rsidP="004B59FB">
                        <w:pPr>
                          <w:jc w:val="center"/>
                          <w:rPr>
                            <w:b/>
                            <w:bCs/>
                            <w:lang w:val="en-IN"/>
                          </w:rPr>
                        </w:pPr>
                        <w:r>
                          <w:rPr>
                            <w:rFonts w:ascii="Courier New" w:hAnsi="Courier New" w:cs="Courier New"/>
                            <w:b/>
                            <w:bCs/>
                            <w:sz w:val="21"/>
                            <w:szCs w:val="21"/>
                            <w:lang w:val="en-IN"/>
                          </w:rPr>
                          <w:t>Sentence Tokenization</w:t>
                        </w:r>
                      </w:p>
                    </w:txbxContent>
                  </v:textbox>
                </v:roundrect>
                <v:roundrect id="Rectangle: Rounded Corners 14" o:spid="_x0000_s1052" style="position:absolute;left:10820;top:18669;width:35358;height:2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" fillcolor="white [3201]" strokecolor="#1c75bc [3206]" strokeweight="2pt">
                  <v:textbox style="mso-fit-shape-to-text:t" inset="3pt,3pt,3pt,3pt">
                    <w:txbxContent>
                      <w:p w14:paraId="61C09E0E" w14:textId="14C0F5A7" w:rsidR="004B59FB" w:rsidRPr="004B59FB" w:rsidRDefault="004B59FB" w:rsidP="004B59FB">
                        <w:pPr>
                          <w:jc w:val="center"/>
                          <w:rPr>
                            <w:b/>
                            <w:bCs/>
                            <w:lang w:val="en-IN"/>
                          </w:rPr>
                        </w:pPr>
                        <w:r>
                          <w:rPr>
                            <w:rFonts w:ascii="Courier New" w:hAnsi="Courier New" w:cs="Courier New"/>
                            <w:b/>
                            <w:bCs/>
                            <w:sz w:val="21"/>
                            <w:szCs w:val="21"/>
                            <w:lang w:val="en-IN"/>
                          </w:rPr>
                          <w:t>Text Preprocessing</w:t>
                        </w:r>
                      </w:p>
                    </w:txbxContent>
                  </v:textbox>
                </v:roundrect>
                <v:roundrect id="Rectangle: Rounded Corners 14" o:spid="_x0000_s1053" style="position:absolute;left:10820;top:22326;width:35358;height:2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" fillcolor="white [3201]" strokecolor="#1c75bc [3206]" strokeweight="2pt">
                  <v:textbox style="mso-fit-shape-to-text:t" inset="3pt,3pt,3pt,3pt">
                    <w:txbxContent>
                      <w:p w14:paraId="488C50E3" w14:textId="7115DE2D" w:rsidR="004B59FB" w:rsidRPr="004B59FB" w:rsidRDefault="004B59FB" w:rsidP="004B59FB">
                        <w:pPr>
                          <w:jc w:val="center"/>
                          <w:rPr>
                            <w:b/>
                            <w:bCs/>
                            <w:lang w:val="en-IN"/>
                          </w:rPr>
                        </w:pPr>
                        <w:r>
                          <w:rPr>
                            <w:rFonts w:ascii="Courier New" w:hAnsi="Courier New" w:cs="Courier New"/>
                            <w:b/>
                            <w:bCs/>
                            <w:sz w:val="21"/>
                            <w:szCs w:val="21"/>
                            <w:lang w:val="en-IN"/>
                          </w:rPr>
                          <w:t>Term Frequency Matrix</w:t>
                        </w:r>
                      </w:p>
                    </w:txbxContent>
                  </v:textbox>
                </v:roundrect>
                <v:roundrect id="Rectangle: Rounded Corners 14" o:spid="_x0000_s1054" style="position:absolute;left:10896;top:25984;width:35358;height:2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" fillcolor="white [3201]" strokecolor="#1c75bc [3206]" strokeweight="2pt">
                  <v:textbox style="mso-fit-shape-to-text:t" inset="3pt,3pt,3pt,3pt">
                    <w:txbxContent>
                      <w:p w14:paraId="0530ED34" w14:textId="5251B8FB" w:rsidR="004B59FB" w:rsidRPr="004B59FB" w:rsidRDefault="004B59FB" w:rsidP="004B59FB">
                        <w:pPr>
                          <w:jc w:val="center"/>
                          <w:rPr>
                            <w:b/>
                            <w:bCs/>
                            <w:lang w:val="en-IN"/>
                          </w:rPr>
                        </w:pPr>
                        <w:r>
                          <w:rPr>
                            <w:rFonts w:ascii="Courier New" w:hAnsi="Courier New" w:cs="Courier New"/>
                            <w:b/>
                            <w:bCs/>
                            <w:sz w:val="21"/>
                            <w:szCs w:val="21"/>
                            <w:lang w:val="en-IN"/>
                          </w:rPr>
                          <w:t>Inverse Document Frequency Matrix</w:t>
                        </w:r>
                      </w:p>
                    </w:txbxContent>
                  </v:textbox>
                </v:roundrect>
                <v:rect id="Rectangle 13" o:spid="_x0000_s1055" style="position:absolute;left:5181;top:31013;width:45111;height:10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" fillcolor="white [3201]" strokecolor="#27aae1 [3207]" strokeweight="2pt">
                  <v:textbox inset="3pt,3pt,3pt,3pt">
                    <w:txbxContent>
                      <w:p w14:paraId="1F7F69BC" w14:textId="2D832A76" w:rsidR="006B3D24" w:rsidRDefault="006B3D24" w:rsidP="006B3D24">
                        <w:pPr>
                          <w:jc w:val="center"/>
                          <w:rPr>
                            <w:lang w:val="en-IN"/>
                          </w:rPr>
                        </w:pPr>
                        <w:r>
                          <w:rPr>
                            <w:lang w:val="en-IN"/>
                          </w:rPr>
                          <w:t>Scoring Layer</w:t>
                        </w:r>
                      </w:p>
                      <w:p w14:paraId="76081C4C" w14:textId="77777777" w:rsidR="006B3D24" w:rsidRDefault="006B3D24" w:rsidP="006B3D24">
                        <w:pPr>
                          <w:jc w:val="center"/>
                          <w:rPr>
                            <w:lang w:val="en-IN"/>
                          </w:rPr>
                        </w:pPr>
                      </w:p>
                      <w:p w14:paraId="303288FF" w14:textId="77777777" w:rsidR="006B3D24" w:rsidRDefault="006B3D24" w:rsidP="006B3D24">
                        <w:pPr>
                          <w:jc w:val="center"/>
                          <w:rPr>
                            <w:lang w:val="en-IN"/>
                          </w:rPr>
                        </w:pPr>
                      </w:p>
                      <w:p w14:paraId="1DBE5C01" w14:textId="77777777" w:rsidR="006B3D24" w:rsidRDefault="006B3D24" w:rsidP="006B3D24">
                        <w:pPr>
                          <w:jc w:val="center"/>
                          <w:rPr>
                            <w:lang w:val="en-IN"/>
                          </w:rPr>
                        </w:pPr>
                      </w:p>
                      <w:p w14:paraId="2ADC6323" w14:textId="77777777" w:rsidR="006B3D24" w:rsidRDefault="006B3D24" w:rsidP="006B3D24">
                        <w:pPr>
                          <w:jc w:val="center"/>
                          <w:rPr>
                            <w:lang w:val="en-IN"/>
                          </w:rPr>
                        </w:pPr>
                      </w:p>
                      <w:p w14:paraId="63D40836" w14:textId="77777777" w:rsidR="006B3D24" w:rsidRDefault="006B3D24" w:rsidP="006B3D24">
                        <w:pPr>
                          <w:jc w:val="center"/>
                          <w:rPr>
                            <w:lang w:val="en-IN"/>
                          </w:rPr>
                        </w:pPr>
                      </w:p>
                      <w:p w14:paraId="584BD8EE" w14:textId="77777777" w:rsidR="006B3D24" w:rsidRDefault="006B3D24" w:rsidP="006B3D24">
                        <w:pPr>
                          <w:jc w:val="center"/>
                          <w:rPr>
                            <w:lang w:val="en-IN"/>
                          </w:rPr>
                        </w:pPr>
                      </w:p>
                      <w:p w14:paraId="70CE1014" w14:textId="77777777" w:rsidR="006B3D24" w:rsidRDefault="006B3D24" w:rsidP="006B3D24">
                        <w:pPr>
                          <w:jc w:val="center"/>
                          <w:rPr>
                            <w:lang w:val="en-IN"/>
                          </w:rPr>
                        </w:pPr>
                      </w:p>
                      <w:p w14:paraId="2C4BC581" w14:textId="77777777" w:rsidR="006B3D24" w:rsidRDefault="006B3D24" w:rsidP="006B3D24">
                        <w:pPr>
                          <w:jc w:val="center"/>
                          <w:rPr>
                            <w:lang w:val="en-IN"/>
                          </w:rPr>
                        </w:pPr>
                      </w:p>
                      <w:p w14:paraId="71E4B19D" w14:textId="77777777" w:rsidR="006B3D24" w:rsidRDefault="006B3D24" w:rsidP="006B3D24">
                        <w:pPr>
                          <w:jc w:val="center"/>
                          <w:rPr>
                            <w:lang w:val="en-IN"/>
                          </w:rPr>
                        </w:pPr>
                      </w:p>
                      <w:p w14:paraId="6D7EC660" w14:textId="77777777" w:rsidR="006B3D24" w:rsidRDefault="006B3D24" w:rsidP="006B3D24">
                        <w:pPr>
                          <w:jc w:val="center"/>
                          <w:rPr>
                            <w:lang w:val="en-IN"/>
                          </w:rPr>
                        </w:pPr>
                      </w:p>
                      <w:p w14:paraId="338D31E9" w14:textId="77777777" w:rsidR="006B3D24" w:rsidRDefault="006B3D24" w:rsidP="006B3D24">
                        <w:pPr>
                          <w:jc w:val="center"/>
                          <w:rPr>
                            <w:lang w:val="en-IN"/>
                          </w:rPr>
                        </w:pPr>
                      </w:p>
                      <w:p w14:paraId="4AC073D0" w14:textId="77777777" w:rsidR="006B3D24" w:rsidRDefault="006B3D24" w:rsidP="006B3D24">
                        <w:pPr>
                          <w:jc w:val="center"/>
                          <w:rPr>
                            <w:lang w:val="en-IN"/>
                          </w:rPr>
                        </w:pPr>
                      </w:p>
                      <w:p w14:paraId="5427C6EE" w14:textId="77777777" w:rsidR="006B3D24" w:rsidRDefault="006B3D24" w:rsidP="006B3D24">
                        <w:pPr>
                          <w:jc w:val="center"/>
                          <w:rPr>
                            <w:lang w:val="en-IN"/>
                          </w:rPr>
                        </w:pPr>
                      </w:p>
                      <w:p w14:paraId="15078689" w14:textId="77777777" w:rsidR="006B3D24" w:rsidRPr="008070D3" w:rsidRDefault="006B3D24" w:rsidP="006B3D24">
                        <w:pPr>
                          <w:jc w:val="center"/>
                          <w:rPr>
                            <w:lang w:val="en-IN"/>
                          </w:rPr>
                        </w:pPr>
                      </w:p>
                    </w:txbxContent>
                  </v:textbox>
                </v:rect>
                <v:roundrect id="Rectangle: Rounded Corners 14" o:spid="_x0000_s1056" style="position:absolute;left:11277;top:33451;width:35358;height:2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" fillcolor="white [3201]" strokecolor="#1c75bc [3206]" strokeweight="2pt">
                  <v:textbox style="mso-fit-shape-to-text:t" inset="3pt,3pt,3pt,3pt">
                    <w:txbxContent>
                      <w:p w14:paraId="69F69A10" w14:textId="7C957442" w:rsidR="006B3D24" w:rsidRPr="004B59FB" w:rsidRDefault="006B3D24" w:rsidP="006B3D24">
                        <w:pPr>
                          <w:jc w:val="center"/>
                          <w:rPr>
                            <w:b/>
                            <w:bCs/>
                            <w:lang w:val="en-IN"/>
                          </w:rPr>
                        </w:pPr>
                        <w:r>
                          <w:rPr>
                            <w:rFonts w:ascii="Courier New" w:hAnsi="Courier New" w:cs="Courier New"/>
                            <w:b/>
                            <w:bCs/>
                            <w:sz w:val="21"/>
                            <w:szCs w:val="21"/>
                            <w:lang w:val="en-IN"/>
                          </w:rPr>
                          <w:t>Calculate TF-IDF</w:t>
                        </w:r>
                      </w:p>
                    </w:txbxContent>
                  </v:textbox>
                </v:roundrect>
                <v:roundrect id="Rectangle: Rounded Corners 14" o:spid="_x0000_s1057" style="position:absolute;left:11353;top:37261;width:35358;height:2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" fillcolor="white [3201]" strokecolor="#1c75bc [3206]" strokeweight="2pt">
                  <v:textbox style="mso-fit-shape-to-text:t" inset="3pt,3pt,3pt,3pt">
                    <w:txbxContent>
                      <w:p w14:paraId="4C31B0B3" w14:textId="091AB78C" w:rsidR="006B3D24" w:rsidRPr="004B59FB" w:rsidRDefault="006B3D24" w:rsidP="006B3D24">
                        <w:pPr>
                          <w:jc w:val="center"/>
                          <w:rPr>
                            <w:b/>
                            <w:bCs/>
                            <w:lang w:val="en-IN"/>
                          </w:rPr>
                        </w:pPr>
                        <w:r>
                          <w:rPr>
                            <w:rFonts w:ascii="Courier New" w:hAnsi="Courier New" w:cs="Courier New"/>
                            <w:b/>
                            <w:bCs/>
                            <w:sz w:val="21"/>
                            <w:szCs w:val="21"/>
                            <w:lang w:val="en-IN"/>
                          </w:rPr>
                          <w:t>Sentence Scoring</w:t>
                        </w:r>
                      </w:p>
                    </w:txbxContent>
                  </v:textbox>
                </v:roundrect>
                <v:rect id="Rectangle 13" o:spid="_x0000_s1058" style="position:absolute;left:5105;top:42443;width:45110;height:10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" fillcolor="white [3201]" strokecolor="#27aae1 [3207]" strokeweight="2pt">
                  <v:textbox inset="3pt,3pt,3pt,3pt">
                    <w:txbxContent>
                      <w:p w14:paraId="6674CCC0" w14:textId="11F19E01" w:rsidR="006B3D24" w:rsidRDefault="006B3D24" w:rsidP="006B3D24">
                        <w:pPr>
                          <w:jc w:val="center"/>
                          <w:rPr>
                            <w:lang w:val="en-IN"/>
                          </w:rPr>
                        </w:pPr>
                        <w:r>
                          <w:rPr>
                            <w:lang w:val="en-IN"/>
                          </w:rPr>
                          <w:t>Output Layer</w:t>
                        </w:r>
                      </w:p>
                      <w:p w14:paraId="342EECD6" w14:textId="77777777" w:rsidR="006B3D24" w:rsidRDefault="006B3D24" w:rsidP="006B3D24">
                        <w:pPr>
                          <w:rPr>
                            <w:lang w:val="en-IN"/>
                          </w:rPr>
                        </w:pPr>
                      </w:p>
                      <w:p w14:paraId="29DFBF0A" w14:textId="77777777" w:rsidR="006B3D24" w:rsidRDefault="006B3D24" w:rsidP="006B3D24">
                        <w:pPr>
                          <w:jc w:val="center"/>
                          <w:rPr>
                            <w:lang w:val="en-IN"/>
                          </w:rPr>
                        </w:pPr>
                      </w:p>
                      <w:p w14:paraId="07B09B95" w14:textId="77777777" w:rsidR="006B3D24" w:rsidRDefault="006B3D24" w:rsidP="006B3D24">
                        <w:pPr>
                          <w:jc w:val="center"/>
                          <w:rPr>
                            <w:lang w:val="en-IN"/>
                          </w:rPr>
                        </w:pPr>
                      </w:p>
                      <w:p w14:paraId="1D4D5868" w14:textId="77777777" w:rsidR="006B3D24" w:rsidRDefault="006B3D24" w:rsidP="006B3D24">
                        <w:pPr>
                          <w:jc w:val="center"/>
                          <w:rPr>
                            <w:lang w:val="en-IN"/>
                          </w:rPr>
                        </w:pPr>
                      </w:p>
                      <w:p w14:paraId="3B4546E1" w14:textId="77777777" w:rsidR="006B3D24" w:rsidRDefault="006B3D24" w:rsidP="006B3D24">
                        <w:pPr>
                          <w:jc w:val="center"/>
                          <w:rPr>
                            <w:lang w:val="en-IN"/>
                          </w:rPr>
                        </w:pPr>
                      </w:p>
                      <w:p w14:paraId="6BBCE8F2" w14:textId="77777777" w:rsidR="006B3D24" w:rsidRDefault="006B3D24" w:rsidP="006B3D24">
                        <w:pPr>
                          <w:jc w:val="center"/>
                          <w:rPr>
                            <w:lang w:val="en-IN"/>
                          </w:rPr>
                        </w:pPr>
                      </w:p>
                      <w:p w14:paraId="4941897E" w14:textId="77777777" w:rsidR="006B3D24" w:rsidRDefault="006B3D24" w:rsidP="006B3D24">
                        <w:pPr>
                          <w:jc w:val="center"/>
                          <w:rPr>
                            <w:lang w:val="en-IN"/>
                          </w:rPr>
                        </w:pPr>
                      </w:p>
                      <w:p w14:paraId="72449118" w14:textId="77777777" w:rsidR="006B3D24" w:rsidRDefault="006B3D24" w:rsidP="006B3D24">
                        <w:pPr>
                          <w:jc w:val="center"/>
                          <w:rPr>
                            <w:lang w:val="en-IN"/>
                          </w:rPr>
                        </w:pPr>
                      </w:p>
                      <w:p w14:paraId="4B7F3C41" w14:textId="77777777" w:rsidR="006B3D24" w:rsidRDefault="006B3D24" w:rsidP="006B3D24">
                        <w:pPr>
                          <w:jc w:val="center"/>
                          <w:rPr>
                            <w:lang w:val="en-IN"/>
                          </w:rPr>
                        </w:pPr>
                      </w:p>
                      <w:p w14:paraId="6B37713D" w14:textId="77777777" w:rsidR="006B3D24" w:rsidRDefault="006B3D24" w:rsidP="006B3D24">
                        <w:pPr>
                          <w:jc w:val="center"/>
                          <w:rPr>
                            <w:lang w:val="en-IN"/>
                          </w:rPr>
                        </w:pPr>
                      </w:p>
                      <w:p w14:paraId="49001304" w14:textId="77777777" w:rsidR="006B3D24" w:rsidRDefault="006B3D24" w:rsidP="006B3D24">
                        <w:pPr>
                          <w:jc w:val="center"/>
                          <w:rPr>
                            <w:lang w:val="en-IN"/>
                          </w:rPr>
                        </w:pPr>
                      </w:p>
                      <w:p w14:paraId="22E662FC" w14:textId="77777777" w:rsidR="006B3D24" w:rsidRDefault="006B3D24" w:rsidP="006B3D24">
                        <w:pPr>
                          <w:jc w:val="center"/>
                          <w:rPr>
                            <w:lang w:val="en-IN"/>
                          </w:rPr>
                        </w:pPr>
                      </w:p>
                      <w:p w14:paraId="7B7031EA" w14:textId="77777777" w:rsidR="006B3D24" w:rsidRDefault="006B3D24" w:rsidP="006B3D24">
                        <w:pPr>
                          <w:jc w:val="center"/>
                          <w:rPr>
                            <w:lang w:val="en-IN"/>
                          </w:rPr>
                        </w:pPr>
                      </w:p>
                      <w:p w14:paraId="1A37CC15" w14:textId="77777777" w:rsidR="006B3D24" w:rsidRDefault="006B3D24" w:rsidP="006B3D24">
                        <w:pPr>
                          <w:jc w:val="center"/>
                          <w:rPr>
                            <w:lang w:val="en-IN"/>
                          </w:rPr>
                        </w:pPr>
                      </w:p>
                      <w:p w14:paraId="699CEEA9" w14:textId="77777777" w:rsidR="006B3D24" w:rsidRPr="008070D3" w:rsidRDefault="006B3D24" w:rsidP="006B3D24">
                        <w:pPr>
                          <w:jc w:val="center"/>
                          <w:rPr>
                            <w:lang w:val="en-IN"/>
                          </w:rPr>
                        </w:pPr>
                      </w:p>
                    </w:txbxContent>
                  </v:textbox>
                </v:rect>
                <v:roundrect id="Rectangle: Rounded Corners 14" o:spid="_x0000_s1059" style="position:absolute;left:11277;top:44958;width:35358;height:2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" fillcolor="white [3201]" strokecolor="#1c75bc [3206]" strokeweight="2pt">
                  <v:textbox style="mso-fit-shape-to-text:t" inset="3pt,3pt,3pt,3pt">
                    <w:txbxContent>
                      <w:p w14:paraId="3B317D0C" w14:textId="199D948E" w:rsidR="006B3D24" w:rsidRPr="004B59FB" w:rsidRDefault="006B3D24" w:rsidP="006B3D24">
                        <w:pPr>
                          <w:jc w:val="center"/>
                          <w:rPr>
                            <w:b/>
                            <w:bCs/>
                            <w:lang w:val="en-IN"/>
                          </w:rPr>
                        </w:pPr>
                        <w:r>
                          <w:rPr>
                            <w:rFonts w:ascii="Courier New" w:hAnsi="Courier New" w:cs="Courier New"/>
                            <w:b/>
                            <w:bCs/>
                            <w:sz w:val="21"/>
                            <w:szCs w:val="21"/>
                            <w:lang w:val="en-IN"/>
                          </w:rPr>
                          <w:t>Determine Threshold</w:t>
                        </w:r>
                      </w:p>
                    </w:txbxContent>
                  </v:textbox>
                </v:roundrect>
                <v:roundrect id="Rectangle: Rounded Corners 14" o:spid="_x0000_s1060" style="position:absolute;left:11430;top:48691;width:35357;height:2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" fillcolor="white [3201]" strokecolor="#1c75bc [3206]" strokeweight="2pt">
                  <v:textbox style="mso-fit-shape-to-text:t" inset="3pt,3pt,3pt,3pt">
                    <w:txbxContent>
                      <w:p w14:paraId="57D8762D" w14:textId="767D466D" w:rsidR="006B3D24" w:rsidRPr="004B59FB" w:rsidRDefault="006B3D24" w:rsidP="006B3D24">
                        <w:pPr>
                          <w:jc w:val="center"/>
                          <w:rPr>
                            <w:b/>
                            <w:bCs/>
                            <w:lang w:val="en-IN"/>
                          </w:rPr>
                        </w:pPr>
                        <w:r>
                          <w:rPr>
                            <w:rFonts w:ascii="Courier New" w:hAnsi="Courier New" w:cs="Courier New"/>
                            <w:b/>
                            <w:bCs/>
                            <w:sz w:val="21"/>
                            <w:szCs w:val="21"/>
                            <w:lang w:val="en-IN"/>
                          </w:rPr>
                          <w:t>Generate Summary</w:t>
                        </w:r>
                      </w:p>
                    </w:txbxContent>
                  </v:textbox>
                </v:roundrect>
              </v:group>
            </w:pict>
          </mc:Fallback>
        </mc:AlternateContent>
      </w:r>
      <w:r w:rsidR="00EB7C2B">
        <w:br w:type="page"/>
      </w:r>
    </w:p>
    <w:p w14:paraId="209438F6" w14:textId="77777777" w:rsidR="00800A32" w:rsidRPr="00800A32" w:rsidRDefault="00800A32" w:rsidP="00800A32">
      <w:pPr>
        <w:pStyle w:val="Heading4"/>
        <w:jc w:val="left"/>
        <w:rPr>
          <w:lang w:val="en-IN"/>
        </w:rPr>
      </w:pPr>
      <w:r w:rsidRPr="00800A32">
        <w:rPr>
          <w:lang w:val="en-IN"/>
        </w:rPr>
        <w:lastRenderedPageBreak/>
        <w:t>Explanation of Diagrams</w:t>
      </w:r>
    </w:p>
    <w:p w14:paraId="715A0AB5" w14:textId="77777777" w:rsidR="00800A32" w:rsidRDefault="00800A32" w:rsidP="00800A32">
      <w:pPr>
        <w:numPr>
          <w:ilvl w:val="0"/>
          <w:numId w:val="4"/>
        </w:numPr>
        <w:rPr>
          <w:lang w:val="en-IN"/>
        </w:rPr>
      </w:pPr>
      <w:r w:rsidRPr="00800A32">
        <w:rPr>
          <w:rStyle w:val="Heading5Char"/>
          <w:lang w:val="en-IN"/>
        </w:rPr>
        <w:t>Block Diagram</w:t>
      </w:r>
      <w:r w:rsidRPr="00800A32">
        <w:rPr>
          <w:lang w:val="en-IN"/>
        </w:rPr>
        <w:t xml:space="preserve">: </w:t>
      </w:r>
    </w:p>
    <w:p w14:paraId="0AC1A6E2" w14:textId="77777777" w:rsidR="00800A32" w:rsidRPr="00800A32" w:rsidRDefault="00800A32" w:rsidP="00800A32">
      <w:pPr>
        <w:pStyle w:val="ListParagraph"/>
        <w:numPr>
          <w:ilvl w:val="1"/>
          <w:numId w:val="4"/>
        </w:numPr>
        <w:rPr>
          <w:sz w:val="26"/>
          <w:szCs w:val="26"/>
          <w:lang w:val="en-IN"/>
        </w:rPr>
      </w:pPr>
      <w:r w:rsidRPr="00800A32">
        <w:rPr>
          <w:sz w:val="26"/>
          <w:szCs w:val="26"/>
          <w:lang w:val="en-IN"/>
        </w:rPr>
        <w:t xml:space="preserve">This diagram outlines the sequential steps involved in the text summarization process, from inputting raw text to generating a summary. </w:t>
      </w:r>
    </w:p>
    <w:p w14:paraId="2659BDB0" w14:textId="2953B132" w:rsidR="00800A32" w:rsidRPr="00800A32" w:rsidRDefault="00800A32" w:rsidP="00800A32">
      <w:pPr>
        <w:pStyle w:val="ListParagraph"/>
        <w:numPr>
          <w:ilvl w:val="1"/>
          <w:numId w:val="4"/>
        </w:numPr>
        <w:rPr>
          <w:sz w:val="26"/>
          <w:szCs w:val="26"/>
          <w:lang w:val="en-IN"/>
        </w:rPr>
      </w:pPr>
      <w:r w:rsidRPr="00800A32">
        <w:rPr>
          <w:sz w:val="26"/>
          <w:szCs w:val="26"/>
          <w:lang w:val="en-IN"/>
        </w:rPr>
        <w:t>Each block represents a specific function or operation performed on the text.</w:t>
      </w:r>
    </w:p>
    <w:p w14:paraId="5BCECD32" w14:textId="77777777" w:rsidR="00800A32" w:rsidRDefault="00800A32" w:rsidP="00800A32">
      <w:pPr>
        <w:numPr>
          <w:ilvl w:val="0"/>
          <w:numId w:val="4"/>
        </w:numPr>
        <w:rPr>
          <w:lang w:val="en-IN"/>
        </w:rPr>
      </w:pPr>
      <w:r w:rsidRPr="00800A32">
        <w:rPr>
          <w:rStyle w:val="Heading5Char"/>
          <w:lang w:val="en-IN"/>
        </w:rPr>
        <w:t>Architectural Diagram</w:t>
      </w:r>
      <w:r w:rsidRPr="00800A32">
        <w:rPr>
          <w:lang w:val="en-IN"/>
        </w:rPr>
        <w:t xml:space="preserve">: </w:t>
      </w:r>
    </w:p>
    <w:p w14:paraId="0611F21E" w14:textId="77777777" w:rsidR="00800A32" w:rsidRPr="00800A32" w:rsidRDefault="00800A32" w:rsidP="00800A32">
      <w:pPr>
        <w:pStyle w:val="ListParagraph"/>
        <w:numPr>
          <w:ilvl w:val="1"/>
          <w:numId w:val="4"/>
        </w:numPr>
        <w:rPr>
          <w:sz w:val="26"/>
          <w:szCs w:val="26"/>
          <w:lang w:val="en-IN"/>
        </w:rPr>
      </w:pPr>
      <w:r w:rsidRPr="00800A32">
        <w:rPr>
          <w:sz w:val="26"/>
          <w:szCs w:val="26"/>
          <w:lang w:val="en-IN"/>
        </w:rPr>
        <w:t xml:space="preserve">This diagram provides a high-level overview of the system architecture, showing how different layers interact with each other. </w:t>
      </w:r>
    </w:p>
    <w:p w14:paraId="27A2E336" w14:textId="27D08884" w:rsidR="00800A32" w:rsidRPr="00800A32" w:rsidRDefault="00800A32" w:rsidP="00800A32">
      <w:pPr>
        <w:pStyle w:val="ListParagraph"/>
        <w:numPr>
          <w:ilvl w:val="1"/>
          <w:numId w:val="4"/>
        </w:numPr>
        <w:rPr>
          <w:sz w:val="26"/>
          <w:szCs w:val="26"/>
          <w:lang w:val="en-IN"/>
        </w:rPr>
      </w:pPr>
      <w:r w:rsidRPr="00800A32">
        <w:rPr>
          <w:sz w:val="26"/>
          <w:szCs w:val="26"/>
          <w:lang w:val="en-IN"/>
        </w:rPr>
        <w:t>It highlights the input layer, processing layer, scoring layer, and output layer, making it clear how data flows through the entire system.</w:t>
      </w:r>
    </w:p>
    <w:p w14:paraId="2EF3659C" w14:textId="77777777" w:rsidR="00800A32" w:rsidRPr="00800A32" w:rsidRDefault="00800A32" w:rsidP="00800A32">
      <w:pPr>
        <w:ind w:left="720"/>
        <w:rPr>
          <w:sz w:val="26"/>
          <w:szCs w:val="26"/>
          <w:lang w:val="en-IN"/>
        </w:rPr>
      </w:pPr>
    </w:p>
    <w:p w14:paraId="4A8DE717" w14:textId="77777777" w:rsidR="00800A32" w:rsidRPr="00800A32" w:rsidRDefault="00800A32" w:rsidP="00800A32">
      <w:pPr>
        <w:ind w:left="720"/>
        <w:rPr>
          <w:sz w:val="26"/>
          <w:szCs w:val="26"/>
          <w:lang w:val="en-IN"/>
        </w:rPr>
      </w:pPr>
      <w:r w:rsidRPr="00800A32">
        <w:rPr>
          <w:sz w:val="26"/>
          <w:szCs w:val="26"/>
          <w:lang w:val="en-IN"/>
        </w:rPr>
        <w:t>These diagrams can serve as visual aids for understanding the architecture and flow of a text summarization system using the TF-IDF algorithm.</w:t>
      </w:r>
    </w:p>
    <w:p w14:paraId="09F1E96A" w14:textId="77777777" w:rsidR="00800A32" w:rsidRDefault="00800A32"/>
    <w:p w14:paraId="260FF27F" w14:textId="77777777" w:rsidR="00800A32" w:rsidRDefault="00800A32"/>
    <w:p w14:paraId="62A4BDCF" w14:textId="77777777" w:rsidR="00800A32" w:rsidRDefault="00800A32"/>
    <w:p w14:paraId="1394F253" w14:textId="77777777" w:rsidR="00800A32" w:rsidRDefault="00800A32"/>
    <w:p w14:paraId="14289EBF" w14:textId="77777777" w:rsidR="00800A32" w:rsidRDefault="00800A32"/>
    <w:p w14:paraId="51C95B36" w14:textId="77777777" w:rsidR="00800A32" w:rsidRDefault="00800A32"/>
    <w:p w14:paraId="50BEE613" w14:textId="77777777" w:rsidR="00800A32" w:rsidRDefault="00800A32"/>
    <w:p w14:paraId="333BD33B" w14:textId="77777777" w:rsidR="00800A32" w:rsidRDefault="00800A32"/>
    <w:p w14:paraId="7C7141ED" w14:textId="77777777" w:rsidR="00800A32" w:rsidRDefault="00800A32"/>
    <w:p w14:paraId="7E732D26" w14:textId="77777777" w:rsidR="00800A32" w:rsidRDefault="00800A32"/>
    <w:p w14:paraId="1BBCF3F6" w14:textId="77777777" w:rsidR="00800A32" w:rsidRDefault="00800A32"/>
    <w:p w14:paraId="6C27E170" w14:textId="77777777" w:rsidR="00800A32" w:rsidRDefault="00800A32"/>
    <w:p w14:paraId="1BB8B207" w14:textId="77777777" w:rsidR="00800A32" w:rsidRDefault="00800A32"/>
    <w:p w14:paraId="6B4701F4" w14:textId="77777777" w:rsidR="00800A32" w:rsidRDefault="00800A32"/>
    <w:p w14:paraId="3C28335C" w14:textId="77777777" w:rsidR="00800A32" w:rsidRDefault="00800A32"/>
    <w:p w14:paraId="5B27E0CD" w14:textId="77777777" w:rsidR="00800A32" w:rsidRDefault="00800A32"/>
    <w:p w14:paraId="13A1003D" w14:textId="77777777" w:rsidR="00800A32" w:rsidRDefault="00800A32"/>
    <w:p w14:paraId="77A94B66" w14:textId="77777777" w:rsidR="00800A32" w:rsidRDefault="00800A32"/>
    <w:p w14:paraId="0C3EE092" w14:textId="77777777" w:rsidR="00800A32" w:rsidRDefault="00800A32"/>
    <w:p w14:paraId="4476FA52" w14:textId="77777777" w:rsidR="00800A32" w:rsidRDefault="00800A32"/>
    <w:p w14:paraId="4A83A988" w14:textId="77777777" w:rsidR="00800A32" w:rsidRDefault="00800A32"/>
    <w:p w14:paraId="34599CAB" w14:textId="77777777" w:rsidR="00800A32" w:rsidRDefault="00800A32"/>
    <w:p w14:paraId="51DD603E" w14:textId="77777777" w:rsidR="00800A32" w:rsidRDefault="00800A32"/>
    <w:p w14:paraId="10AD06CA" w14:textId="77777777" w:rsidR="00800A32" w:rsidRDefault="00800A32"/>
    <w:p w14:paraId="2C14FE3F" w14:textId="77777777" w:rsidR="00800A32" w:rsidRDefault="00800A32"/>
    <w:p w14:paraId="5EDD45A3" w14:textId="77777777" w:rsidR="00800A32" w:rsidRDefault="00800A32"/>
    <w:p w14:paraId="0923A662" w14:textId="77777777" w:rsidR="00800A32" w:rsidRDefault="00800A32"/>
    <w:p w14:paraId="60427B47" w14:textId="77777777" w:rsidR="00800A32" w:rsidRDefault="00800A32"/>
    <w:p w14:paraId="627A9F72" w14:textId="77777777" w:rsidR="00800A32" w:rsidRDefault="00800A32"/>
    <w:tbl>
      <w:tblPr>
        <w:tblpPr w:leftFromText="180" w:rightFromText="180" w:vertAnchor="text" w:horzAnchor="margin" w:tblpXSpec="right" w:tblpY="1851"/>
        <w:tblW w:w="0" w:type="auto"/>
        <w:tblCellMar>
          <w:left w:w="0" w:type="dxa"/>
          <w:right w:w="0" w:type="dxa"/>
        </w:tblCellMar>
        <w:tblLook w:val="0600" w:firstRow="0" w:lastRow="0" w:firstColumn="0" w:lastColumn="0" w:noHBand="1" w:noVBand="1"/>
      </w:tblPr>
      <w:tblGrid>
        <w:gridCol w:w="6633"/>
        <w:gridCol w:w="3979"/>
      </w:tblGrid>
      <w:tr w:rsidR="008D053A" w:rsidRPr="00E74B29" w14:paraId="20753453" w14:textId="77777777" w:rsidTr="00E50982">
        <w:trPr>
          <w:trHeight w:val="1177"/>
        </w:trPr>
        <w:tc>
          <w:tcPr>
            <w:tcW w:w="6633" w:type="dxa"/>
          </w:tcPr>
          <w:p w14:paraId="0A2E04FC" w14:textId="77777777" w:rsidR="008D053A" w:rsidRDefault="008D053A" w:rsidP="008D053A">
            <w:pPr>
              <w:pStyle w:val="Footer"/>
              <w:rPr>
                <w:lang w:val="en-IN"/>
              </w:rPr>
            </w:pPr>
          </w:p>
          <w:p w14:paraId="2281F763" w14:textId="77777777" w:rsidR="008D053A" w:rsidRPr="00874FE7" w:rsidRDefault="008D053A" w:rsidP="008D053A">
            <w:pPr>
              <w:pStyle w:val="Footer"/>
            </w:pPr>
            <w:r w:rsidRPr="00E21157">
              <w:rPr>
                <w:lang w:val="en-IN"/>
              </w:rPr>
              <w:t>Text Summarization using Python &amp; NLTK: TF-IDF Algorithm</w:t>
            </w:r>
          </w:p>
        </w:tc>
        <w:tc>
          <w:tcPr>
            <w:tcW w:w="3979" w:type="dxa"/>
          </w:tcPr>
          <w:p w14:paraId="6EFC6183" w14:textId="77777777" w:rsidR="008D053A" w:rsidRDefault="008D053A" w:rsidP="008D053A">
            <w:pPr>
              <w:pStyle w:val="Footer"/>
              <w:jc w:val="right"/>
            </w:pPr>
          </w:p>
          <w:p w14:paraId="6335C28B" w14:textId="77777777" w:rsidR="008D053A" w:rsidRPr="00E74B29" w:rsidRDefault="008D053A" w:rsidP="008D053A">
            <w:pPr>
              <w:pStyle w:val="Footer"/>
              <w:jc w:val="right"/>
            </w:pPr>
            <w:r>
              <w:t>PAGE 4</w:t>
            </w:r>
          </w:p>
        </w:tc>
      </w:tr>
    </w:tbl>
    <w:p w14:paraId="62ACA72D" w14:textId="77777777" w:rsidR="00800A32" w:rsidRDefault="00800A32"/>
    <w:p w14:paraId="69115B41" w14:textId="77777777" w:rsidR="00800A32" w:rsidRDefault="00800A32"/>
    <w:p w14:paraId="050A4E16" w14:textId="77777777" w:rsidR="00800A32" w:rsidRDefault="00800A32"/>
    <w:tbl>
      <w:tblPr>
        <w:tblW w:w="11285" w:type="dxa"/>
        <w:tblLayout w:type="fixed"/>
        <w:tblCellMar>
          <w:left w:w="0" w:type="dxa"/>
          <w:right w:w="0" w:type="dxa"/>
        </w:tblCellMar>
        <w:tblLook w:val="0600" w:firstRow="0" w:lastRow="0" w:firstColumn="0" w:lastColumn="0" w:noHBand="1" w:noVBand="1"/>
      </w:tblPr>
      <w:tblGrid>
        <w:gridCol w:w="567"/>
        <w:gridCol w:w="1078"/>
        <w:gridCol w:w="2158"/>
        <w:gridCol w:w="2158"/>
        <w:gridCol w:w="3678"/>
        <w:gridCol w:w="567"/>
        <w:gridCol w:w="1079"/>
      </w:tblGrid>
      <w:tr w:rsidR="0015243E" w14:paraId="6B33553B" w14:textId="77777777" w:rsidTr="00975156">
        <w:trPr>
          <w:trHeight w:val="1992"/>
        </w:trPr>
        <w:tc>
          <w:tcPr>
            <w:tcW w:w="1645" w:type="dxa"/>
            <w:gridSpan w:val="2"/>
          </w:tcPr>
          <w:p w14:paraId="3B58C04D" w14:textId="77777777" w:rsidR="0015243E" w:rsidRDefault="0015243E" w:rsidP="00975156">
            <w:r w:rsidRPr="004909D9">
              <w:rPr>
                <w:noProof/>
                <w:lang w:val="en-AU" w:eastAsia="en-AU"/>
              </w:rPr>
              <w:lastRenderedPageBreak/>
              <w:drawing>
                <wp:anchor distT="0" distB="0" distL="114300" distR="114300" simplePos="0" relativeHeight="251666432" behindDoc="1" locked="1" layoutInCell="1" allowOverlap="1" wp14:anchorId="51FBCE7F" wp14:editId="64A9734E">
                  <wp:simplePos x="0" y="0"/>
                  <wp:positionH relativeFrom="margin">
                    <wp:posOffset>0</wp:posOffset>
                  </wp:positionH>
                  <wp:positionV relativeFrom="paragraph">
                    <wp:posOffset>0</wp:posOffset>
                  </wp:positionV>
                  <wp:extent cx="6858000" cy="1947672"/>
                  <wp:effectExtent l="0" t="0" r="0" b="0"/>
                  <wp:wrapNone/>
                  <wp:docPr id="8961666" name="Picture 8961666"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56D62EFA" w14:textId="77777777" w:rsidR="0015243E" w:rsidRDefault="0015243E" w:rsidP="00975156"/>
        </w:tc>
        <w:tc>
          <w:tcPr>
            <w:tcW w:w="2158" w:type="dxa"/>
            <w:tcBorders>
              <w:bottom w:val="single" w:sz="18" w:space="0" w:color="476166" w:themeColor="accent1"/>
            </w:tcBorders>
          </w:tcPr>
          <w:p w14:paraId="71D500F6" w14:textId="77777777" w:rsidR="0015243E" w:rsidRDefault="0015243E" w:rsidP="00975156"/>
        </w:tc>
        <w:tc>
          <w:tcPr>
            <w:tcW w:w="3678" w:type="dxa"/>
            <w:tcBorders>
              <w:bottom w:val="single" w:sz="18" w:space="0" w:color="476166" w:themeColor="accent1"/>
            </w:tcBorders>
          </w:tcPr>
          <w:p w14:paraId="1392DCE6" w14:textId="77777777" w:rsidR="0015243E" w:rsidRDefault="0015243E" w:rsidP="00975156"/>
        </w:tc>
        <w:tc>
          <w:tcPr>
            <w:tcW w:w="1646" w:type="dxa"/>
            <w:gridSpan w:val="2"/>
          </w:tcPr>
          <w:p w14:paraId="04311D07" w14:textId="77777777" w:rsidR="0015243E" w:rsidRDefault="0015243E" w:rsidP="00975156"/>
        </w:tc>
      </w:tr>
      <w:tr w:rsidR="0015243E" w14:paraId="096379D2" w14:textId="77777777" w:rsidTr="00975156">
        <w:trPr>
          <w:trHeight w:val="800"/>
        </w:trPr>
        <w:tc>
          <w:tcPr>
            <w:tcW w:w="1645" w:type="dxa"/>
            <w:gridSpan w:val="2"/>
            <w:tcBorders>
              <w:right w:val="single" w:sz="18" w:space="0" w:color="476166" w:themeColor="accent1"/>
            </w:tcBorders>
          </w:tcPr>
          <w:p w14:paraId="2B59A169" w14:textId="77777777" w:rsidR="0015243E" w:rsidRDefault="0015243E" w:rsidP="00975156"/>
        </w:tc>
        <w:tc>
          <w:tcPr>
            <w:tcW w:w="799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891FF0E" w14:textId="06432C46" w:rsidR="0015243E" w:rsidRPr="00935400" w:rsidRDefault="0015243E" w:rsidP="00464823">
            <w:pPr>
              <w:pStyle w:val="Heading4"/>
              <w:numPr>
                <w:ilvl w:val="0"/>
                <w:numId w:val="7"/>
              </w:numPr>
              <w:rPr>
                <w:lang w:val="en-IN"/>
              </w:rPr>
            </w:pPr>
            <w:r w:rsidRPr="0015243E">
              <w:rPr>
                <w:lang w:val="en-IN"/>
              </w:rPr>
              <w:t>Tool Used and Reasons to Use This Specific Tool</w:t>
            </w:r>
          </w:p>
        </w:tc>
        <w:tc>
          <w:tcPr>
            <w:tcW w:w="1646" w:type="dxa"/>
            <w:gridSpan w:val="2"/>
            <w:tcBorders>
              <w:left w:val="single" w:sz="18" w:space="0" w:color="476166" w:themeColor="accent1"/>
            </w:tcBorders>
          </w:tcPr>
          <w:p w14:paraId="03F281A0" w14:textId="77777777" w:rsidR="0015243E" w:rsidRDefault="0015243E" w:rsidP="00975156"/>
        </w:tc>
      </w:tr>
      <w:tr w:rsidR="0015243E" w14:paraId="7F028EAF" w14:textId="77777777" w:rsidTr="00975156">
        <w:tc>
          <w:tcPr>
            <w:tcW w:w="1645" w:type="dxa"/>
            <w:gridSpan w:val="2"/>
          </w:tcPr>
          <w:p w14:paraId="48452496" w14:textId="77777777" w:rsidR="0015243E" w:rsidRDefault="0015243E" w:rsidP="00975156"/>
        </w:tc>
        <w:tc>
          <w:tcPr>
            <w:tcW w:w="2158" w:type="dxa"/>
            <w:tcBorders>
              <w:top w:val="single" w:sz="18" w:space="0" w:color="476166" w:themeColor="accent1"/>
            </w:tcBorders>
          </w:tcPr>
          <w:p w14:paraId="1F996A48" w14:textId="77777777" w:rsidR="0015243E" w:rsidRDefault="0015243E" w:rsidP="00975156"/>
        </w:tc>
        <w:tc>
          <w:tcPr>
            <w:tcW w:w="2158" w:type="dxa"/>
            <w:tcBorders>
              <w:top w:val="single" w:sz="18" w:space="0" w:color="476166" w:themeColor="accent1"/>
            </w:tcBorders>
          </w:tcPr>
          <w:p w14:paraId="5B8F1330" w14:textId="77777777" w:rsidR="0015243E" w:rsidRDefault="0015243E" w:rsidP="00975156"/>
        </w:tc>
        <w:tc>
          <w:tcPr>
            <w:tcW w:w="3678" w:type="dxa"/>
            <w:tcBorders>
              <w:top w:val="single" w:sz="18" w:space="0" w:color="476166" w:themeColor="accent1"/>
            </w:tcBorders>
          </w:tcPr>
          <w:p w14:paraId="1ADFF9C6" w14:textId="77777777" w:rsidR="0015243E" w:rsidRDefault="0015243E" w:rsidP="00975156"/>
        </w:tc>
        <w:tc>
          <w:tcPr>
            <w:tcW w:w="1646" w:type="dxa"/>
            <w:gridSpan w:val="2"/>
          </w:tcPr>
          <w:p w14:paraId="1D7DD289" w14:textId="77777777" w:rsidR="0015243E" w:rsidRDefault="0015243E" w:rsidP="00975156"/>
        </w:tc>
      </w:tr>
      <w:tr w:rsidR="0015243E" w14:paraId="62542AD3" w14:textId="77777777" w:rsidTr="00975156">
        <w:trPr>
          <w:trHeight w:val="4546"/>
        </w:trPr>
        <w:tc>
          <w:tcPr>
            <w:tcW w:w="567" w:type="dxa"/>
          </w:tcPr>
          <w:p w14:paraId="2028C344" w14:textId="77777777" w:rsidR="0015243E" w:rsidRDefault="0015243E" w:rsidP="00975156"/>
        </w:tc>
        <w:tc>
          <w:tcPr>
            <w:tcW w:w="9639" w:type="dxa"/>
            <w:gridSpan w:val="5"/>
            <w:tcBorders>
              <w:top w:val="single" w:sz="18" w:space="0" w:color="476166" w:themeColor="accent1"/>
              <w:bottom w:val="single" w:sz="18" w:space="0" w:color="476166" w:themeColor="accent1"/>
            </w:tcBorders>
          </w:tcPr>
          <w:p w14:paraId="050C0DCE" w14:textId="2C4726AA" w:rsidR="0015243E" w:rsidRPr="002D48D2" w:rsidRDefault="0015243E" w:rsidP="0015243E">
            <w:pPr>
              <w:pStyle w:val="Text"/>
              <w:rPr>
                <w:sz w:val="26"/>
                <w:szCs w:val="26"/>
                <w:lang w:val="en-IN"/>
              </w:rPr>
            </w:pPr>
            <w:r w:rsidRPr="002D48D2">
              <w:rPr>
                <w:b/>
                <w:bCs/>
                <w:sz w:val="26"/>
                <w:szCs w:val="26"/>
                <w:lang w:val="en-IN"/>
              </w:rPr>
              <w:t>Used Tools</w:t>
            </w:r>
            <w:r w:rsidRPr="002D48D2">
              <w:rPr>
                <w:sz w:val="26"/>
                <w:szCs w:val="26"/>
                <w:lang w:val="en-IN"/>
              </w:rPr>
              <w:t>:</w:t>
            </w:r>
          </w:p>
          <w:p w14:paraId="00AAED9C" w14:textId="2F4CDFDB" w:rsidR="0015243E" w:rsidRPr="002D48D2" w:rsidRDefault="0015243E" w:rsidP="0015243E">
            <w:pPr>
              <w:pStyle w:val="Text"/>
              <w:ind w:left="1440"/>
              <w:rPr>
                <w:sz w:val="26"/>
                <w:szCs w:val="26"/>
                <w:lang w:val="en-IN"/>
              </w:rPr>
            </w:pPr>
            <w:r w:rsidRPr="002D48D2">
              <w:rPr>
                <w:sz w:val="26"/>
                <w:szCs w:val="26"/>
                <w:lang w:val="en-IN"/>
              </w:rPr>
              <w:t xml:space="preserve">Python </w:t>
            </w:r>
            <w:r w:rsidR="002D48D2" w:rsidRPr="002D48D2">
              <w:rPr>
                <w:sz w:val="26"/>
                <w:szCs w:val="26"/>
                <w:lang w:val="en-IN"/>
              </w:rPr>
              <w:t>3.1.3</w:t>
            </w:r>
          </w:p>
          <w:p w14:paraId="06D6F372" w14:textId="6C4E2DFF" w:rsidR="002D48D2" w:rsidRPr="002D48D2" w:rsidRDefault="002D48D2" w:rsidP="0015243E">
            <w:pPr>
              <w:pStyle w:val="Text"/>
              <w:ind w:left="1440"/>
              <w:rPr>
                <w:sz w:val="26"/>
                <w:szCs w:val="26"/>
                <w:lang w:val="en-IN"/>
              </w:rPr>
            </w:pPr>
            <w:r w:rsidRPr="002D48D2">
              <w:rPr>
                <w:sz w:val="26"/>
                <w:szCs w:val="26"/>
                <w:lang w:val="en-IN"/>
              </w:rPr>
              <w:t>NLTK Tool Kit</w:t>
            </w:r>
          </w:p>
          <w:p w14:paraId="4D49DC62" w14:textId="7A2AF511" w:rsidR="0015243E" w:rsidRPr="002D48D2" w:rsidRDefault="002D48D2" w:rsidP="002D48D2">
            <w:pPr>
              <w:pStyle w:val="Text"/>
              <w:ind w:left="1440"/>
              <w:rPr>
                <w:sz w:val="26"/>
                <w:szCs w:val="26"/>
                <w:lang w:val="en-IN"/>
              </w:rPr>
            </w:pPr>
            <w:proofErr w:type="spellStart"/>
            <w:r w:rsidRPr="002D48D2">
              <w:rPr>
                <w:sz w:val="26"/>
                <w:szCs w:val="26"/>
                <w:lang w:val="en-IN"/>
              </w:rPr>
              <w:t>Py</w:t>
            </w:r>
            <w:proofErr w:type="spellEnd"/>
            <w:r w:rsidRPr="002D48D2">
              <w:rPr>
                <w:sz w:val="26"/>
                <w:szCs w:val="26"/>
                <w:lang w:val="en-IN"/>
              </w:rPr>
              <w:t xml:space="preserve"> Charm IDE</w:t>
            </w:r>
          </w:p>
          <w:p w14:paraId="656B1B62" w14:textId="77777777" w:rsidR="0015243E" w:rsidRPr="002D48D2" w:rsidRDefault="0015243E" w:rsidP="0015243E">
            <w:pPr>
              <w:pStyle w:val="Text"/>
              <w:rPr>
                <w:sz w:val="26"/>
                <w:szCs w:val="26"/>
                <w:lang w:val="en-IN"/>
              </w:rPr>
            </w:pPr>
          </w:p>
          <w:p w14:paraId="32AB3AFA" w14:textId="3A7A4B63" w:rsidR="0015243E" w:rsidRPr="0015243E" w:rsidRDefault="0015243E" w:rsidP="0015243E">
            <w:pPr>
              <w:pStyle w:val="Text"/>
              <w:rPr>
                <w:sz w:val="26"/>
                <w:szCs w:val="26"/>
                <w:lang w:val="en-IN"/>
              </w:rPr>
            </w:pPr>
            <w:r w:rsidRPr="0015243E">
              <w:rPr>
                <w:sz w:val="26"/>
                <w:szCs w:val="26"/>
                <w:lang w:val="en-IN"/>
              </w:rPr>
              <w:t>The primary tool used for this assignment is </w:t>
            </w:r>
            <w:r w:rsidRPr="0015243E">
              <w:rPr>
                <w:b/>
                <w:bCs/>
                <w:sz w:val="26"/>
                <w:szCs w:val="26"/>
                <w:lang w:val="en-IN"/>
              </w:rPr>
              <w:t>Python</w:t>
            </w:r>
            <w:r w:rsidRPr="0015243E">
              <w:rPr>
                <w:sz w:val="26"/>
                <w:szCs w:val="26"/>
                <w:lang w:val="en-IN"/>
              </w:rPr>
              <w:t>, specifically leveraging the </w:t>
            </w:r>
            <w:r w:rsidRPr="0015243E">
              <w:rPr>
                <w:b/>
                <w:bCs/>
                <w:sz w:val="26"/>
                <w:szCs w:val="26"/>
                <w:lang w:val="en-IN"/>
              </w:rPr>
              <w:t>NLTK (Natural Language Toolkit)</w:t>
            </w:r>
            <w:r w:rsidRPr="0015243E">
              <w:rPr>
                <w:sz w:val="26"/>
                <w:szCs w:val="26"/>
                <w:lang w:val="en-IN"/>
              </w:rPr>
              <w:t> library. The reasons for choosing these tools include:</w:t>
            </w:r>
          </w:p>
          <w:p w14:paraId="6E0245A9" w14:textId="77777777" w:rsidR="0015243E" w:rsidRPr="0015243E" w:rsidRDefault="0015243E" w:rsidP="0015243E">
            <w:pPr>
              <w:pStyle w:val="Text"/>
              <w:numPr>
                <w:ilvl w:val="0"/>
                <w:numId w:val="3"/>
              </w:numPr>
              <w:rPr>
                <w:sz w:val="26"/>
                <w:szCs w:val="26"/>
                <w:lang w:val="en-IN"/>
              </w:rPr>
            </w:pPr>
            <w:r w:rsidRPr="0015243E">
              <w:rPr>
                <w:b/>
                <w:bCs/>
                <w:sz w:val="26"/>
                <w:szCs w:val="26"/>
                <w:lang w:val="en-IN"/>
              </w:rPr>
              <w:t>Ease of Use</w:t>
            </w:r>
            <w:r w:rsidRPr="0015243E">
              <w:rPr>
                <w:sz w:val="26"/>
                <w:szCs w:val="26"/>
                <w:lang w:val="en-IN"/>
              </w:rPr>
              <w:t>: Python's syntax is straightforward, making it accessible for rapid development and prototyping.</w:t>
            </w:r>
          </w:p>
          <w:p w14:paraId="6837511D" w14:textId="6B6BC4C1" w:rsidR="0015243E" w:rsidRPr="0015243E" w:rsidRDefault="0015243E" w:rsidP="0015243E">
            <w:pPr>
              <w:pStyle w:val="Text"/>
              <w:numPr>
                <w:ilvl w:val="0"/>
                <w:numId w:val="3"/>
              </w:numPr>
              <w:rPr>
                <w:sz w:val="26"/>
                <w:szCs w:val="26"/>
                <w:lang w:val="en-IN"/>
              </w:rPr>
            </w:pPr>
            <w:r w:rsidRPr="0015243E">
              <w:rPr>
                <w:b/>
                <w:bCs/>
                <w:sz w:val="26"/>
                <w:szCs w:val="26"/>
                <w:lang w:val="en-IN"/>
              </w:rPr>
              <w:t>Rich Libraries</w:t>
            </w:r>
            <w:r w:rsidRPr="0015243E">
              <w:rPr>
                <w:sz w:val="26"/>
                <w:szCs w:val="26"/>
                <w:lang w:val="en-IN"/>
              </w:rPr>
              <w:t xml:space="preserve">: NLTK provides extensive libraries for text processing, including tokenization, stemming, and </w:t>
            </w:r>
            <w:proofErr w:type="spellStart"/>
            <w:r w:rsidRPr="0015243E">
              <w:rPr>
                <w:sz w:val="26"/>
                <w:szCs w:val="26"/>
                <w:lang w:val="en-IN"/>
              </w:rPr>
              <w:t>stopword</w:t>
            </w:r>
            <w:proofErr w:type="spellEnd"/>
            <w:r w:rsidRPr="0015243E">
              <w:rPr>
                <w:sz w:val="26"/>
                <w:szCs w:val="26"/>
                <w:lang w:val="en-IN"/>
              </w:rPr>
              <w:t xml:space="preserve"> removal, which are essential for NLP tasks like summarization.</w:t>
            </w:r>
          </w:p>
          <w:p w14:paraId="2D2FB4F4" w14:textId="77777777" w:rsidR="0015243E" w:rsidRPr="0015243E" w:rsidRDefault="0015243E" w:rsidP="0015243E">
            <w:pPr>
              <w:pStyle w:val="Text"/>
              <w:numPr>
                <w:ilvl w:val="0"/>
                <w:numId w:val="3"/>
              </w:numPr>
              <w:rPr>
                <w:sz w:val="26"/>
                <w:szCs w:val="26"/>
                <w:lang w:val="en-IN"/>
              </w:rPr>
            </w:pPr>
            <w:r w:rsidRPr="0015243E">
              <w:rPr>
                <w:b/>
                <w:bCs/>
                <w:sz w:val="26"/>
                <w:szCs w:val="26"/>
                <w:lang w:val="en-IN"/>
              </w:rPr>
              <w:t>Community Support</w:t>
            </w:r>
            <w:r w:rsidRPr="0015243E">
              <w:rPr>
                <w:sz w:val="26"/>
                <w:szCs w:val="26"/>
                <w:lang w:val="en-IN"/>
              </w:rPr>
              <w:t>: Both Python and NLTK have large communities and abundant resources, facilitating troubleshooting and learning through available documentation and tutorials.</w:t>
            </w:r>
          </w:p>
          <w:p w14:paraId="1A3DD24E" w14:textId="77777777" w:rsidR="0015243E" w:rsidRPr="002D48D2" w:rsidRDefault="0015243E" w:rsidP="0015243E">
            <w:pPr>
              <w:pStyle w:val="Text"/>
              <w:numPr>
                <w:ilvl w:val="0"/>
                <w:numId w:val="3"/>
              </w:numPr>
              <w:rPr>
                <w:sz w:val="26"/>
                <w:szCs w:val="26"/>
                <w:lang w:val="en-IN"/>
              </w:rPr>
            </w:pPr>
            <w:r w:rsidRPr="0015243E">
              <w:rPr>
                <w:b/>
                <w:bCs/>
                <w:sz w:val="26"/>
                <w:szCs w:val="26"/>
                <w:lang w:val="en-IN"/>
              </w:rPr>
              <w:t>Flexibility</w:t>
            </w:r>
            <w:r w:rsidRPr="0015243E">
              <w:rPr>
                <w:sz w:val="26"/>
                <w:szCs w:val="26"/>
                <w:lang w:val="en-IN"/>
              </w:rPr>
              <w:t>: Python allows for easy integration with other libraries and tools, enabling enhancements or modifications to the summarization process as needed.</w:t>
            </w:r>
          </w:p>
          <w:p w14:paraId="2CE378E2" w14:textId="77777777" w:rsidR="0015243E" w:rsidRDefault="002D48D2" w:rsidP="002D48D2">
            <w:pPr>
              <w:pStyle w:val="Text"/>
              <w:jc w:val="center"/>
              <w:rPr>
                <w:lang w:val="en-IN"/>
              </w:rPr>
            </w:pPr>
            <w:r w:rsidRPr="002D48D2">
              <w:rPr>
                <w:noProof/>
                <w:lang w:val="en-IN"/>
              </w:rPr>
              <w:drawing>
                <wp:inline distT="0" distB="0" distL="0" distR="0" wp14:anchorId="10A30F1C" wp14:editId="2843A209">
                  <wp:extent cx="3550920" cy="3049378"/>
                  <wp:effectExtent l="0" t="0" r="0" b="0"/>
                  <wp:docPr id="13944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1833" name=""/>
                          <pic:cNvPicPr/>
                        </pic:nvPicPr>
                        <pic:blipFill>
                          <a:blip r:embed="rId15"/>
                          <a:stretch>
                            <a:fillRect/>
                          </a:stretch>
                        </pic:blipFill>
                        <pic:spPr>
                          <a:xfrm>
                            <a:off x="0" y="0"/>
                            <a:ext cx="3554368" cy="3052339"/>
                          </a:xfrm>
                          <a:prstGeom prst="rect">
                            <a:avLst/>
                          </a:prstGeom>
                        </pic:spPr>
                      </pic:pic>
                    </a:graphicData>
                  </a:graphic>
                </wp:inline>
              </w:drawing>
            </w:r>
          </w:p>
          <w:p w14:paraId="31B6DCC3" w14:textId="45ABEE03" w:rsidR="00FB1D21" w:rsidRPr="002D48D2" w:rsidRDefault="00FB1D21" w:rsidP="00FB1D21">
            <w:pPr>
              <w:pStyle w:val="Text"/>
              <w:rPr>
                <w:lang w:val="en-IN"/>
              </w:rPr>
            </w:pPr>
          </w:p>
        </w:tc>
        <w:tc>
          <w:tcPr>
            <w:tcW w:w="1079" w:type="dxa"/>
          </w:tcPr>
          <w:p w14:paraId="4F3FEC2C" w14:textId="77777777" w:rsidR="0015243E" w:rsidRDefault="0015243E" w:rsidP="00975156"/>
        </w:tc>
      </w:tr>
    </w:tbl>
    <w:p w14:paraId="1CF6EC20" w14:textId="77777777" w:rsidR="00EB7C2B" w:rsidRDefault="00EB7C2B"/>
    <w:tbl>
      <w:tblPr>
        <w:tblW w:w="11343" w:type="dxa"/>
        <w:tblCellMar>
          <w:left w:w="0" w:type="dxa"/>
          <w:right w:w="0" w:type="dxa"/>
        </w:tblCellMar>
        <w:tblLook w:val="0600" w:firstRow="0" w:lastRow="0" w:firstColumn="0" w:lastColumn="0" w:noHBand="1" w:noVBand="1"/>
      </w:tblPr>
      <w:tblGrid>
        <w:gridCol w:w="62"/>
        <w:gridCol w:w="434"/>
        <w:gridCol w:w="943"/>
        <w:gridCol w:w="2801"/>
        <w:gridCol w:w="2388"/>
        <w:gridCol w:w="679"/>
        <w:gridCol w:w="3401"/>
        <w:gridCol w:w="76"/>
        <w:gridCol w:w="419"/>
        <w:gridCol w:w="64"/>
        <w:gridCol w:w="76"/>
      </w:tblGrid>
      <w:tr w:rsidR="00EB7C2B" w14:paraId="59AE1123" w14:textId="77777777" w:rsidTr="00E50982">
        <w:trPr>
          <w:gridAfter w:val="1"/>
          <w:wAfter w:w="197" w:type="dxa"/>
        </w:trPr>
        <w:tc>
          <w:tcPr>
            <w:tcW w:w="637" w:type="dxa"/>
            <w:gridSpan w:val="2"/>
          </w:tcPr>
          <w:p w14:paraId="47CD3B8D" w14:textId="77777777" w:rsidR="00EB7C2B" w:rsidRPr="00E74B29" w:rsidRDefault="00EB7C2B" w:rsidP="00BA6015">
            <w:pPr>
              <w:pStyle w:val="Footer"/>
            </w:pPr>
          </w:p>
        </w:tc>
        <w:tc>
          <w:tcPr>
            <w:tcW w:w="6394" w:type="dxa"/>
            <w:gridSpan w:val="4"/>
          </w:tcPr>
          <w:p w14:paraId="27726558" w14:textId="2F1BEF07" w:rsidR="00EB7C2B" w:rsidRPr="00874FE7" w:rsidRDefault="0015243E" w:rsidP="00BA6015">
            <w:pPr>
              <w:pStyle w:val="Footer"/>
            </w:pPr>
            <w:r w:rsidRPr="00E21157">
              <w:rPr>
                <w:lang w:val="en-IN"/>
              </w:rPr>
              <w:t>Text Summarization using Python &amp; NLTK: TF-IDF Algorithm</w:t>
            </w:r>
          </w:p>
        </w:tc>
        <w:tc>
          <w:tcPr>
            <w:tcW w:w="3489" w:type="dxa"/>
            <w:gridSpan w:val="2"/>
          </w:tcPr>
          <w:p w14:paraId="6AA6A1A1" w14:textId="7078EAE0" w:rsidR="00EB7C2B" w:rsidRPr="00E74B29" w:rsidRDefault="006B3D24" w:rsidP="00EB7C2B">
            <w:pPr>
              <w:pStyle w:val="Footer"/>
              <w:jc w:val="right"/>
            </w:pPr>
            <w:r>
              <w:t>PAGE 5</w:t>
            </w:r>
          </w:p>
        </w:tc>
        <w:tc>
          <w:tcPr>
            <w:tcW w:w="626" w:type="dxa"/>
            <w:gridSpan w:val="2"/>
          </w:tcPr>
          <w:p w14:paraId="0760D7CB" w14:textId="77777777" w:rsidR="00EB7C2B" w:rsidRDefault="00EB7C2B" w:rsidP="00BA6015">
            <w:pPr>
              <w:pStyle w:val="Footer"/>
            </w:pPr>
          </w:p>
          <w:p w14:paraId="1521672B" w14:textId="77777777" w:rsidR="002D48D2" w:rsidRDefault="002D48D2" w:rsidP="00BA6015">
            <w:pPr>
              <w:pStyle w:val="Footer"/>
            </w:pPr>
          </w:p>
          <w:p w14:paraId="62F7231C" w14:textId="77777777" w:rsidR="002D48D2" w:rsidRDefault="002D48D2" w:rsidP="00BA6015">
            <w:pPr>
              <w:pStyle w:val="Footer"/>
            </w:pPr>
          </w:p>
          <w:p w14:paraId="15939454" w14:textId="77777777" w:rsidR="002D48D2" w:rsidRPr="00E74B29" w:rsidRDefault="002D48D2" w:rsidP="00BA6015">
            <w:pPr>
              <w:pStyle w:val="Footer"/>
            </w:pPr>
          </w:p>
        </w:tc>
      </w:tr>
      <w:tr w:rsidR="00DB0C90" w14:paraId="20D6FDCC" w14:textId="77777777" w:rsidTr="00E50982">
        <w:trPr>
          <w:trHeight w:val="1992"/>
        </w:trPr>
        <w:tc>
          <w:tcPr>
            <w:tcW w:w="1422" w:type="dxa"/>
            <w:gridSpan w:val="3"/>
          </w:tcPr>
          <w:p w14:paraId="165BFF3C" w14:textId="77777777" w:rsidR="00DB0C90" w:rsidRDefault="00DB0C90" w:rsidP="00975156">
            <w:r w:rsidRPr="004909D9">
              <w:rPr>
                <w:noProof/>
                <w:lang w:val="en-AU" w:eastAsia="en-AU"/>
              </w:rPr>
              <w:lastRenderedPageBreak/>
              <w:drawing>
                <wp:anchor distT="0" distB="0" distL="114300" distR="114300" simplePos="0" relativeHeight="251725824" behindDoc="1" locked="1" layoutInCell="1" allowOverlap="1" wp14:anchorId="4CC043E6" wp14:editId="06F9B13D">
                  <wp:simplePos x="0" y="0"/>
                  <wp:positionH relativeFrom="margin">
                    <wp:posOffset>0</wp:posOffset>
                  </wp:positionH>
                  <wp:positionV relativeFrom="paragraph">
                    <wp:posOffset>0</wp:posOffset>
                  </wp:positionV>
                  <wp:extent cx="6858000" cy="1947672"/>
                  <wp:effectExtent l="0" t="0" r="0" b="0"/>
                  <wp:wrapNone/>
                  <wp:docPr id="818939613" name="Picture 818939613"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601" w:type="dxa"/>
            <w:tcBorders>
              <w:bottom w:val="single" w:sz="18" w:space="0" w:color="476166" w:themeColor="accent1"/>
            </w:tcBorders>
          </w:tcPr>
          <w:p w14:paraId="625B692D" w14:textId="77777777" w:rsidR="00DB0C90" w:rsidRDefault="00DB0C90" w:rsidP="00975156"/>
        </w:tc>
        <w:tc>
          <w:tcPr>
            <w:tcW w:w="2384" w:type="dxa"/>
            <w:tcBorders>
              <w:bottom w:val="single" w:sz="18" w:space="0" w:color="476166" w:themeColor="accent1"/>
            </w:tcBorders>
          </w:tcPr>
          <w:p w14:paraId="67DECF04" w14:textId="77777777" w:rsidR="00DB0C90" w:rsidRDefault="00DB0C90" w:rsidP="00975156"/>
        </w:tc>
        <w:tc>
          <w:tcPr>
            <w:tcW w:w="4036" w:type="dxa"/>
            <w:gridSpan w:val="2"/>
            <w:tcBorders>
              <w:bottom w:val="single" w:sz="18" w:space="0" w:color="476166" w:themeColor="accent1"/>
            </w:tcBorders>
          </w:tcPr>
          <w:p w14:paraId="69B8CD54" w14:textId="77777777" w:rsidR="00DB0C90" w:rsidRDefault="00DB0C90" w:rsidP="00975156"/>
        </w:tc>
        <w:tc>
          <w:tcPr>
            <w:tcW w:w="842" w:type="dxa"/>
            <w:gridSpan w:val="4"/>
          </w:tcPr>
          <w:p w14:paraId="71A9F989" w14:textId="77777777" w:rsidR="00DB0C90" w:rsidRDefault="00DB0C90" w:rsidP="00975156"/>
        </w:tc>
      </w:tr>
      <w:tr w:rsidR="00DB0C90" w14:paraId="32C8A631" w14:textId="77777777" w:rsidTr="00E50982">
        <w:trPr>
          <w:trHeight w:val="800"/>
        </w:trPr>
        <w:tc>
          <w:tcPr>
            <w:tcW w:w="1422" w:type="dxa"/>
            <w:gridSpan w:val="3"/>
            <w:tcBorders>
              <w:right w:val="single" w:sz="18" w:space="0" w:color="476166" w:themeColor="accent1"/>
            </w:tcBorders>
          </w:tcPr>
          <w:p w14:paraId="72D34CDA" w14:textId="77777777" w:rsidR="00DB0C90" w:rsidRDefault="00DB0C90" w:rsidP="00975156"/>
        </w:tc>
        <w:tc>
          <w:tcPr>
            <w:tcW w:w="9021" w:type="dxa"/>
            <w:gridSpan w:val="4"/>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F384DEB" w14:textId="347B128B" w:rsidR="00DB0C90" w:rsidRPr="00935400" w:rsidRDefault="00E3159C" w:rsidP="00464823">
            <w:pPr>
              <w:pStyle w:val="Heading4"/>
              <w:numPr>
                <w:ilvl w:val="0"/>
                <w:numId w:val="7"/>
              </w:numPr>
              <w:rPr>
                <w:lang w:val="en-IN"/>
              </w:rPr>
            </w:pPr>
            <w:r w:rsidRPr="00E3159C">
              <w:rPr>
                <w:lang w:val="en-IN"/>
              </w:rPr>
              <w:t>Final Output Results and Analysis of Results</w:t>
            </w:r>
          </w:p>
        </w:tc>
        <w:tc>
          <w:tcPr>
            <w:tcW w:w="842" w:type="dxa"/>
            <w:gridSpan w:val="4"/>
            <w:tcBorders>
              <w:left w:val="single" w:sz="18" w:space="0" w:color="476166" w:themeColor="accent1"/>
            </w:tcBorders>
          </w:tcPr>
          <w:p w14:paraId="1E11FAA1" w14:textId="77777777" w:rsidR="00DB0C90" w:rsidRDefault="00DB0C90" w:rsidP="00975156"/>
        </w:tc>
      </w:tr>
      <w:tr w:rsidR="00DB0C90" w14:paraId="26DAED93" w14:textId="77777777" w:rsidTr="00E50982">
        <w:tc>
          <w:tcPr>
            <w:tcW w:w="1422" w:type="dxa"/>
            <w:gridSpan w:val="3"/>
          </w:tcPr>
          <w:p w14:paraId="569C6603" w14:textId="77777777" w:rsidR="00DB0C90" w:rsidRDefault="00DB0C90" w:rsidP="00975156"/>
        </w:tc>
        <w:tc>
          <w:tcPr>
            <w:tcW w:w="2601" w:type="dxa"/>
            <w:tcBorders>
              <w:top w:val="single" w:sz="18" w:space="0" w:color="476166" w:themeColor="accent1"/>
            </w:tcBorders>
          </w:tcPr>
          <w:p w14:paraId="4902747B" w14:textId="77777777" w:rsidR="00DB0C90" w:rsidRDefault="00DB0C90" w:rsidP="00975156"/>
        </w:tc>
        <w:tc>
          <w:tcPr>
            <w:tcW w:w="2384" w:type="dxa"/>
            <w:tcBorders>
              <w:top w:val="single" w:sz="18" w:space="0" w:color="476166" w:themeColor="accent1"/>
            </w:tcBorders>
          </w:tcPr>
          <w:p w14:paraId="7E3B6207" w14:textId="77777777" w:rsidR="00DB0C90" w:rsidRDefault="00DB0C90" w:rsidP="00975156"/>
        </w:tc>
        <w:tc>
          <w:tcPr>
            <w:tcW w:w="4036" w:type="dxa"/>
            <w:gridSpan w:val="2"/>
            <w:tcBorders>
              <w:top w:val="single" w:sz="18" w:space="0" w:color="476166" w:themeColor="accent1"/>
            </w:tcBorders>
          </w:tcPr>
          <w:p w14:paraId="472CB475" w14:textId="77777777" w:rsidR="00DB0C90" w:rsidRDefault="00DB0C90" w:rsidP="00975156"/>
        </w:tc>
        <w:tc>
          <w:tcPr>
            <w:tcW w:w="842" w:type="dxa"/>
            <w:gridSpan w:val="4"/>
          </w:tcPr>
          <w:p w14:paraId="1913C78B" w14:textId="77777777" w:rsidR="00DB0C90" w:rsidRDefault="00DB0C90" w:rsidP="00975156"/>
        </w:tc>
      </w:tr>
      <w:tr w:rsidR="00DB0C90" w14:paraId="53C4A0CB" w14:textId="77777777" w:rsidTr="00E50982">
        <w:trPr>
          <w:trHeight w:val="11262"/>
        </w:trPr>
        <w:tc>
          <w:tcPr>
            <w:tcW w:w="158" w:type="dxa"/>
          </w:tcPr>
          <w:p w14:paraId="37D8DE38" w14:textId="77777777" w:rsidR="00DB0C90" w:rsidRDefault="00DB0C90" w:rsidP="00975156"/>
        </w:tc>
        <w:tc>
          <w:tcPr>
            <w:tcW w:w="10825" w:type="dxa"/>
            <w:gridSpan w:val="8"/>
            <w:tcBorders>
              <w:top w:val="single" w:sz="18" w:space="0" w:color="476166" w:themeColor="accent1"/>
              <w:bottom w:val="single" w:sz="18" w:space="0" w:color="476166" w:themeColor="accent1"/>
            </w:tcBorders>
          </w:tcPr>
          <w:p w14:paraId="15D1DE91" w14:textId="7F49ABD4" w:rsidR="00DB0C90" w:rsidRDefault="00E3159C" w:rsidP="00217643">
            <w:pPr>
              <w:pStyle w:val="Heading4"/>
              <w:numPr>
                <w:ilvl w:val="0"/>
                <w:numId w:val="13"/>
              </w:numPr>
              <w:jc w:val="left"/>
              <w:rPr>
                <w:lang w:val="en-IN"/>
              </w:rPr>
            </w:pPr>
            <w:r>
              <w:rPr>
                <w:lang w:val="en-IN"/>
              </w:rPr>
              <w:t>Output Result for AIML_GivenCode.py</w:t>
            </w:r>
            <w:r w:rsidR="00DB0C90" w:rsidRPr="002D48D2">
              <w:rPr>
                <w:lang w:val="en-IN"/>
              </w:rPr>
              <w:t>:</w:t>
            </w:r>
          </w:p>
          <w:p w14:paraId="303DABA3" w14:textId="64AEA5DA" w:rsidR="00105FD7" w:rsidRDefault="00844363" w:rsidP="00975156">
            <w:pPr>
              <w:pStyle w:val="Text"/>
              <w:rPr>
                <w:sz w:val="26"/>
                <w:szCs w:val="26"/>
                <w:lang w:val="en-IN"/>
              </w:rPr>
            </w:pPr>
            <w:r>
              <w:rPr>
                <w:sz w:val="26"/>
                <w:szCs w:val="26"/>
                <w:lang w:val="en-IN"/>
              </w:rPr>
              <w:t xml:space="preserve">Code Path: </w:t>
            </w:r>
            <w:hyperlink r:id="rId16" w:history="1">
              <w:r w:rsidRPr="00844363">
                <w:rPr>
                  <w:rStyle w:val="Hyperlink"/>
                  <w:sz w:val="26"/>
                  <w:szCs w:val="26"/>
                  <w:lang w:val="en-IN"/>
                </w:rPr>
                <w:t>GivenCode.py</w:t>
              </w:r>
            </w:hyperlink>
          </w:p>
          <w:p w14:paraId="388CA275" w14:textId="12CEFBD1" w:rsidR="00E3159C" w:rsidRPr="002D48D2" w:rsidRDefault="00105FD7" w:rsidP="00975156">
            <w:pPr>
              <w:pStyle w:val="Text"/>
              <w:rPr>
                <w:sz w:val="26"/>
                <w:szCs w:val="26"/>
                <w:lang w:val="en-IN"/>
              </w:rPr>
            </w:pPr>
            <w:r w:rsidRPr="00105FD7">
              <w:rPr>
                <w:noProof/>
                <w:sz w:val="26"/>
                <w:szCs w:val="26"/>
                <w:lang w:val="en-IN"/>
              </w:rPr>
              <w:drawing>
                <wp:inline distT="0" distB="0" distL="0" distR="0" wp14:anchorId="299F3CA5" wp14:editId="7308E751">
                  <wp:extent cx="6858000" cy="3052445"/>
                  <wp:effectExtent l="0" t="0" r="0" b="0"/>
                  <wp:docPr id="115860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9440" name=""/>
                          <pic:cNvPicPr/>
                        </pic:nvPicPr>
                        <pic:blipFill>
                          <a:blip r:embed="rId17"/>
                          <a:stretch>
                            <a:fillRect/>
                          </a:stretch>
                        </pic:blipFill>
                        <pic:spPr>
                          <a:xfrm>
                            <a:off x="0" y="0"/>
                            <a:ext cx="6858000" cy="3052445"/>
                          </a:xfrm>
                          <a:prstGeom prst="rect">
                            <a:avLst/>
                          </a:prstGeom>
                        </pic:spPr>
                      </pic:pic>
                    </a:graphicData>
                  </a:graphic>
                </wp:inline>
              </w:drawing>
            </w:r>
          </w:p>
          <w:p w14:paraId="77BF6964" w14:textId="77777777" w:rsidR="00DB0C90" w:rsidRDefault="00DB0C90" w:rsidP="00975156">
            <w:pPr>
              <w:pStyle w:val="Text"/>
              <w:rPr>
                <w:sz w:val="26"/>
                <w:szCs w:val="26"/>
                <w:lang w:val="en-IN"/>
              </w:rPr>
            </w:pPr>
          </w:p>
          <w:p w14:paraId="22EF9365" w14:textId="77777777" w:rsidR="00EA54DD" w:rsidRPr="00EA54DD" w:rsidRDefault="00EA54DD" w:rsidP="00EA54DD">
            <w:pPr>
              <w:pStyle w:val="Heading4"/>
              <w:jc w:val="left"/>
              <w:rPr>
                <w:lang w:val="en-IN"/>
              </w:rPr>
            </w:pPr>
            <w:r w:rsidRPr="00EA54DD">
              <w:rPr>
                <w:lang w:val="en-IN"/>
              </w:rPr>
              <w:t>Analysis of the Given Code and Output</w:t>
            </w:r>
          </w:p>
          <w:p w14:paraId="5BF64B8D" w14:textId="19212F4B" w:rsidR="00EA54DD" w:rsidRPr="00EA54DD" w:rsidRDefault="00EA54DD" w:rsidP="00EA54DD">
            <w:pPr>
              <w:pStyle w:val="Text"/>
              <w:rPr>
                <w:sz w:val="26"/>
                <w:szCs w:val="26"/>
                <w:lang w:val="en-IN"/>
              </w:rPr>
            </w:pPr>
            <w:r>
              <w:rPr>
                <w:sz w:val="26"/>
                <w:szCs w:val="26"/>
                <w:lang w:val="en-IN"/>
              </w:rPr>
              <w:t xml:space="preserve">         </w:t>
            </w:r>
            <w:r w:rsidRPr="00EA54DD">
              <w:rPr>
                <w:sz w:val="26"/>
                <w:szCs w:val="26"/>
                <w:lang w:val="en-IN"/>
              </w:rPr>
              <w:t>The code implements a text summarization technique using the TF-IDF (Term Frequency-Inverse Document Frequency) algorithm in Python with the NLTK library. The objective is to condense a longer piece of text while retaining its key information and overall meaning. Below is a brief analysis of the code and its output.</w:t>
            </w:r>
          </w:p>
          <w:p w14:paraId="12BD5377" w14:textId="77777777" w:rsidR="00EA54DD" w:rsidRPr="00EA54DD" w:rsidRDefault="00EA54DD" w:rsidP="00EA54DD">
            <w:pPr>
              <w:pStyle w:val="Text"/>
              <w:rPr>
                <w:b/>
                <w:bCs/>
                <w:sz w:val="26"/>
                <w:szCs w:val="26"/>
                <w:lang w:val="en-IN"/>
              </w:rPr>
            </w:pPr>
            <w:r w:rsidRPr="00EA54DD">
              <w:rPr>
                <w:b/>
                <w:bCs/>
                <w:sz w:val="26"/>
                <w:szCs w:val="26"/>
                <w:lang w:val="en-IN"/>
              </w:rPr>
              <w:t>Code Analysis</w:t>
            </w:r>
          </w:p>
          <w:p w14:paraId="0437BDA6" w14:textId="77777777" w:rsidR="00EA54DD" w:rsidRPr="00EA54DD" w:rsidRDefault="00EA54DD" w:rsidP="00EA54DD">
            <w:pPr>
              <w:pStyle w:val="Text"/>
              <w:numPr>
                <w:ilvl w:val="0"/>
                <w:numId w:val="8"/>
              </w:numPr>
              <w:rPr>
                <w:sz w:val="26"/>
                <w:szCs w:val="26"/>
                <w:lang w:val="en-IN"/>
              </w:rPr>
            </w:pPr>
            <w:r w:rsidRPr="00EA54DD">
              <w:rPr>
                <w:b/>
                <w:bCs/>
                <w:sz w:val="26"/>
                <w:szCs w:val="26"/>
                <w:lang w:val="en-IN"/>
              </w:rPr>
              <w:t>Functionality</w:t>
            </w:r>
            <w:r w:rsidRPr="00EA54DD">
              <w:rPr>
                <w:sz w:val="26"/>
                <w:szCs w:val="26"/>
                <w:lang w:val="en-IN"/>
              </w:rPr>
              <w:t>:</w:t>
            </w:r>
          </w:p>
          <w:p w14:paraId="69732C5E" w14:textId="77777777" w:rsidR="00EA54DD" w:rsidRPr="00EA54DD" w:rsidRDefault="00EA54DD" w:rsidP="00EA54DD">
            <w:pPr>
              <w:pStyle w:val="Text"/>
              <w:numPr>
                <w:ilvl w:val="1"/>
                <w:numId w:val="8"/>
              </w:numPr>
              <w:rPr>
                <w:sz w:val="26"/>
                <w:szCs w:val="26"/>
                <w:lang w:val="en-IN"/>
              </w:rPr>
            </w:pPr>
            <w:r w:rsidRPr="00EA54DD">
              <w:rPr>
                <w:sz w:val="26"/>
                <w:szCs w:val="26"/>
                <w:lang w:val="en-IN"/>
              </w:rPr>
              <w:t>The code begins by importing necessary libraries and defining functions that perform specific tasks in the summarization process, including:</w:t>
            </w:r>
          </w:p>
          <w:p w14:paraId="027A12A8" w14:textId="77777777" w:rsidR="00EA54DD" w:rsidRPr="00EA54DD" w:rsidRDefault="00EA54DD" w:rsidP="00EA54DD">
            <w:pPr>
              <w:pStyle w:val="Text"/>
              <w:numPr>
                <w:ilvl w:val="2"/>
                <w:numId w:val="8"/>
              </w:numPr>
              <w:rPr>
                <w:sz w:val="26"/>
                <w:szCs w:val="26"/>
                <w:lang w:val="en-IN"/>
              </w:rPr>
            </w:pPr>
            <w:r w:rsidRPr="00EA54DD">
              <w:rPr>
                <w:b/>
                <w:bCs/>
                <w:sz w:val="26"/>
                <w:szCs w:val="26"/>
                <w:lang w:val="en-IN"/>
              </w:rPr>
              <w:t>Creating a frequency matrix</w:t>
            </w:r>
            <w:r w:rsidRPr="00EA54DD">
              <w:rPr>
                <w:sz w:val="26"/>
                <w:szCs w:val="26"/>
                <w:lang w:val="en-IN"/>
              </w:rPr>
              <w:t xml:space="preserve">: This counts the occurrences of each word in each sentence while ignoring </w:t>
            </w:r>
            <w:proofErr w:type="spellStart"/>
            <w:r w:rsidRPr="00EA54DD">
              <w:rPr>
                <w:sz w:val="26"/>
                <w:szCs w:val="26"/>
                <w:lang w:val="en-IN"/>
              </w:rPr>
              <w:t>stopwords</w:t>
            </w:r>
            <w:proofErr w:type="spellEnd"/>
            <w:r w:rsidRPr="00EA54DD">
              <w:rPr>
                <w:sz w:val="26"/>
                <w:szCs w:val="26"/>
                <w:lang w:val="en-IN"/>
              </w:rPr>
              <w:t>.</w:t>
            </w:r>
          </w:p>
          <w:p w14:paraId="202A57DA" w14:textId="77777777" w:rsidR="00EA54DD" w:rsidRPr="00EA54DD" w:rsidRDefault="00EA54DD" w:rsidP="00EA54DD">
            <w:pPr>
              <w:pStyle w:val="Text"/>
              <w:numPr>
                <w:ilvl w:val="2"/>
                <w:numId w:val="8"/>
              </w:numPr>
              <w:rPr>
                <w:sz w:val="26"/>
                <w:szCs w:val="26"/>
                <w:lang w:val="en-IN"/>
              </w:rPr>
            </w:pPr>
            <w:r w:rsidRPr="00EA54DD">
              <w:rPr>
                <w:b/>
                <w:bCs/>
                <w:sz w:val="26"/>
                <w:szCs w:val="26"/>
                <w:lang w:val="en-IN"/>
              </w:rPr>
              <w:t>Calculating Term Frequency (TF)</w:t>
            </w:r>
            <w:r w:rsidRPr="00EA54DD">
              <w:rPr>
                <w:sz w:val="26"/>
                <w:szCs w:val="26"/>
                <w:lang w:val="en-IN"/>
              </w:rPr>
              <w:t>: This normalizes the frequency of words within each sentence.</w:t>
            </w:r>
          </w:p>
          <w:p w14:paraId="13790F1B" w14:textId="77777777" w:rsidR="00EA54DD" w:rsidRPr="00EA54DD" w:rsidRDefault="00EA54DD" w:rsidP="00EA54DD">
            <w:pPr>
              <w:pStyle w:val="Text"/>
              <w:numPr>
                <w:ilvl w:val="2"/>
                <w:numId w:val="8"/>
              </w:numPr>
              <w:rPr>
                <w:sz w:val="26"/>
                <w:szCs w:val="26"/>
                <w:lang w:val="en-IN"/>
              </w:rPr>
            </w:pPr>
            <w:r w:rsidRPr="00EA54DD">
              <w:rPr>
                <w:b/>
                <w:bCs/>
                <w:sz w:val="26"/>
                <w:szCs w:val="26"/>
                <w:lang w:val="en-IN"/>
              </w:rPr>
              <w:t>Calculating Inverse Document Frequency (IDF)</w:t>
            </w:r>
            <w:r w:rsidRPr="00EA54DD">
              <w:rPr>
                <w:sz w:val="26"/>
                <w:szCs w:val="26"/>
                <w:lang w:val="en-IN"/>
              </w:rPr>
              <w:t>: This measures how unique or rare a word is across all sentences.</w:t>
            </w:r>
          </w:p>
          <w:p w14:paraId="26453F2D" w14:textId="77777777" w:rsidR="00EA54DD" w:rsidRPr="00EA54DD" w:rsidRDefault="00EA54DD" w:rsidP="00EA54DD">
            <w:pPr>
              <w:pStyle w:val="Text"/>
              <w:numPr>
                <w:ilvl w:val="2"/>
                <w:numId w:val="8"/>
              </w:numPr>
              <w:rPr>
                <w:sz w:val="26"/>
                <w:szCs w:val="26"/>
                <w:lang w:val="en-IN"/>
              </w:rPr>
            </w:pPr>
            <w:r w:rsidRPr="00EA54DD">
              <w:rPr>
                <w:b/>
                <w:bCs/>
                <w:sz w:val="26"/>
                <w:szCs w:val="26"/>
                <w:lang w:val="en-IN"/>
              </w:rPr>
              <w:t>Computing TF-IDF scores</w:t>
            </w:r>
            <w:r w:rsidRPr="00EA54DD">
              <w:rPr>
                <w:sz w:val="26"/>
                <w:szCs w:val="26"/>
                <w:lang w:val="en-IN"/>
              </w:rPr>
              <w:t>: This combines TF and IDF to determine the significance of each word in each sentence.</w:t>
            </w:r>
          </w:p>
          <w:p w14:paraId="4B612BB5" w14:textId="77777777" w:rsidR="00EA54DD" w:rsidRPr="00EA54DD" w:rsidRDefault="00EA54DD" w:rsidP="00EA54DD">
            <w:pPr>
              <w:pStyle w:val="Text"/>
              <w:ind w:left="1800"/>
              <w:rPr>
                <w:sz w:val="26"/>
                <w:szCs w:val="26"/>
                <w:lang w:val="en-IN"/>
              </w:rPr>
            </w:pPr>
          </w:p>
          <w:p w14:paraId="698906CD" w14:textId="77777777" w:rsidR="00EA54DD" w:rsidRPr="00EA54DD" w:rsidRDefault="00EA54DD" w:rsidP="00EA54DD">
            <w:pPr>
              <w:pStyle w:val="Text"/>
              <w:rPr>
                <w:sz w:val="26"/>
                <w:szCs w:val="26"/>
                <w:lang w:val="en-IN"/>
              </w:rPr>
            </w:pPr>
          </w:p>
          <w:p w14:paraId="499555F2" w14:textId="69D69E6F" w:rsidR="00EA54DD" w:rsidRPr="00EA54DD" w:rsidRDefault="00EA54DD" w:rsidP="00EA54DD">
            <w:pPr>
              <w:pStyle w:val="Text"/>
              <w:numPr>
                <w:ilvl w:val="2"/>
                <w:numId w:val="8"/>
              </w:numPr>
              <w:rPr>
                <w:sz w:val="26"/>
                <w:szCs w:val="26"/>
                <w:lang w:val="en-IN"/>
              </w:rPr>
            </w:pPr>
            <w:r w:rsidRPr="00EA54DD">
              <w:rPr>
                <w:b/>
                <w:bCs/>
                <w:sz w:val="26"/>
                <w:szCs w:val="26"/>
                <w:lang w:val="en-IN"/>
              </w:rPr>
              <w:t>Scoring sentences</w:t>
            </w:r>
            <w:r w:rsidRPr="00EA54DD">
              <w:rPr>
                <w:sz w:val="26"/>
                <w:szCs w:val="26"/>
                <w:lang w:val="en-IN"/>
              </w:rPr>
              <w:t>: Each sentence is scored based on its TF-IDF values to identify which sentences are most important.</w:t>
            </w:r>
          </w:p>
          <w:p w14:paraId="010F1263" w14:textId="77777777" w:rsidR="00EA54DD" w:rsidRPr="00EA54DD" w:rsidRDefault="00EA54DD" w:rsidP="00EA54DD">
            <w:pPr>
              <w:pStyle w:val="Text"/>
              <w:numPr>
                <w:ilvl w:val="2"/>
                <w:numId w:val="8"/>
              </w:numPr>
              <w:rPr>
                <w:sz w:val="26"/>
                <w:szCs w:val="26"/>
                <w:lang w:val="en-IN"/>
              </w:rPr>
            </w:pPr>
            <w:r w:rsidRPr="00EA54DD">
              <w:rPr>
                <w:b/>
                <w:bCs/>
                <w:sz w:val="26"/>
                <w:szCs w:val="26"/>
                <w:lang w:val="en-IN"/>
              </w:rPr>
              <w:t>Generating a summary</w:t>
            </w:r>
            <w:r w:rsidRPr="00EA54DD">
              <w:rPr>
                <w:sz w:val="26"/>
                <w:szCs w:val="26"/>
                <w:lang w:val="en-IN"/>
              </w:rPr>
              <w:t>: Sentences that meet or exceed a calculated threshold score are selected to form the summary.</w:t>
            </w:r>
          </w:p>
          <w:p w14:paraId="3A4121E7" w14:textId="77777777" w:rsidR="00EA54DD" w:rsidRPr="00EA54DD" w:rsidRDefault="00EA54DD" w:rsidP="00EA54DD">
            <w:pPr>
              <w:pStyle w:val="Text"/>
              <w:numPr>
                <w:ilvl w:val="0"/>
                <w:numId w:val="8"/>
              </w:numPr>
              <w:rPr>
                <w:sz w:val="26"/>
                <w:szCs w:val="26"/>
                <w:lang w:val="en-IN"/>
              </w:rPr>
            </w:pPr>
            <w:r w:rsidRPr="00EA54DD">
              <w:rPr>
                <w:b/>
                <w:bCs/>
                <w:sz w:val="26"/>
                <w:szCs w:val="26"/>
                <w:lang w:val="en-IN"/>
              </w:rPr>
              <w:t>Process Steps</w:t>
            </w:r>
            <w:r w:rsidRPr="00EA54DD">
              <w:rPr>
                <w:sz w:val="26"/>
                <w:szCs w:val="26"/>
                <w:lang w:val="en-IN"/>
              </w:rPr>
              <w:t>:</w:t>
            </w:r>
          </w:p>
          <w:p w14:paraId="6FBE6EC3" w14:textId="77777777" w:rsidR="00EA54DD" w:rsidRPr="00EA54DD" w:rsidRDefault="00EA54DD" w:rsidP="00EA54DD">
            <w:pPr>
              <w:pStyle w:val="Text"/>
              <w:numPr>
                <w:ilvl w:val="1"/>
                <w:numId w:val="8"/>
              </w:numPr>
              <w:rPr>
                <w:sz w:val="26"/>
                <w:szCs w:val="26"/>
                <w:lang w:val="en-IN"/>
              </w:rPr>
            </w:pPr>
            <w:r w:rsidRPr="00EA54DD">
              <w:rPr>
                <w:sz w:val="26"/>
                <w:szCs w:val="26"/>
                <w:lang w:val="en-IN"/>
              </w:rPr>
              <w:t>The code follows a systematic approach as outlined in the assignment, which includes:</w:t>
            </w:r>
          </w:p>
          <w:p w14:paraId="77AC1DF5" w14:textId="77777777" w:rsidR="00EA54DD" w:rsidRPr="00EA54DD" w:rsidRDefault="00EA54DD" w:rsidP="00EA54DD">
            <w:pPr>
              <w:pStyle w:val="Text"/>
              <w:numPr>
                <w:ilvl w:val="2"/>
                <w:numId w:val="8"/>
              </w:numPr>
              <w:rPr>
                <w:sz w:val="26"/>
                <w:szCs w:val="26"/>
                <w:lang w:val="en-IN"/>
              </w:rPr>
            </w:pPr>
            <w:r w:rsidRPr="00EA54DD">
              <w:rPr>
                <w:sz w:val="26"/>
                <w:szCs w:val="26"/>
                <w:lang w:val="en-IN"/>
              </w:rPr>
              <w:t>Tokenizing the input text into sentences.</w:t>
            </w:r>
          </w:p>
          <w:p w14:paraId="2106283B" w14:textId="77777777" w:rsidR="00EA54DD" w:rsidRPr="00EA54DD" w:rsidRDefault="00EA54DD" w:rsidP="00EA54DD">
            <w:pPr>
              <w:pStyle w:val="Text"/>
              <w:numPr>
                <w:ilvl w:val="2"/>
                <w:numId w:val="8"/>
              </w:numPr>
              <w:rPr>
                <w:sz w:val="26"/>
                <w:szCs w:val="26"/>
                <w:lang w:val="en-IN"/>
              </w:rPr>
            </w:pPr>
            <w:r w:rsidRPr="00EA54DD">
              <w:rPr>
                <w:sz w:val="26"/>
                <w:szCs w:val="26"/>
                <w:lang w:val="en-IN"/>
              </w:rPr>
              <w:t>Creating frequency matrices and calculating TF and IDF values.</w:t>
            </w:r>
          </w:p>
          <w:p w14:paraId="04422C64" w14:textId="77777777" w:rsidR="00EA54DD" w:rsidRPr="00EA54DD" w:rsidRDefault="00EA54DD" w:rsidP="00EA54DD">
            <w:pPr>
              <w:pStyle w:val="Text"/>
              <w:numPr>
                <w:ilvl w:val="2"/>
                <w:numId w:val="8"/>
              </w:numPr>
              <w:rPr>
                <w:sz w:val="26"/>
                <w:szCs w:val="26"/>
                <w:lang w:val="en-IN"/>
              </w:rPr>
            </w:pPr>
            <w:r w:rsidRPr="00EA54DD">
              <w:rPr>
                <w:sz w:val="26"/>
                <w:szCs w:val="26"/>
                <w:lang w:val="en-IN"/>
              </w:rPr>
              <w:t>Scoring sentences based on their importance derived from TF-IDF scores.</w:t>
            </w:r>
          </w:p>
          <w:p w14:paraId="79AD9A58" w14:textId="77777777" w:rsidR="00EA54DD" w:rsidRPr="00EA54DD" w:rsidRDefault="00EA54DD" w:rsidP="00EA54DD">
            <w:pPr>
              <w:pStyle w:val="Text"/>
              <w:numPr>
                <w:ilvl w:val="0"/>
                <w:numId w:val="8"/>
              </w:numPr>
              <w:rPr>
                <w:sz w:val="26"/>
                <w:szCs w:val="26"/>
                <w:lang w:val="en-IN"/>
              </w:rPr>
            </w:pPr>
            <w:r w:rsidRPr="00EA54DD">
              <w:rPr>
                <w:b/>
                <w:bCs/>
                <w:sz w:val="26"/>
                <w:szCs w:val="26"/>
                <w:lang w:val="en-IN"/>
              </w:rPr>
              <w:t>Threshold Calculation</w:t>
            </w:r>
            <w:r w:rsidRPr="00EA54DD">
              <w:rPr>
                <w:sz w:val="26"/>
                <w:szCs w:val="26"/>
                <w:lang w:val="en-IN"/>
              </w:rPr>
              <w:t>:</w:t>
            </w:r>
          </w:p>
          <w:p w14:paraId="14070DA5" w14:textId="77777777" w:rsidR="00EA54DD" w:rsidRPr="00EA54DD" w:rsidRDefault="00EA54DD" w:rsidP="00EA54DD">
            <w:pPr>
              <w:pStyle w:val="Text"/>
              <w:numPr>
                <w:ilvl w:val="1"/>
                <w:numId w:val="8"/>
              </w:numPr>
              <w:rPr>
                <w:sz w:val="26"/>
                <w:szCs w:val="26"/>
                <w:lang w:val="en-IN"/>
              </w:rPr>
            </w:pPr>
            <w:r w:rsidRPr="00EA54DD">
              <w:rPr>
                <w:sz w:val="26"/>
                <w:szCs w:val="26"/>
                <w:lang w:val="en-IN"/>
              </w:rPr>
              <w:t>The threshold for selecting sentences for the summary is calculated as the average score of all sentences. This ensures that only significant sentences are included in the final summary.</w:t>
            </w:r>
          </w:p>
          <w:p w14:paraId="6DA3272A" w14:textId="77777777" w:rsidR="00EA54DD" w:rsidRPr="00EA54DD" w:rsidRDefault="00EA54DD" w:rsidP="00EA54DD">
            <w:pPr>
              <w:pStyle w:val="Text"/>
              <w:numPr>
                <w:ilvl w:val="0"/>
                <w:numId w:val="8"/>
              </w:numPr>
              <w:rPr>
                <w:sz w:val="26"/>
                <w:szCs w:val="26"/>
                <w:lang w:val="en-IN"/>
              </w:rPr>
            </w:pPr>
            <w:r w:rsidRPr="00EA54DD">
              <w:rPr>
                <w:b/>
                <w:bCs/>
                <w:sz w:val="26"/>
                <w:szCs w:val="26"/>
                <w:lang w:val="en-IN"/>
              </w:rPr>
              <w:t>Output Generation</w:t>
            </w:r>
            <w:r w:rsidRPr="00EA54DD">
              <w:rPr>
                <w:sz w:val="26"/>
                <w:szCs w:val="26"/>
                <w:lang w:val="en-IN"/>
              </w:rPr>
              <w:t>:</w:t>
            </w:r>
          </w:p>
          <w:p w14:paraId="27226740" w14:textId="77777777" w:rsidR="00EA54DD" w:rsidRPr="00EA54DD" w:rsidRDefault="00EA54DD" w:rsidP="00EA54DD">
            <w:pPr>
              <w:pStyle w:val="Text"/>
              <w:numPr>
                <w:ilvl w:val="1"/>
                <w:numId w:val="8"/>
              </w:numPr>
              <w:rPr>
                <w:sz w:val="26"/>
                <w:szCs w:val="26"/>
                <w:lang w:val="en-IN"/>
              </w:rPr>
            </w:pPr>
            <w:r w:rsidRPr="00EA54DD">
              <w:rPr>
                <w:sz w:val="26"/>
                <w:szCs w:val="26"/>
                <w:lang w:val="en-IN"/>
              </w:rPr>
              <w:t>The final output consists of selected sentences that meet or exceed the threshold score, resulting in a concise summary that retains essential information from the original text.</w:t>
            </w:r>
          </w:p>
          <w:p w14:paraId="6DDFD8CA" w14:textId="6CA1E856" w:rsidR="00EA54DD" w:rsidRPr="00EA54DD" w:rsidRDefault="00EA54DD" w:rsidP="00EA54DD">
            <w:pPr>
              <w:pStyle w:val="Text"/>
              <w:rPr>
                <w:b/>
                <w:bCs/>
                <w:sz w:val="26"/>
                <w:szCs w:val="26"/>
                <w:lang w:val="en-IN"/>
              </w:rPr>
            </w:pPr>
            <w:r w:rsidRPr="00EA54DD">
              <w:rPr>
                <w:b/>
                <w:bCs/>
                <w:sz w:val="26"/>
                <w:szCs w:val="26"/>
                <w:lang w:val="en-IN"/>
              </w:rPr>
              <w:t>Output Analysis</w:t>
            </w:r>
            <w:r w:rsidR="00D143DE">
              <w:rPr>
                <w:b/>
                <w:bCs/>
                <w:sz w:val="26"/>
                <w:szCs w:val="26"/>
                <w:lang w:val="en-IN"/>
              </w:rPr>
              <w:t>:</w:t>
            </w:r>
          </w:p>
          <w:p w14:paraId="142422E5" w14:textId="4A93F381" w:rsidR="00EA54DD" w:rsidRPr="00EA54DD" w:rsidRDefault="00EA54DD" w:rsidP="00EA54DD">
            <w:pPr>
              <w:pStyle w:val="Text"/>
              <w:numPr>
                <w:ilvl w:val="0"/>
                <w:numId w:val="9"/>
              </w:numPr>
              <w:rPr>
                <w:sz w:val="26"/>
                <w:szCs w:val="26"/>
                <w:lang w:val="en-IN"/>
              </w:rPr>
            </w:pPr>
            <w:r w:rsidRPr="00EA54DD">
              <w:rPr>
                <w:sz w:val="26"/>
                <w:szCs w:val="26"/>
                <w:lang w:val="en-IN"/>
              </w:rPr>
              <w:t>The output generated by the code is:</w:t>
            </w:r>
          </w:p>
          <w:p w14:paraId="495B76DE" w14:textId="7C31E4A4" w:rsidR="00EA54DD" w:rsidRPr="00EA54DD" w:rsidRDefault="00D143DE" w:rsidP="00EA54DD">
            <w:pPr>
              <w:pStyle w:val="Text"/>
              <w:rPr>
                <w:sz w:val="26"/>
                <w:szCs w:val="26"/>
                <w:lang w:val="en-IN"/>
              </w:rPr>
            </w:pPr>
            <w:r>
              <w:rPr>
                <w:sz w:val="26"/>
                <w:szCs w:val="26"/>
                <w:lang w:val="en-IN"/>
              </w:rPr>
              <w:t xml:space="preserve">        “</w:t>
            </w:r>
            <w:r w:rsidR="00EA54DD" w:rsidRPr="00EA54DD">
              <w:rPr>
                <w:sz w:val="24"/>
                <w:szCs w:val="24"/>
                <w:lang w:val="en-IN"/>
              </w:rPr>
              <w:t>The virion then releases RNA into the cell and forces the cell to produce and disseminate copies of the virion.</w:t>
            </w:r>
            <w:r w:rsidRPr="00217643">
              <w:rPr>
                <w:sz w:val="24"/>
                <w:szCs w:val="24"/>
                <w:lang w:val="en-IN"/>
              </w:rPr>
              <w:t>”</w:t>
            </w:r>
          </w:p>
          <w:p w14:paraId="54EC0E05" w14:textId="77777777" w:rsidR="00EA54DD" w:rsidRPr="00EA54DD" w:rsidRDefault="00EA54DD" w:rsidP="00EA54DD">
            <w:pPr>
              <w:pStyle w:val="Text"/>
              <w:numPr>
                <w:ilvl w:val="0"/>
                <w:numId w:val="9"/>
              </w:numPr>
              <w:rPr>
                <w:sz w:val="26"/>
                <w:szCs w:val="26"/>
                <w:lang w:val="en-IN"/>
              </w:rPr>
            </w:pPr>
            <w:r w:rsidRPr="00EA54DD">
              <w:rPr>
                <w:b/>
                <w:bCs/>
                <w:sz w:val="26"/>
                <w:szCs w:val="26"/>
                <w:lang w:val="en-IN"/>
              </w:rPr>
              <w:t>Interpretation</w:t>
            </w:r>
            <w:r w:rsidRPr="00EA54DD">
              <w:rPr>
                <w:sz w:val="26"/>
                <w:szCs w:val="26"/>
                <w:lang w:val="en-IN"/>
              </w:rPr>
              <w:t>:</w:t>
            </w:r>
          </w:p>
          <w:p w14:paraId="7EE2BAD1" w14:textId="77777777" w:rsidR="00EA54DD" w:rsidRPr="00EA54DD" w:rsidRDefault="00EA54DD" w:rsidP="00EA54DD">
            <w:pPr>
              <w:pStyle w:val="Text"/>
              <w:numPr>
                <w:ilvl w:val="1"/>
                <w:numId w:val="9"/>
              </w:numPr>
              <w:rPr>
                <w:sz w:val="26"/>
                <w:szCs w:val="26"/>
                <w:lang w:val="en-IN"/>
              </w:rPr>
            </w:pPr>
            <w:r w:rsidRPr="00EA54DD">
              <w:rPr>
                <w:sz w:val="26"/>
                <w:szCs w:val="26"/>
                <w:lang w:val="en-IN"/>
              </w:rPr>
              <w:t>This sentence highlights a critical aspect of SARS-CoV-2's mechanism, indicating how it interacts with host cells. It reflects an important detail about viral replication, which is central to understanding COVID-19's pathology.</w:t>
            </w:r>
          </w:p>
          <w:p w14:paraId="5B25DE6F" w14:textId="77777777" w:rsidR="00EA54DD" w:rsidRPr="00EA54DD" w:rsidRDefault="00EA54DD" w:rsidP="00EA54DD">
            <w:pPr>
              <w:pStyle w:val="Text"/>
              <w:numPr>
                <w:ilvl w:val="1"/>
                <w:numId w:val="9"/>
              </w:numPr>
              <w:rPr>
                <w:sz w:val="26"/>
                <w:szCs w:val="26"/>
                <w:lang w:val="en-IN"/>
              </w:rPr>
            </w:pPr>
            <w:r w:rsidRPr="00EA54DD">
              <w:rPr>
                <w:sz w:val="26"/>
                <w:szCs w:val="26"/>
                <w:lang w:val="en-IN"/>
              </w:rPr>
              <w:t>The selection of this sentence as part of the summary demonstrates the effectiveness of the TF-IDF algorithm in identifying significant information within a larger context.</w:t>
            </w:r>
          </w:p>
          <w:p w14:paraId="56D32190" w14:textId="77777777" w:rsidR="00EA54DD" w:rsidRPr="00EA54DD" w:rsidRDefault="00EA54DD" w:rsidP="00EA54DD">
            <w:pPr>
              <w:pStyle w:val="Text"/>
              <w:numPr>
                <w:ilvl w:val="0"/>
                <w:numId w:val="9"/>
              </w:numPr>
              <w:rPr>
                <w:sz w:val="26"/>
                <w:szCs w:val="26"/>
                <w:lang w:val="en-IN"/>
              </w:rPr>
            </w:pPr>
            <w:r w:rsidRPr="00EA54DD">
              <w:rPr>
                <w:b/>
                <w:bCs/>
                <w:sz w:val="26"/>
                <w:szCs w:val="26"/>
                <w:lang w:val="en-IN"/>
              </w:rPr>
              <w:t>Conclusion</w:t>
            </w:r>
            <w:r w:rsidRPr="00EA54DD">
              <w:rPr>
                <w:sz w:val="26"/>
                <w:szCs w:val="26"/>
                <w:lang w:val="en-IN"/>
              </w:rPr>
              <w:t>:</w:t>
            </w:r>
          </w:p>
          <w:p w14:paraId="1A4B6D43" w14:textId="77777777" w:rsidR="008D053A" w:rsidRDefault="00EA54DD" w:rsidP="00EA54DD">
            <w:pPr>
              <w:pStyle w:val="Text"/>
              <w:numPr>
                <w:ilvl w:val="1"/>
                <w:numId w:val="9"/>
              </w:numPr>
              <w:rPr>
                <w:sz w:val="26"/>
                <w:szCs w:val="26"/>
                <w:lang w:val="en-IN"/>
              </w:rPr>
            </w:pPr>
            <w:r w:rsidRPr="00EA54DD">
              <w:rPr>
                <w:sz w:val="26"/>
                <w:szCs w:val="26"/>
                <w:lang w:val="en-IN"/>
              </w:rPr>
              <w:t xml:space="preserve">Overall, the code successfully implements a structured approach to text summarization using TF-IDF, effectively condensing complex information into a meaningful summary. </w:t>
            </w:r>
          </w:p>
          <w:p w14:paraId="7CBB77F6" w14:textId="5A08AFC1" w:rsidR="00EA54DD" w:rsidRPr="00EA54DD" w:rsidRDefault="00EA54DD" w:rsidP="00EA54DD">
            <w:pPr>
              <w:pStyle w:val="Text"/>
              <w:numPr>
                <w:ilvl w:val="1"/>
                <w:numId w:val="9"/>
              </w:numPr>
              <w:rPr>
                <w:sz w:val="26"/>
                <w:szCs w:val="26"/>
                <w:lang w:val="en-IN"/>
              </w:rPr>
            </w:pPr>
            <w:r w:rsidRPr="00EA54DD">
              <w:rPr>
                <w:sz w:val="26"/>
                <w:szCs w:val="26"/>
                <w:lang w:val="en-IN"/>
              </w:rPr>
              <w:t>The output illustrates that key elements from the original text are preserved, showcasing the algorithm's capability to extract relevant details efficiently.</w:t>
            </w:r>
          </w:p>
          <w:p w14:paraId="47042EED" w14:textId="1FCAFC06" w:rsidR="00464823" w:rsidRDefault="00EA54DD" w:rsidP="00975156">
            <w:pPr>
              <w:pStyle w:val="Text"/>
              <w:rPr>
                <w:sz w:val="26"/>
                <w:szCs w:val="26"/>
                <w:lang w:val="en-IN"/>
              </w:rPr>
            </w:pPr>
            <w:r w:rsidRPr="00EA54DD">
              <w:rPr>
                <w:sz w:val="26"/>
                <w:szCs w:val="26"/>
                <w:lang w:val="en-IN"/>
              </w:rPr>
              <w:t>This analysis confirms that the code meets its objective and provides valuable insights into how TF-IDF can be utilized for text summarization tasks.</w:t>
            </w:r>
          </w:p>
          <w:tbl>
            <w:tblPr>
              <w:tblpPr w:leftFromText="180" w:rightFromText="180" w:vertAnchor="page" w:horzAnchor="margin" w:tblpY="14255"/>
              <w:tblOverlap w:val="never"/>
              <w:tblW w:w="11082" w:type="dxa"/>
              <w:tblCellMar>
                <w:left w:w="0" w:type="dxa"/>
                <w:right w:w="0" w:type="dxa"/>
              </w:tblCellMar>
              <w:tblLook w:val="0600" w:firstRow="0" w:lastRow="0" w:firstColumn="0" w:lastColumn="0" w:noHBand="1" w:noVBand="1"/>
            </w:tblPr>
            <w:tblGrid>
              <w:gridCol w:w="6157"/>
              <w:gridCol w:w="3694"/>
              <w:gridCol w:w="1231"/>
            </w:tblGrid>
            <w:tr w:rsidR="00E50982" w14:paraId="79DC7583" w14:textId="77777777" w:rsidTr="00E50982">
              <w:trPr>
                <w:trHeight w:val="387"/>
              </w:trPr>
              <w:tc>
                <w:tcPr>
                  <w:tcW w:w="6157" w:type="dxa"/>
                </w:tcPr>
                <w:p w14:paraId="46708B65" w14:textId="77777777" w:rsidR="00E50982" w:rsidRPr="00874FE7" w:rsidRDefault="00E50982" w:rsidP="007863AD">
                  <w:pPr>
                    <w:pStyle w:val="Footer"/>
                  </w:pPr>
                  <w:r w:rsidRPr="00E21157">
                    <w:rPr>
                      <w:lang w:val="en-IN"/>
                    </w:rPr>
                    <w:t>Text Summarization using Python &amp; NLTK: TF-IDF Algorithm</w:t>
                  </w:r>
                </w:p>
              </w:tc>
              <w:tc>
                <w:tcPr>
                  <w:tcW w:w="3694" w:type="dxa"/>
                </w:tcPr>
                <w:p w14:paraId="66A08D5C" w14:textId="082865B9" w:rsidR="00E50982" w:rsidRPr="00E74B29" w:rsidRDefault="00E50982" w:rsidP="007863AD">
                  <w:pPr>
                    <w:pStyle w:val="Footer"/>
                    <w:jc w:val="right"/>
                  </w:pPr>
                  <w:r>
                    <w:t>PAGE 7</w:t>
                  </w:r>
                </w:p>
              </w:tc>
              <w:tc>
                <w:tcPr>
                  <w:tcW w:w="1231" w:type="dxa"/>
                </w:tcPr>
                <w:p w14:paraId="385C034D" w14:textId="77777777" w:rsidR="00E50982" w:rsidRDefault="00E50982" w:rsidP="007863AD">
                  <w:pPr>
                    <w:pStyle w:val="Footer"/>
                  </w:pPr>
                </w:p>
                <w:p w14:paraId="3CF764A2" w14:textId="77777777" w:rsidR="00E50982" w:rsidRPr="00E74B29" w:rsidRDefault="00E50982" w:rsidP="007863AD">
                  <w:pPr>
                    <w:pStyle w:val="Footer"/>
                  </w:pPr>
                </w:p>
              </w:tc>
            </w:tr>
          </w:tbl>
          <w:p w14:paraId="67ABA3D8" w14:textId="77777777" w:rsidR="00464823" w:rsidRDefault="00464823" w:rsidP="00105FD7">
            <w:pPr>
              <w:pStyle w:val="Text"/>
              <w:rPr>
                <w:b/>
                <w:sz w:val="26"/>
                <w:szCs w:val="26"/>
                <w:lang w:val="en-IN"/>
              </w:rPr>
            </w:pPr>
          </w:p>
          <w:p w14:paraId="4EE41D20" w14:textId="77777777" w:rsidR="00844363" w:rsidRDefault="00844363" w:rsidP="00105FD7">
            <w:pPr>
              <w:pStyle w:val="Text"/>
              <w:rPr>
                <w:b/>
                <w:sz w:val="26"/>
                <w:szCs w:val="26"/>
                <w:lang w:val="en-IN"/>
              </w:rPr>
            </w:pPr>
          </w:p>
          <w:p w14:paraId="0E9D24FB" w14:textId="77777777" w:rsidR="00844363" w:rsidRDefault="00844363" w:rsidP="00105FD7">
            <w:pPr>
              <w:pStyle w:val="Text"/>
              <w:rPr>
                <w:b/>
                <w:sz w:val="26"/>
                <w:szCs w:val="26"/>
                <w:lang w:val="en-IN"/>
              </w:rPr>
            </w:pPr>
          </w:p>
          <w:p w14:paraId="4DEC1170" w14:textId="77777777" w:rsidR="00844363" w:rsidRDefault="00844363" w:rsidP="00105FD7">
            <w:pPr>
              <w:pStyle w:val="Text"/>
              <w:rPr>
                <w:b/>
                <w:sz w:val="26"/>
                <w:szCs w:val="26"/>
                <w:lang w:val="en-IN"/>
              </w:rPr>
            </w:pPr>
          </w:p>
          <w:p w14:paraId="7ED4B6DC" w14:textId="77777777" w:rsidR="00844363" w:rsidRDefault="00844363" w:rsidP="00105FD7">
            <w:pPr>
              <w:pStyle w:val="Text"/>
              <w:rPr>
                <w:b/>
                <w:sz w:val="26"/>
                <w:szCs w:val="26"/>
                <w:lang w:val="en-IN"/>
              </w:rPr>
            </w:pPr>
          </w:p>
          <w:p w14:paraId="38378CE3" w14:textId="77777777" w:rsidR="00844363" w:rsidRDefault="00844363" w:rsidP="00105FD7">
            <w:pPr>
              <w:pStyle w:val="Text"/>
              <w:rPr>
                <w:b/>
                <w:sz w:val="26"/>
                <w:szCs w:val="26"/>
                <w:lang w:val="en-IN"/>
              </w:rPr>
            </w:pPr>
          </w:p>
          <w:p w14:paraId="0AD82AD4" w14:textId="77777777" w:rsidR="00844363" w:rsidRDefault="00844363" w:rsidP="00105FD7">
            <w:pPr>
              <w:pStyle w:val="Text"/>
              <w:rPr>
                <w:b/>
                <w:sz w:val="26"/>
                <w:szCs w:val="26"/>
                <w:lang w:val="en-IN"/>
              </w:rPr>
            </w:pPr>
          </w:p>
          <w:p w14:paraId="06E60D86" w14:textId="77777777" w:rsidR="00844363" w:rsidRDefault="00844363" w:rsidP="00105FD7">
            <w:pPr>
              <w:pStyle w:val="Text"/>
              <w:rPr>
                <w:b/>
                <w:sz w:val="26"/>
                <w:szCs w:val="26"/>
                <w:lang w:val="en-IN"/>
              </w:rPr>
            </w:pPr>
          </w:p>
          <w:p w14:paraId="498E4593" w14:textId="77777777" w:rsidR="00844363" w:rsidRDefault="00844363" w:rsidP="00105FD7">
            <w:pPr>
              <w:pStyle w:val="Text"/>
              <w:rPr>
                <w:b/>
                <w:sz w:val="26"/>
                <w:szCs w:val="26"/>
                <w:lang w:val="en-IN"/>
              </w:rPr>
            </w:pPr>
          </w:p>
          <w:p w14:paraId="66CA7D58" w14:textId="77777777" w:rsidR="00844363" w:rsidRDefault="00844363" w:rsidP="00105FD7">
            <w:pPr>
              <w:pStyle w:val="Text"/>
              <w:rPr>
                <w:b/>
                <w:sz w:val="26"/>
                <w:szCs w:val="26"/>
                <w:lang w:val="en-IN"/>
              </w:rPr>
            </w:pPr>
          </w:p>
          <w:p w14:paraId="7AD9CF42" w14:textId="72FF2579" w:rsidR="00105FD7" w:rsidRDefault="00105FD7" w:rsidP="00217643">
            <w:pPr>
              <w:pStyle w:val="Heading4"/>
              <w:numPr>
                <w:ilvl w:val="0"/>
                <w:numId w:val="13"/>
              </w:numPr>
              <w:jc w:val="left"/>
              <w:rPr>
                <w:lang w:val="en-IN"/>
              </w:rPr>
            </w:pPr>
            <w:r>
              <w:rPr>
                <w:lang w:val="en-IN"/>
              </w:rPr>
              <w:lastRenderedPageBreak/>
              <w:t>Output Result for Assignment_Advancement.py</w:t>
            </w:r>
            <w:r w:rsidRPr="002D48D2">
              <w:rPr>
                <w:lang w:val="en-IN"/>
              </w:rPr>
              <w:t>:</w:t>
            </w:r>
          </w:p>
          <w:p w14:paraId="59026481" w14:textId="5C0E0F48" w:rsidR="00844363" w:rsidRPr="00844363" w:rsidRDefault="00844363" w:rsidP="00844363">
            <w:pPr>
              <w:rPr>
                <w:sz w:val="26"/>
                <w:szCs w:val="26"/>
                <w:lang w:val="en-IN"/>
              </w:rPr>
            </w:pPr>
            <w:r w:rsidRPr="00844363">
              <w:rPr>
                <w:sz w:val="26"/>
                <w:szCs w:val="26"/>
                <w:lang w:val="en-IN"/>
              </w:rPr>
              <w:t xml:space="preserve">Code Path: </w:t>
            </w:r>
            <w:hyperlink r:id="rId18" w:history="1">
              <w:r w:rsidRPr="00844363">
                <w:rPr>
                  <w:rStyle w:val="Hyperlink"/>
                  <w:sz w:val="26"/>
                  <w:szCs w:val="26"/>
                  <w:lang w:val="en-IN"/>
                </w:rPr>
                <w:t>Assignment_Advancement.py</w:t>
              </w:r>
            </w:hyperlink>
          </w:p>
          <w:p w14:paraId="65C0FC5E" w14:textId="39D64D34" w:rsidR="00105FD7" w:rsidRDefault="00105FD7" w:rsidP="00105FD7">
            <w:pPr>
              <w:pStyle w:val="Text"/>
              <w:rPr>
                <w:sz w:val="26"/>
                <w:szCs w:val="26"/>
                <w:lang w:val="en-IN"/>
              </w:rPr>
            </w:pPr>
            <w:r w:rsidRPr="00105FD7">
              <w:rPr>
                <w:noProof/>
                <w:sz w:val="26"/>
                <w:szCs w:val="26"/>
                <w:lang w:val="en-IN"/>
              </w:rPr>
              <w:drawing>
                <wp:inline distT="0" distB="0" distL="0" distR="0" wp14:anchorId="6D5C89A5" wp14:editId="7C1A4CDD">
                  <wp:extent cx="6446520" cy="3555733"/>
                  <wp:effectExtent l="0" t="0" r="0" b="6985"/>
                  <wp:docPr id="35035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53958" name=""/>
                          <pic:cNvPicPr/>
                        </pic:nvPicPr>
                        <pic:blipFill>
                          <a:blip r:embed="rId19"/>
                          <a:stretch>
                            <a:fillRect/>
                          </a:stretch>
                        </pic:blipFill>
                        <pic:spPr>
                          <a:xfrm>
                            <a:off x="0" y="0"/>
                            <a:ext cx="6452163" cy="3558845"/>
                          </a:xfrm>
                          <a:prstGeom prst="rect">
                            <a:avLst/>
                          </a:prstGeom>
                        </pic:spPr>
                      </pic:pic>
                    </a:graphicData>
                  </a:graphic>
                </wp:inline>
              </w:drawing>
            </w:r>
          </w:p>
          <w:p w14:paraId="19A0DA01" w14:textId="5F10325E" w:rsidR="00BB42BD" w:rsidRPr="00BB42BD" w:rsidRDefault="00BB42BD" w:rsidP="00BB42BD">
            <w:pPr>
              <w:pStyle w:val="Heading4"/>
              <w:jc w:val="left"/>
              <w:rPr>
                <w:lang w:val="en-IN"/>
              </w:rPr>
            </w:pPr>
            <w:r w:rsidRPr="00BB42BD">
              <w:rPr>
                <w:lang w:val="en-IN"/>
              </w:rPr>
              <w:t>Key Enhancements Made</w:t>
            </w:r>
            <w:r>
              <w:rPr>
                <w:lang w:val="en-IN"/>
              </w:rPr>
              <w:t xml:space="preserve"> to the </w:t>
            </w:r>
            <w:proofErr w:type="spellStart"/>
            <w:r w:rsidR="00217643">
              <w:rPr>
                <w:lang w:val="en-IN"/>
              </w:rPr>
              <w:t>Assignment_Advancement</w:t>
            </w:r>
            <w:proofErr w:type="spellEnd"/>
            <w:r>
              <w:rPr>
                <w:lang w:val="en-IN"/>
              </w:rPr>
              <w:t xml:space="preserve"> Code</w:t>
            </w:r>
            <w:r w:rsidRPr="00BB42BD">
              <w:rPr>
                <w:lang w:val="en-IN"/>
              </w:rPr>
              <w:t>:</w:t>
            </w:r>
          </w:p>
          <w:p w14:paraId="4AD82072" w14:textId="77777777" w:rsidR="00BB42BD" w:rsidRPr="00BB42BD" w:rsidRDefault="00BB42BD" w:rsidP="00BB42BD">
            <w:pPr>
              <w:pStyle w:val="Text"/>
              <w:numPr>
                <w:ilvl w:val="0"/>
                <w:numId w:val="10"/>
              </w:numPr>
              <w:rPr>
                <w:sz w:val="26"/>
                <w:szCs w:val="26"/>
                <w:lang w:val="en-IN"/>
              </w:rPr>
            </w:pPr>
            <w:r w:rsidRPr="00BB42BD">
              <w:rPr>
                <w:b/>
                <w:bCs/>
                <w:sz w:val="26"/>
                <w:szCs w:val="26"/>
                <w:lang w:val="en-IN"/>
              </w:rPr>
              <w:t>Dynamic Threshold Adjustment</w:t>
            </w:r>
            <w:r w:rsidRPr="00BB42BD">
              <w:rPr>
                <w:sz w:val="26"/>
                <w:szCs w:val="26"/>
                <w:lang w:val="en-IN"/>
              </w:rPr>
              <w:t>: If no sentences are selected with the initial adjusted threshold (</w:t>
            </w:r>
            <w:proofErr w:type="spellStart"/>
            <w:r w:rsidRPr="00BB42BD">
              <w:rPr>
                <w:sz w:val="26"/>
                <w:szCs w:val="26"/>
                <w:lang w:val="en-IN"/>
              </w:rPr>
              <w:t>summary_threshold_multiplier</w:t>
            </w:r>
            <w:proofErr w:type="spellEnd"/>
            <w:r w:rsidRPr="00BB42BD">
              <w:rPr>
                <w:sz w:val="26"/>
                <w:szCs w:val="26"/>
                <w:lang w:val="en-IN"/>
              </w:rPr>
              <w:t xml:space="preserve"> * threshold), we decrease this multiplier by 10% and attempt to generate a summary again.</w:t>
            </w:r>
          </w:p>
          <w:p w14:paraId="60618536" w14:textId="77777777" w:rsidR="00BB42BD" w:rsidRPr="00BB42BD" w:rsidRDefault="00BB42BD" w:rsidP="00BB42BD">
            <w:pPr>
              <w:pStyle w:val="Text"/>
              <w:numPr>
                <w:ilvl w:val="0"/>
                <w:numId w:val="10"/>
              </w:numPr>
              <w:rPr>
                <w:sz w:val="26"/>
                <w:szCs w:val="26"/>
                <w:lang w:val="en-IN"/>
              </w:rPr>
            </w:pPr>
            <w:r w:rsidRPr="00BB42BD">
              <w:rPr>
                <w:b/>
                <w:bCs/>
                <w:sz w:val="26"/>
                <w:szCs w:val="26"/>
                <w:lang w:val="en-IN"/>
              </w:rPr>
              <w:t>Debugging Output</w:t>
            </w:r>
            <w:r w:rsidRPr="00BB42BD">
              <w:rPr>
                <w:sz w:val="26"/>
                <w:szCs w:val="26"/>
                <w:lang w:val="en-IN"/>
              </w:rPr>
              <w:t>: Added print statements to display sentence scores and thresholds during execution. This helps understand why certain thresholds may not yield any summaries.</w:t>
            </w:r>
          </w:p>
          <w:p w14:paraId="1840539E" w14:textId="77777777" w:rsidR="00BB42BD" w:rsidRDefault="00BB42BD" w:rsidP="00BB42BD">
            <w:pPr>
              <w:pStyle w:val="Text"/>
              <w:numPr>
                <w:ilvl w:val="0"/>
                <w:numId w:val="10"/>
              </w:numPr>
              <w:rPr>
                <w:sz w:val="26"/>
                <w:szCs w:val="26"/>
                <w:lang w:val="en-IN"/>
              </w:rPr>
            </w:pPr>
            <w:r w:rsidRPr="00BB42BD">
              <w:rPr>
                <w:b/>
                <w:bCs/>
                <w:sz w:val="26"/>
                <w:szCs w:val="26"/>
                <w:lang w:val="en-IN"/>
              </w:rPr>
              <w:t>Robust Summary Generation</w:t>
            </w:r>
            <w:r w:rsidRPr="00BB42BD">
              <w:rPr>
                <w:sz w:val="26"/>
                <w:szCs w:val="26"/>
                <w:lang w:val="en-IN"/>
              </w:rPr>
              <w:t>: The code now attempts to generate a summary even when higher multipliers are set by adjusting thresholds dynamically.</w:t>
            </w:r>
          </w:p>
          <w:p w14:paraId="113726CA" w14:textId="6EC3ECDD" w:rsidR="00BB42BD" w:rsidRDefault="00BB42BD" w:rsidP="00BB42BD">
            <w:pPr>
              <w:pStyle w:val="Heading4"/>
              <w:jc w:val="left"/>
              <w:rPr>
                <w:lang w:val="en-IN"/>
              </w:rPr>
            </w:pPr>
            <w:r>
              <w:rPr>
                <w:lang w:val="en-IN"/>
              </w:rPr>
              <w:t>Additional Feature</w:t>
            </w:r>
            <w:r w:rsidRPr="00BB42BD">
              <w:rPr>
                <w:lang w:val="en-IN"/>
              </w:rPr>
              <w:t>:</w:t>
            </w:r>
          </w:p>
          <w:p w14:paraId="606BB424" w14:textId="77777777" w:rsidR="00BB42BD" w:rsidRPr="00BB42BD" w:rsidRDefault="00BB42BD" w:rsidP="00BB42BD">
            <w:pPr>
              <w:pStyle w:val="Text"/>
              <w:rPr>
                <w:sz w:val="26"/>
                <w:szCs w:val="26"/>
                <w:lang w:val="en-IN"/>
              </w:rPr>
            </w:pPr>
            <w:r w:rsidRPr="00BB42BD">
              <w:rPr>
                <w:b/>
                <w:bCs/>
                <w:sz w:val="26"/>
                <w:szCs w:val="26"/>
                <w:lang w:val="en-IN"/>
              </w:rPr>
              <w:t>Dynamic Threshold Adjustment</w:t>
            </w:r>
            <w:r w:rsidRPr="00BB42BD">
              <w:rPr>
                <w:sz w:val="26"/>
                <w:szCs w:val="26"/>
                <w:lang w:val="en-IN"/>
              </w:rPr>
              <w:t>:</w:t>
            </w:r>
          </w:p>
          <w:p w14:paraId="1EEAB9D9" w14:textId="77777777" w:rsidR="00BB42BD" w:rsidRPr="00BB42BD" w:rsidRDefault="00BB42BD" w:rsidP="00BB42BD">
            <w:pPr>
              <w:pStyle w:val="Text"/>
              <w:numPr>
                <w:ilvl w:val="1"/>
                <w:numId w:val="11"/>
              </w:numPr>
              <w:rPr>
                <w:sz w:val="26"/>
                <w:szCs w:val="26"/>
                <w:lang w:val="en-IN"/>
              </w:rPr>
            </w:pPr>
            <w:r w:rsidRPr="00BB42BD">
              <w:rPr>
                <w:sz w:val="26"/>
                <w:szCs w:val="26"/>
                <w:lang w:val="en-IN"/>
              </w:rPr>
              <w:t>The code includes logic to adjust the threshold dynamically if no sentences are selected initially. If no summary is generated with the initial threshold, it reduces the threshold multiplier by 10% and attempts to generate a summary again.</w:t>
            </w:r>
          </w:p>
          <w:p w14:paraId="046D5ED9" w14:textId="386D8E46" w:rsidR="00BB42BD" w:rsidRPr="00BB42BD" w:rsidRDefault="00BB42BD" w:rsidP="00217643">
            <w:pPr>
              <w:pStyle w:val="Heading4"/>
              <w:jc w:val="left"/>
              <w:rPr>
                <w:lang w:val="en-IN"/>
              </w:rPr>
            </w:pPr>
            <w:r w:rsidRPr="00BB42BD">
              <w:rPr>
                <w:lang w:val="en-IN"/>
              </w:rPr>
              <w:t>Output Analysis</w:t>
            </w:r>
          </w:p>
          <w:p w14:paraId="34460294" w14:textId="17398BD1" w:rsidR="00105FD7" w:rsidRPr="00BB42BD" w:rsidRDefault="00BB42BD" w:rsidP="00105FD7">
            <w:pPr>
              <w:pStyle w:val="Text"/>
              <w:rPr>
                <w:b/>
                <w:bCs/>
                <w:sz w:val="26"/>
                <w:szCs w:val="26"/>
                <w:lang w:val="en-IN"/>
              </w:rPr>
            </w:pPr>
            <w:r w:rsidRPr="00BB42BD">
              <w:rPr>
                <w:b/>
                <w:bCs/>
                <w:sz w:val="26"/>
                <w:szCs w:val="26"/>
                <w:lang w:val="en-IN"/>
              </w:rPr>
              <w:t>The output generated by the code</w:t>
            </w:r>
            <w:r>
              <w:rPr>
                <w:b/>
                <w:bCs/>
                <w:sz w:val="26"/>
                <w:szCs w:val="26"/>
                <w:lang w:val="en-IN"/>
              </w:rPr>
              <w:t xml:space="preserve"> Assignment_Advancement.py</w:t>
            </w:r>
            <w:r w:rsidRPr="00BB42BD">
              <w:rPr>
                <w:b/>
                <w:bCs/>
                <w:sz w:val="26"/>
                <w:szCs w:val="26"/>
                <w:lang w:val="en-IN"/>
              </w:rPr>
              <w:t xml:space="preserve"> is:</w:t>
            </w:r>
          </w:p>
          <w:p w14:paraId="3B45BE17" w14:textId="77777777" w:rsidR="00BB42BD" w:rsidRPr="00217643" w:rsidRDefault="00BB42BD" w:rsidP="00BB42BD">
            <w:pPr>
              <w:pStyle w:val="Text"/>
              <w:rPr>
                <w:sz w:val="26"/>
                <w:szCs w:val="26"/>
                <w:lang w:val="en-IN"/>
              </w:rPr>
            </w:pPr>
            <w:r w:rsidRPr="00217643">
              <w:rPr>
                <w:sz w:val="26"/>
                <w:szCs w:val="26"/>
                <w:lang w:val="en-IN"/>
              </w:rPr>
              <w:t>“</w:t>
            </w:r>
          </w:p>
          <w:p w14:paraId="37BCEDCE" w14:textId="52A26692" w:rsidR="00BB42BD" w:rsidRPr="00217643" w:rsidRDefault="00BB42BD" w:rsidP="00BB42BD">
            <w:pPr>
              <w:pStyle w:val="Text"/>
              <w:rPr>
                <w:sz w:val="24"/>
                <w:szCs w:val="24"/>
                <w:lang w:val="en-IN"/>
              </w:rPr>
            </w:pPr>
            <w:r w:rsidRPr="00217643">
              <w:rPr>
                <w:sz w:val="24"/>
                <w:szCs w:val="24"/>
                <w:lang w:val="en-IN"/>
              </w:rPr>
              <w:t>Sentence Scores: {</w:t>
            </w:r>
          </w:p>
          <w:p w14:paraId="65FBC203" w14:textId="458B63AA" w:rsidR="00BB42BD" w:rsidRPr="00BB42BD" w:rsidRDefault="00BB42BD" w:rsidP="00BB42BD">
            <w:pPr>
              <w:pStyle w:val="Text"/>
              <w:rPr>
                <w:sz w:val="24"/>
                <w:szCs w:val="24"/>
                <w:lang w:val="en-IN"/>
              </w:rPr>
            </w:pPr>
            <w:r w:rsidRPr="00BB42BD">
              <w:rPr>
                <w:sz w:val="24"/>
                <w:szCs w:val="24"/>
                <w:lang w:val="en-IN"/>
              </w:rPr>
              <w:t xml:space="preserve">    </w:t>
            </w:r>
            <w:r w:rsidRPr="00217643">
              <w:rPr>
                <w:sz w:val="24"/>
                <w:szCs w:val="24"/>
                <w:lang w:val="en-IN"/>
              </w:rPr>
              <w:t>‘</w:t>
            </w:r>
            <w:r w:rsidRPr="00BB42BD">
              <w:rPr>
                <w:sz w:val="24"/>
                <w:szCs w:val="24"/>
                <w:lang w:val="en-IN"/>
              </w:rPr>
              <w:t>Severe acute respiratory syndrome coronavirus 2 (SARS-CoV-2) is the strain of coronavirus that causes coronavirus disease 2019 (COVID-19), a respiratory illness.</w:t>
            </w:r>
            <w:r w:rsidRPr="00217643">
              <w:rPr>
                <w:sz w:val="24"/>
                <w:szCs w:val="24"/>
                <w:lang w:val="en-IN"/>
              </w:rPr>
              <w:t>’</w:t>
            </w:r>
            <w:r w:rsidRPr="00BB42BD">
              <w:rPr>
                <w:sz w:val="24"/>
                <w:szCs w:val="24"/>
                <w:lang w:val="en-IN"/>
              </w:rPr>
              <w:t>: 0.6015439222003931,</w:t>
            </w:r>
          </w:p>
          <w:p w14:paraId="064EE68D" w14:textId="7AFEF74E" w:rsidR="00BB42BD" w:rsidRPr="00BB42BD" w:rsidRDefault="00BB42BD" w:rsidP="00BB42BD">
            <w:pPr>
              <w:pStyle w:val="Text"/>
              <w:rPr>
                <w:sz w:val="24"/>
                <w:szCs w:val="24"/>
                <w:lang w:val="en-IN"/>
              </w:rPr>
            </w:pPr>
            <w:r w:rsidRPr="00BB42BD">
              <w:rPr>
                <w:sz w:val="24"/>
                <w:szCs w:val="24"/>
                <w:lang w:val="en-IN"/>
              </w:rPr>
              <w:t xml:space="preserve">    </w:t>
            </w:r>
            <w:r w:rsidRPr="00217643">
              <w:rPr>
                <w:sz w:val="24"/>
                <w:szCs w:val="24"/>
                <w:lang w:val="en-IN"/>
              </w:rPr>
              <w:t>‘</w:t>
            </w:r>
            <w:r w:rsidRPr="00BB42BD">
              <w:rPr>
                <w:sz w:val="24"/>
                <w:szCs w:val="24"/>
                <w:lang w:val="en-IN"/>
              </w:rPr>
              <w:t xml:space="preserve">During the initial outbreak in Wuhan, China, the virus was commonly referred to as </w:t>
            </w:r>
            <w:r w:rsidRPr="00217643">
              <w:rPr>
                <w:sz w:val="24"/>
                <w:szCs w:val="24"/>
                <w:lang w:val="en-IN"/>
              </w:rPr>
              <w:t>“</w:t>
            </w:r>
            <w:r w:rsidRPr="00BB42BD">
              <w:rPr>
                <w:sz w:val="24"/>
                <w:szCs w:val="24"/>
                <w:lang w:val="en-IN"/>
              </w:rPr>
              <w:t>coronavirus</w:t>
            </w:r>
            <w:r w:rsidRPr="00217643">
              <w:rPr>
                <w:sz w:val="24"/>
                <w:szCs w:val="24"/>
                <w:lang w:val="en-IN"/>
              </w:rPr>
              <w:t>”</w:t>
            </w:r>
            <w:r w:rsidRPr="00BB42BD">
              <w:rPr>
                <w:sz w:val="24"/>
                <w:szCs w:val="24"/>
                <w:lang w:val="en-IN"/>
              </w:rPr>
              <w:t xml:space="preserve"> or </w:t>
            </w:r>
            <w:r w:rsidRPr="00217643">
              <w:rPr>
                <w:sz w:val="24"/>
                <w:szCs w:val="24"/>
                <w:lang w:val="en-IN"/>
              </w:rPr>
              <w:t>“</w:t>
            </w:r>
            <w:r w:rsidRPr="00BB42BD">
              <w:rPr>
                <w:sz w:val="24"/>
                <w:szCs w:val="24"/>
                <w:lang w:val="en-IN"/>
              </w:rPr>
              <w:t>Wuhan coronavirus</w:t>
            </w:r>
            <w:r w:rsidRPr="00217643">
              <w:rPr>
                <w:sz w:val="24"/>
                <w:szCs w:val="24"/>
                <w:lang w:val="en-IN"/>
              </w:rPr>
              <w:t>”</w:t>
            </w:r>
            <w:r w:rsidRPr="00BB42BD">
              <w:rPr>
                <w:sz w:val="24"/>
                <w:szCs w:val="24"/>
                <w:lang w:val="en-IN"/>
              </w:rPr>
              <w:t>.</w:t>
            </w:r>
            <w:r w:rsidRPr="00217643">
              <w:rPr>
                <w:sz w:val="24"/>
                <w:szCs w:val="24"/>
                <w:lang w:val="en-IN"/>
              </w:rPr>
              <w:t>’</w:t>
            </w:r>
            <w:r w:rsidRPr="00BB42BD">
              <w:rPr>
                <w:sz w:val="24"/>
                <w:szCs w:val="24"/>
                <w:lang w:val="en-IN"/>
              </w:rPr>
              <w:t>: 0.452267763668791,</w:t>
            </w:r>
          </w:p>
          <w:p w14:paraId="1BEF738F" w14:textId="1EA2403C" w:rsidR="00BB42BD" w:rsidRPr="00BB42BD" w:rsidRDefault="00BB42BD" w:rsidP="00BB42BD">
            <w:pPr>
              <w:pStyle w:val="Text"/>
              <w:rPr>
                <w:sz w:val="24"/>
                <w:szCs w:val="24"/>
                <w:lang w:val="en-IN"/>
              </w:rPr>
            </w:pPr>
            <w:r w:rsidRPr="00BB42BD">
              <w:rPr>
                <w:sz w:val="24"/>
                <w:szCs w:val="24"/>
                <w:lang w:val="en-IN"/>
              </w:rPr>
              <w:t xml:space="preserve">    </w:t>
            </w:r>
            <w:r w:rsidRPr="00217643">
              <w:rPr>
                <w:sz w:val="24"/>
                <w:szCs w:val="24"/>
                <w:lang w:val="en-IN"/>
              </w:rPr>
              <w:t>‘</w:t>
            </w:r>
            <w:r w:rsidRPr="00BB42BD">
              <w:rPr>
                <w:sz w:val="24"/>
                <w:szCs w:val="24"/>
                <w:lang w:val="en-IN"/>
              </w:rPr>
              <w:t xml:space="preserve">In March 2020, U.S. President Donald Trump referred to the virus as the </w:t>
            </w:r>
            <w:r w:rsidRPr="00217643">
              <w:rPr>
                <w:sz w:val="24"/>
                <w:szCs w:val="24"/>
                <w:lang w:val="en-IN"/>
              </w:rPr>
              <w:t>“</w:t>
            </w:r>
            <w:r w:rsidRPr="00BB42BD">
              <w:rPr>
                <w:sz w:val="24"/>
                <w:szCs w:val="24"/>
                <w:lang w:val="en-IN"/>
              </w:rPr>
              <w:t>Chinese virus</w:t>
            </w:r>
            <w:r w:rsidRPr="00217643">
              <w:rPr>
                <w:sz w:val="24"/>
                <w:szCs w:val="24"/>
                <w:lang w:val="en-IN"/>
              </w:rPr>
              <w:t>”</w:t>
            </w:r>
            <w:r w:rsidRPr="00BB42BD">
              <w:rPr>
                <w:sz w:val="24"/>
                <w:szCs w:val="24"/>
                <w:lang w:val="en-IN"/>
              </w:rPr>
              <w:t xml:space="preserve"> in tweets, interviews, and White House press briefings.</w:t>
            </w:r>
            <w:r w:rsidRPr="00217643">
              <w:rPr>
                <w:sz w:val="24"/>
                <w:szCs w:val="24"/>
                <w:lang w:val="en-IN"/>
              </w:rPr>
              <w:t>’</w:t>
            </w:r>
            <w:r w:rsidRPr="00BB42BD">
              <w:rPr>
                <w:sz w:val="24"/>
                <w:szCs w:val="24"/>
                <w:lang w:val="en-IN"/>
              </w:rPr>
              <w:t>: 0.5470341468411741,</w:t>
            </w:r>
          </w:p>
          <w:p w14:paraId="4C31019A" w14:textId="6F6FEA3C" w:rsidR="00BB42BD" w:rsidRPr="00BB42BD" w:rsidRDefault="00BB42BD" w:rsidP="00BB42BD">
            <w:pPr>
              <w:pStyle w:val="Text"/>
              <w:rPr>
                <w:sz w:val="24"/>
                <w:szCs w:val="24"/>
                <w:lang w:val="en-IN"/>
              </w:rPr>
            </w:pPr>
            <w:r w:rsidRPr="00BB42BD">
              <w:rPr>
                <w:sz w:val="24"/>
                <w:szCs w:val="24"/>
                <w:lang w:val="en-IN"/>
              </w:rPr>
              <w:t xml:space="preserve">    </w:t>
            </w:r>
            <w:r w:rsidRPr="00217643">
              <w:rPr>
                <w:sz w:val="24"/>
                <w:szCs w:val="24"/>
                <w:lang w:val="en-IN"/>
              </w:rPr>
              <w:t>‘</w:t>
            </w:r>
            <w:r w:rsidRPr="00BB42BD">
              <w:rPr>
                <w:sz w:val="24"/>
                <w:szCs w:val="24"/>
                <w:lang w:val="en-IN"/>
              </w:rPr>
              <w:t>Based on whole genome sequence similarity, a pangolin coronavirus candidate strain was found to be less similar than RaTG13 but more similar than other bat coronaviruses to SARS-CoV-2.</w:t>
            </w:r>
            <w:r w:rsidRPr="00217643">
              <w:rPr>
                <w:sz w:val="24"/>
                <w:szCs w:val="24"/>
                <w:lang w:val="en-IN"/>
              </w:rPr>
              <w:t>’</w:t>
            </w:r>
            <w:r w:rsidRPr="00BB42BD">
              <w:rPr>
                <w:sz w:val="24"/>
                <w:szCs w:val="24"/>
                <w:lang w:val="en-IN"/>
              </w:rPr>
              <w:t>: 0.6139861889484661,</w:t>
            </w:r>
          </w:p>
          <w:p w14:paraId="0F1743D2" w14:textId="39A71A47" w:rsidR="00BB42BD" w:rsidRPr="00BB42BD" w:rsidRDefault="00BB42BD" w:rsidP="00BB42BD">
            <w:pPr>
              <w:pStyle w:val="Text"/>
              <w:rPr>
                <w:sz w:val="24"/>
                <w:szCs w:val="24"/>
                <w:lang w:val="en-IN"/>
              </w:rPr>
            </w:pPr>
            <w:r w:rsidRPr="00BB42BD">
              <w:rPr>
                <w:sz w:val="24"/>
                <w:szCs w:val="24"/>
                <w:lang w:val="en-IN"/>
              </w:rPr>
              <w:t xml:space="preserve">    </w:t>
            </w:r>
            <w:r w:rsidRPr="00217643">
              <w:rPr>
                <w:sz w:val="24"/>
                <w:szCs w:val="24"/>
                <w:lang w:val="en-IN"/>
              </w:rPr>
              <w:t>‘</w:t>
            </w:r>
            <w:r w:rsidRPr="00BB42BD">
              <w:rPr>
                <w:sz w:val="24"/>
                <w:szCs w:val="24"/>
                <w:lang w:val="en-IN"/>
              </w:rPr>
              <w:t xml:space="preserve">Arinjay Banerjee, a virologist at McMaster University, notes that </w:t>
            </w:r>
            <w:r w:rsidRPr="00217643">
              <w:rPr>
                <w:sz w:val="24"/>
                <w:szCs w:val="24"/>
                <w:lang w:val="en-IN"/>
              </w:rPr>
              <w:t>“</w:t>
            </w:r>
            <w:r w:rsidRPr="00BB42BD">
              <w:rPr>
                <w:sz w:val="24"/>
                <w:szCs w:val="24"/>
                <w:lang w:val="en-IN"/>
              </w:rPr>
              <w:t>the SARS virus shared 99.8% of its genome with a civet coronavirus, which is why civets were considered the source</w:t>
            </w:r>
            <w:r w:rsidRPr="00217643">
              <w:rPr>
                <w:sz w:val="24"/>
                <w:szCs w:val="24"/>
                <w:lang w:val="en-IN"/>
              </w:rPr>
              <w:t>’’’</w:t>
            </w:r>
            <w:r w:rsidRPr="00BB42BD">
              <w:rPr>
                <w:sz w:val="24"/>
                <w:szCs w:val="24"/>
                <w:lang w:val="en-IN"/>
              </w:rPr>
              <w:t>: 0.5684252605716873,</w:t>
            </w:r>
          </w:p>
          <w:p w14:paraId="0A917EB9" w14:textId="5E057FF0" w:rsidR="00BB42BD" w:rsidRPr="00BB42BD" w:rsidRDefault="00BB42BD" w:rsidP="00BB42BD">
            <w:pPr>
              <w:pStyle w:val="Text"/>
              <w:rPr>
                <w:sz w:val="24"/>
                <w:szCs w:val="24"/>
                <w:lang w:val="en-IN"/>
              </w:rPr>
            </w:pPr>
            <w:r w:rsidRPr="00BB42BD">
              <w:rPr>
                <w:sz w:val="24"/>
                <w:szCs w:val="24"/>
                <w:lang w:val="en-IN"/>
              </w:rPr>
              <w:lastRenderedPageBreak/>
              <w:t xml:space="preserve">    </w:t>
            </w:r>
            <w:r w:rsidRPr="00217643">
              <w:rPr>
                <w:sz w:val="24"/>
                <w:szCs w:val="24"/>
                <w:lang w:val="en-IN"/>
              </w:rPr>
              <w:t>‘</w:t>
            </w:r>
            <w:r w:rsidRPr="00BB42BD">
              <w:rPr>
                <w:sz w:val="24"/>
                <w:szCs w:val="24"/>
                <w:lang w:val="en-IN"/>
              </w:rPr>
              <w:t>The virion then releases RNA into the cell and forces the cell to produce and disseminate copies of the virion.</w:t>
            </w:r>
            <w:r w:rsidRPr="00217643">
              <w:rPr>
                <w:sz w:val="24"/>
                <w:szCs w:val="24"/>
                <w:lang w:val="en-IN"/>
              </w:rPr>
              <w:t>’</w:t>
            </w:r>
            <w:r w:rsidRPr="00BB42BD">
              <w:rPr>
                <w:sz w:val="24"/>
                <w:szCs w:val="24"/>
                <w:lang w:val="en-IN"/>
              </w:rPr>
              <w:t xml:space="preserve">: </w:t>
            </w:r>
            <w:r w:rsidRPr="00BB42BD">
              <w:rPr>
                <w:b/>
                <w:bCs/>
                <w:sz w:val="24"/>
                <w:szCs w:val="24"/>
                <w:lang w:val="en-IN"/>
              </w:rPr>
              <w:t>0.7074102276214943</w:t>
            </w:r>
          </w:p>
          <w:p w14:paraId="0AB731DD" w14:textId="77777777" w:rsidR="00BB42BD" w:rsidRPr="00217643" w:rsidRDefault="00BB42BD" w:rsidP="00BB42BD">
            <w:pPr>
              <w:pStyle w:val="Text"/>
              <w:rPr>
                <w:sz w:val="24"/>
                <w:szCs w:val="24"/>
                <w:lang w:val="en-IN"/>
              </w:rPr>
            </w:pPr>
            <w:r w:rsidRPr="00BB42BD">
              <w:rPr>
                <w:sz w:val="24"/>
                <w:szCs w:val="24"/>
                <w:lang w:val="en-IN"/>
              </w:rPr>
              <w:t>}</w:t>
            </w:r>
          </w:p>
          <w:p w14:paraId="600E1DBE" w14:textId="77777777" w:rsidR="00BB42BD" w:rsidRPr="00BB42BD" w:rsidRDefault="00BB42BD" w:rsidP="00BB42BD">
            <w:pPr>
              <w:pStyle w:val="Text"/>
              <w:rPr>
                <w:sz w:val="24"/>
                <w:szCs w:val="24"/>
                <w:lang w:val="en-IN"/>
              </w:rPr>
            </w:pPr>
          </w:p>
          <w:p w14:paraId="310096AB" w14:textId="77777777" w:rsidR="00BB42BD" w:rsidRPr="00BB42BD" w:rsidRDefault="00BB42BD" w:rsidP="00BB42BD">
            <w:pPr>
              <w:pStyle w:val="Text"/>
              <w:rPr>
                <w:sz w:val="24"/>
                <w:szCs w:val="24"/>
                <w:lang w:val="en-IN"/>
              </w:rPr>
            </w:pPr>
            <w:r w:rsidRPr="00BB42BD">
              <w:rPr>
                <w:sz w:val="24"/>
                <w:szCs w:val="24"/>
                <w:lang w:val="en-IN"/>
              </w:rPr>
              <w:t>Threshold: 0.5817779183086677</w:t>
            </w:r>
          </w:p>
          <w:p w14:paraId="7EA0FE7A" w14:textId="77777777" w:rsidR="00BB42BD" w:rsidRPr="00217643" w:rsidRDefault="00BB42BD" w:rsidP="00BB42BD">
            <w:pPr>
              <w:pStyle w:val="Text"/>
              <w:rPr>
                <w:sz w:val="24"/>
                <w:szCs w:val="24"/>
                <w:lang w:val="en-IN"/>
              </w:rPr>
            </w:pPr>
            <w:r w:rsidRPr="00BB42BD">
              <w:rPr>
                <w:sz w:val="24"/>
                <w:szCs w:val="24"/>
                <w:lang w:val="en-IN"/>
              </w:rPr>
              <w:t>No summary generated with adjusted threshold. Trying with lower multiplier.</w:t>
            </w:r>
          </w:p>
          <w:p w14:paraId="67D9D85C" w14:textId="77777777" w:rsidR="00BB42BD" w:rsidRPr="00BB42BD" w:rsidRDefault="00BB42BD" w:rsidP="00BB42BD">
            <w:pPr>
              <w:pStyle w:val="Text"/>
              <w:rPr>
                <w:sz w:val="24"/>
                <w:szCs w:val="24"/>
                <w:lang w:val="en-IN"/>
              </w:rPr>
            </w:pPr>
          </w:p>
          <w:p w14:paraId="014F7ECB" w14:textId="77777777" w:rsidR="00BB42BD" w:rsidRPr="00BB42BD" w:rsidRDefault="00BB42BD" w:rsidP="00BB42BD">
            <w:pPr>
              <w:pStyle w:val="Text"/>
              <w:rPr>
                <w:sz w:val="24"/>
                <w:szCs w:val="24"/>
                <w:lang w:val="en-IN"/>
              </w:rPr>
            </w:pPr>
            <w:r w:rsidRPr="00BB42BD">
              <w:rPr>
                <w:sz w:val="24"/>
                <w:szCs w:val="24"/>
                <w:lang w:val="en-IN"/>
              </w:rPr>
              <w:t>Generated Summary:</w:t>
            </w:r>
          </w:p>
          <w:p w14:paraId="158A60A9" w14:textId="61BFD795" w:rsidR="00BB42BD" w:rsidRPr="00217643" w:rsidRDefault="00BB42BD" w:rsidP="00BB42BD">
            <w:pPr>
              <w:pStyle w:val="Text"/>
              <w:rPr>
                <w:sz w:val="24"/>
                <w:szCs w:val="24"/>
                <w:lang w:val="en-IN"/>
              </w:rPr>
            </w:pPr>
            <w:r w:rsidRPr="00217643">
              <w:rPr>
                <w:sz w:val="24"/>
                <w:szCs w:val="24"/>
                <w:lang w:val="en-IN"/>
              </w:rPr>
              <w:t>The virion then releases RNA into the cell and forces the cell to produce and disseminate copies of the virion.</w:t>
            </w:r>
          </w:p>
          <w:p w14:paraId="61A13141" w14:textId="77309777" w:rsidR="00105FD7" w:rsidRDefault="00BB42BD" w:rsidP="00105FD7">
            <w:pPr>
              <w:pStyle w:val="Text"/>
              <w:rPr>
                <w:sz w:val="26"/>
                <w:szCs w:val="26"/>
                <w:lang w:val="en-IN"/>
              </w:rPr>
            </w:pPr>
            <w:r>
              <w:rPr>
                <w:sz w:val="26"/>
                <w:szCs w:val="26"/>
                <w:lang w:val="en-IN"/>
              </w:rPr>
              <w:t>“</w:t>
            </w:r>
          </w:p>
          <w:p w14:paraId="56E94717" w14:textId="77777777" w:rsidR="00BB42BD" w:rsidRPr="00BB42BD" w:rsidRDefault="00BB42BD" w:rsidP="00BB42BD">
            <w:pPr>
              <w:pStyle w:val="Text"/>
              <w:rPr>
                <w:sz w:val="26"/>
                <w:szCs w:val="26"/>
                <w:lang w:val="en-IN"/>
              </w:rPr>
            </w:pPr>
            <w:r w:rsidRPr="00BB42BD">
              <w:rPr>
                <w:b/>
                <w:bCs/>
                <w:sz w:val="26"/>
                <w:szCs w:val="26"/>
                <w:lang w:val="en-IN"/>
              </w:rPr>
              <w:t>Final Summary</w:t>
            </w:r>
            <w:r w:rsidRPr="00BB42BD">
              <w:rPr>
                <w:sz w:val="26"/>
                <w:szCs w:val="26"/>
                <w:lang w:val="en-IN"/>
              </w:rPr>
              <w:t>:</w:t>
            </w:r>
          </w:p>
          <w:p w14:paraId="4E5919E4" w14:textId="77777777" w:rsidR="00BB42BD" w:rsidRPr="00BB42BD" w:rsidRDefault="00BB42BD" w:rsidP="00BB42BD">
            <w:pPr>
              <w:pStyle w:val="Text"/>
              <w:numPr>
                <w:ilvl w:val="0"/>
                <w:numId w:val="12"/>
              </w:numPr>
              <w:rPr>
                <w:sz w:val="26"/>
                <w:szCs w:val="26"/>
                <w:lang w:val="en-IN"/>
              </w:rPr>
            </w:pPr>
            <w:r w:rsidRPr="00BB42BD">
              <w:rPr>
                <w:sz w:val="26"/>
                <w:szCs w:val="26"/>
                <w:lang w:val="en-IN"/>
              </w:rPr>
              <w:t>Ultimately, only one sentence was selected for inclusion in the summary:</w:t>
            </w:r>
          </w:p>
          <w:p w14:paraId="6FCEBB9F" w14:textId="77777777" w:rsidR="00BB42BD" w:rsidRDefault="00BB42BD" w:rsidP="00105FD7">
            <w:pPr>
              <w:pStyle w:val="Text"/>
              <w:rPr>
                <w:sz w:val="26"/>
                <w:szCs w:val="26"/>
                <w:lang w:val="en-IN"/>
              </w:rPr>
            </w:pPr>
          </w:p>
          <w:p w14:paraId="2DBFF1E8" w14:textId="37B010AC" w:rsidR="00217643" w:rsidRDefault="00BB42BD" w:rsidP="00BB42BD">
            <w:pPr>
              <w:pStyle w:val="Text"/>
              <w:rPr>
                <w:sz w:val="26"/>
                <w:szCs w:val="26"/>
                <w:lang w:val="en-IN"/>
              </w:rPr>
            </w:pPr>
            <w:r>
              <w:rPr>
                <w:sz w:val="26"/>
                <w:szCs w:val="26"/>
                <w:lang w:val="en-IN"/>
              </w:rPr>
              <w:t>“</w:t>
            </w:r>
            <w:r w:rsidRPr="00217643">
              <w:rPr>
                <w:sz w:val="24"/>
                <w:szCs w:val="24"/>
                <w:lang w:val="en-IN"/>
              </w:rPr>
              <w:t>The virion then releases RNA into the cell and forces the cell to produce and disseminate copies of the virion.</w:t>
            </w:r>
            <w:r>
              <w:rPr>
                <w:sz w:val="26"/>
                <w:szCs w:val="26"/>
                <w:lang w:val="en-IN"/>
              </w:rPr>
              <w:t>“</w:t>
            </w:r>
          </w:p>
          <w:p w14:paraId="2790387D" w14:textId="50EB7094" w:rsidR="00BB42BD" w:rsidRDefault="00BB42BD" w:rsidP="00BB42BD">
            <w:pPr>
              <w:pStyle w:val="Text"/>
              <w:numPr>
                <w:ilvl w:val="0"/>
                <w:numId w:val="12"/>
              </w:numPr>
              <w:rPr>
                <w:sz w:val="26"/>
                <w:szCs w:val="26"/>
                <w:lang w:val="en-IN"/>
              </w:rPr>
            </w:pPr>
            <w:r w:rsidRPr="00BB42BD">
              <w:rPr>
                <w:sz w:val="26"/>
                <w:szCs w:val="26"/>
                <w:lang w:val="en-IN"/>
              </w:rPr>
              <w:t>This sentence highlights a crucial aspect of SARS-CoV-2's mechanism of infection, illustrating how it interacts with host cells—a vital detail relevant to understanding COVID-19.</w:t>
            </w:r>
          </w:p>
          <w:p w14:paraId="6ECD9EC9" w14:textId="77777777" w:rsidR="00BB42BD" w:rsidRDefault="00BB42BD" w:rsidP="00105FD7">
            <w:pPr>
              <w:pStyle w:val="Text"/>
              <w:rPr>
                <w:sz w:val="26"/>
                <w:szCs w:val="26"/>
                <w:lang w:val="en-IN"/>
              </w:rPr>
            </w:pPr>
          </w:p>
          <w:p w14:paraId="63612662" w14:textId="66451746" w:rsidR="00217643" w:rsidRDefault="00217643" w:rsidP="00217643">
            <w:pPr>
              <w:pStyle w:val="Heading4"/>
              <w:jc w:val="left"/>
              <w:rPr>
                <w:lang w:val="en-IN"/>
              </w:rPr>
            </w:pPr>
            <w:r>
              <w:rPr>
                <w:lang w:val="en-IN"/>
              </w:rPr>
              <w:t xml:space="preserve">3.Output Result for </w:t>
            </w:r>
            <w:r w:rsidR="00844363">
              <w:rPr>
                <w:lang w:val="en-IN"/>
              </w:rPr>
              <w:t>AIML_</w:t>
            </w:r>
            <w:r>
              <w:rPr>
                <w:lang w:val="en-IN"/>
              </w:rPr>
              <w:t>Assignment1.py</w:t>
            </w:r>
            <w:r w:rsidRPr="002D48D2">
              <w:rPr>
                <w:lang w:val="en-IN"/>
              </w:rPr>
              <w:t>:</w:t>
            </w:r>
          </w:p>
          <w:p w14:paraId="0FB2CA8F" w14:textId="31D098D5" w:rsidR="00BB42BD" w:rsidRDefault="00844363" w:rsidP="00105FD7">
            <w:pPr>
              <w:pStyle w:val="Text"/>
              <w:rPr>
                <w:sz w:val="26"/>
                <w:szCs w:val="26"/>
                <w:lang w:val="en-IN"/>
              </w:rPr>
            </w:pPr>
            <w:r>
              <w:rPr>
                <w:sz w:val="26"/>
                <w:szCs w:val="26"/>
                <w:lang w:val="en-IN"/>
              </w:rPr>
              <w:t xml:space="preserve">Code Path: </w:t>
            </w:r>
            <w:hyperlink r:id="rId20" w:history="1">
              <w:r w:rsidRPr="00844363">
                <w:rPr>
                  <w:rStyle w:val="Hyperlink"/>
                  <w:sz w:val="26"/>
                  <w:szCs w:val="26"/>
                  <w:lang w:val="en-IN"/>
                </w:rPr>
                <w:t>AIML_Assignment1.py</w:t>
              </w:r>
            </w:hyperlink>
            <w:r w:rsidR="00217643">
              <w:rPr>
                <w:sz w:val="26"/>
                <w:szCs w:val="26"/>
                <w:lang w:val="en-IN"/>
              </w:rPr>
              <w:br/>
            </w:r>
            <w:r w:rsidR="00217643" w:rsidRPr="00217643">
              <w:rPr>
                <w:noProof/>
                <w:sz w:val="26"/>
                <w:szCs w:val="26"/>
                <w:lang w:val="en-IN"/>
              </w:rPr>
              <w:drawing>
                <wp:inline distT="0" distB="0" distL="0" distR="0" wp14:anchorId="00FB7E31" wp14:editId="4B24CB6F">
                  <wp:extent cx="6858000" cy="3883660"/>
                  <wp:effectExtent l="0" t="0" r="0" b="2540"/>
                  <wp:docPr id="211336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1154" name=""/>
                          <pic:cNvPicPr/>
                        </pic:nvPicPr>
                        <pic:blipFill>
                          <a:blip r:embed="rId21"/>
                          <a:stretch>
                            <a:fillRect/>
                          </a:stretch>
                        </pic:blipFill>
                        <pic:spPr>
                          <a:xfrm>
                            <a:off x="0" y="0"/>
                            <a:ext cx="6858000" cy="3883660"/>
                          </a:xfrm>
                          <a:prstGeom prst="rect">
                            <a:avLst/>
                          </a:prstGeom>
                        </pic:spPr>
                      </pic:pic>
                    </a:graphicData>
                  </a:graphic>
                </wp:inline>
              </w:drawing>
            </w:r>
          </w:p>
          <w:p w14:paraId="006993E1" w14:textId="77777777" w:rsidR="00BB42BD" w:rsidRDefault="00BB42BD" w:rsidP="00105FD7">
            <w:pPr>
              <w:pStyle w:val="Text"/>
              <w:rPr>
                <w:sz w:val="26"/>
                <w:szCs w:val="26"/>
                <w:lang w:val="en-IN"/>
              </w:rPr>
            </w:pPr>
          </w:p>
          <w:p w14:paraId="4FBC2883" w14:textId="77777777" w:rsidR="00217643" w:rsidRDefault="00217643" w:rsidP="00217643">
            <w:pPr>
              <w:pStyle w:val="Text"/>
              <w:rPr>
                <w:sz w:val="26"/>
                <w:szCs w:val="26"/>
                <w:lang w:val="en-IN"/>
              </w:rPr>
            </w:pPr>
          </w:p>
          <w:tbl>
            <w:tblPr>
              <w:tblpPr w:leftFromText="180" w:rightFromText="180" w:vertAnchor="page" w:horzAnchor="margin" w:tblpY="14255"/>
              <w:tblOverlap w:val="never"/>
              <w:tblW w:w="10841" w:type="dxa"/>
              <w:tblCellMar>
                <w:left w:w="0" w:type="dxa"/>
                <w:right w:w="0" w:type="dxa"/>
              </w:tblCellMar>
              <w:tblLook w:val="0600" w:firstRow="0" w:lastRow="0" w:firstColumn="0" w:lastColumn="0" w:noHBand="1" w:noVBand="1"/>
            </w:tblPr>
            <w:tblGrid>
              <w:gridCol w:w="6023"/>
              <w:gridCol w:w="3614"/>
              <w:gridCol w:w="1204"/>
            </w:tblGrid>
            <w:tr w:rsidR="00E50982" w14:paraId="374AD7B9" w14:textId="77777777" w:rsidTr="00E50982">
              <w:trPr>
                <w:trHeight w:val="481"/>
              </w:trPr>
              <w:tc>
                <w:tcPr>
                  <w:tcW w:w="6023" w:type="dxa"/>
                </w:tcPr>
                <w:p w14:paraId="5DB082CB" w14:textId="77777777" w:rsidR="00E50982" w:rsidRPr="00874FE7" w:rsidRDefault="00E50982" w:rsidP="007863AD">
                  <w:pPr>
                    <w:pStyle w:val="Footer"/>
                  </w:pPr>
                  <w:r w:rsidRPr="00E21157">
                    <w:rPr>
                      <w:lang w:val="en-IN"/>
                    </w:rPr>
                    <w:t>Text Summarization using Python &amp; NLTK: TF-IDF Algorithm</w:t>
                  </w:r>
                </w:p>
              </w:tc>
              <w:tc>
                <w:tcPr>
                  <w:tcW w:w="3614" w:type="dxa"/>
                </w:tcPr>
                <w:p w14:paraId="579684D4" w14:textId="0E127528" w:rsidR="00E50982" w:rsidRPr="00E74B29" w:rsidRDefault="00E50982" w:rsidP="007863AD">
                  <w:pPr>
                    <w:pStyle w:val="Footer"/>
                    <w:jc w:val="right"/>
                  </w:pPr>
                  <w:r>
                    <w:t>PAGE 9</w:t>
                  </w:r>
                </w:p>
              </w:tc>
              <w:tc>
                <w:tcPr>
                  <w:tcW w:w="1204" w:type="dxa"/>
                </w:tcPr>
                <w:p w14:paraId="4472A61C" w14:textId="77777777" w:rsidR="00E50982" w:rsidRDefault="00E50982" w:rsidP="007863AD">
                  <w:pPr>
                    <w:pStyle w:val="Footer"/>
                  </w:pPr>
                </w:p>
                <w:p w14:paraId="7D5B6BFE" w14:textId="77777777" w:rsidR="00E50982" w:rsidRPr="00E74B29" w:rsidRDefault="00E50982" w:rsidP="007863AD">
                  <w:pPr>
                    <w:pStyle w:val="Footer"/>
                  </w:pPr>
                </w:p>
              </w:tc>
            </w:tr>
          </w:tbl>
          <w:p w14:paraId="2518FD01" w14:textId="77777777" w:rsidR="00217643" w:rsidRDefault="00217643" w:rsidP="00217643">
            <w:pPr>
              <w:pStyle w:val="Text"/>
              <w:rPr>
                <w:sz w:val="26"/>
                <w:szCs w:val="26"/>
                <w:lang w:val="en-IN"/>
              </w:rPr>
            </w:pPr>
          </w:p>
          <w:p w14:paraId="0B693C75" w14:textId="4EADAA7E" w:rsidR="00217643" w:rsidRPr="00BB42BD" w:rsidRDefault="00217643" w:rsidP="00217643">
            <w:pPr>
              <w:pStyle w:val="Heading4"/>
              <w:jc w:val="left"/>
              <w:rPr>
                <w:lang w:val="en-IN"/>
              </w:rPr>
            </w:pPr>
            <w:r w:rsidRPr="00217643">
              <w:rPr>
                <w:lang w:val="en-IN"/>
              </w:rPr>
              <w:lastRenderedPageBreak/>
              <w:t xml:space="preserve">Analysis of the </w:t>
            </w:r>
            <w:r>
              <w:rPr>
                <w:lang w:val="en-IN"/>
              </w:rPr>
              <w:t>Assignment1</w:t>
            </w:r>
            <w:r w:rsidRPr="00217643">
              <w:rPr>
                <w:lang w:val="en-IN"/>
              </w:rPr>
              <w:t xml:space="preserve"> Code and Output</w:t>
            </w:r>
            <w:r>
              <w:rPr>
                <w:lang w:val="en-IN"/>
              </w:rPr>
              <w:t>:</w:t>
            </w:r>
            <w:r>
              <w:rPr>
                <w:lang w:val="en-IN"/>
              </w:rPr>
              <w:br/>
            </w:r>
            <w:r w:rsidRPr="00217643">
              <w:rPr>
                <w:rFonts w:asciiTheme="minorHAnsi" w:hAnsiTheme="minorHAnsi"/>
                <w:b w:val="0"/>
                <w:color w:val="auto"/>
                <w:sz w:val="26"/>
                <w:szCs w:val="26"/>
                <w:lang w:val="en-IN"/>
              </w:rPr>
              <w:t>Sa</w:t>
            </w:r>
            <w:r>
              <w:rPr>
                <w:rFonts w:asciiTheme="minorHAnsi" w:hAnsiTheme="minorHAnsi"/>
                <w:b w:val="0"/>
                <w:color w:val="auto"/>
                <w:sz w:val="26"/>
                <w:szCs w:val="26"/>
                <w:lang w:val="en-IN"/>
              </w:rPr>
              <w:t>me as before code Analysis Additional point as below:</w:t>
            </w:r>
            <w:r>
              <w:rPr>
                <w:rFonts w:asciiTheme="minorHAnsi" w:hAnsiTheme="minorHAnsi"/>
                <w:b w:val="0"/>
                <w:color w:val="auto"/>
                <w:sz w:val="26"/>
                <w:szCs w:val="26"/>
                <w:lang w:val="en-IN"/>
              </w:rPr>
              <w:br/>
            </w:r>
            <w:r w:rsidRPr="00BB42BD">
              <w:rPr>
                <w:lang w:val="en-IN"/>
              </w:rPr>
              <w:t>Key Enhancements Made</w:t>
            </w:r>
            <w:r>
              <w:rPr>
                <w:lang w:val="en-IN"/>
              </w:rPr>
              <w:t xml:space="preserve"> to the </w:t>
            </w:r>
            <w:r w:rsidR="00A73070">
              <w:rPr>
                <w:lang w:val="en-IN"/>
              </w:rPr>
              <w:t>Assignment1</w:t>
            </w:r>
            <w:r>
              <w:rPr>
                <w:lang w:val="en-IN"/>
              </w:rPr>
              <w:t xml:space="preserve"> Code</w:t>
            </w:r>
            <w:r w:rsidRPr="00BB42BD">
              <w:rPr>
                <w:lang w:val="en-IN"/>
              </w:rPr>
              <w:t>:</w:t>
            </w:r>
          </w:p>
          <w:p w14:paraId="4AA06CCE" w14:textId="77777777" w:rsidR="00217643" w:rsidRPr="00217643" w:rsidRDefault="00217643" w:rsidP="00217643">
            <w:pPr>
              <w:pStyle w:val="Heading4"/>
              <w:ind w:left="720"/>
              <w:jc w:val="left"/>
              <w:rPr>
                <w:rFonts w:asciiTheme="minorHAnsi" w:hAnsiTheme="minorHAnsi"/>
                <w:bCs/>
                <w:color w:val="auto"/>
                <w:sz w:val="26"/>
                <w:szCs w:val="26"/>
                <w:lang w:val="en-IN"/>
              </w:rPr>
            </w:pPr>
            <w:r w:rsidRPr="00217643">
              <w:rPr>
                <w:rFonts w:asciiTheme="minorHAnsi" w:hAnsiTheme="minorHAnsi"/>
                <w:bCs/>
                <w:color w:val="auto"/>
                <w:sz w:val="26"/>
                <w:szCs w:val="26"/>
                <w:lang w:val="en-IN"/>
              </w:rPr>
              <w:t>Dynamic Sentence Selection:</w:t>
            </w:r>
          </w:p>
          <w:p w14:paraId="077B0071" w14:textId="77777777" w:rsidR="00217643" w:rsidRDefault="00217643" w:rsidP="00217643">
            <w:pPr>
              <w:pStyle w:val="Heading4"/>
              <w:numPr>
                <w:ilvl w:val="1"/>
                <w:numId w:val="14"/>
              </w:numPr>
              <w:jc w:val="left"/>
              <w:rPr>
                <w:rFonts w:asciiTheme="minorHAnsi" w:hAnsiTheme="minorHAnsi"/>
                <w:b w:val="0"/>
                <w:color w:val="auto"/>
                <w:sz w:val="26"/>
                <w:szCs w:val="26"/>
                <w:lang w:val="en-IN"/>
              </w:rPr>
            </w:pPr>
            <w:r w:rsidRPr="00217643">
              <w:rPr>
                <w:rFonts w:asciiTheme="minorHAnsi" w:hAnsiTheme="minorHAnsi"/>
                <w:b w:val="0"/>
                <w:color w:val="auto"/>
                <w:sz w:val="26"/>
                <w:szCs w:val="26"/>
                <w:lang w:val="en-IN"/>
              </w:rPr>
              <w:t>The summary is generated by selecting the top N sentences based on their TF-IDF scores, ensuring that the most relevant information is included in the final output.</w:t>
            </w:r>
          </w:p>
          <w:p w14:paraId="6F5C1B71" w14:textId="77777777" w:rsidR="00217643" w:rsidRPr="00217643" w:rsidRDefault="00217643" w:rsidP="00217643">
            <w:pPr>
              <w:rPr>
                <w:lang w:val="en-IN"/>
              </w:rPr>
            </w:pPr>
          </w:p>
          <w:p w14:paraId="4F7B77FD" w14:textId="510DB02E" w:rsidR="00217643" w:rsidRPr="00217643" w:rsidRDefault="00217643" w:rsidP="00217643">
            <w:pPr>
              <w:pStyle w:val="Heading4"/>
              <w:jc w:val="left"/>
              <w:rPr>
                <w:rFonts w:asciiTheme="minorHAnsi" w:hAnsiTheme="minorHAnsi"/>
                <w:bCs/>
                <w:color w:val="auto"/>
                <w:sz w:val="26"/>
                <w:szCs w:val="26"/>
                <w:lang w:val="en-IN"/>
              </w:rPr>
            </w:pPr>
            <w:r w:rsidRPr="00217643">
              <w:rPr>
                <w:rFonts w:asciiTheme="minorHAnsi" w:hAnsiTheme="minorHAnsi"/>
                <w:bCs/>
                <w:color w:val="auto"/>
                <w:sz w:val="26"/>
                <w:szCs w:val="26"/>
                <w:lang w:val="en-IN"/>
              </w:rPr>
              <w:t>Output Analysis</w:t>
            </w:r>
            <w:r>
              <w:rPr>
                <w:rFonts w:asciiTheme="minorHAnsi" w:hAnsiTheme="minorHAnsi"/>
                <w:bCs/>
                <w:color w:val="auto"/>
                <w:sz w:val="26"/>
                <w:szCs w:val="26"/>
                <w:lang w:val="en-IN"/>
              </w:rPr>
              <w:t>:</w:t>
            </w:r>
          </w:p>
          <w:p w14:paraId="4EB7098A" w14:textId="77777777" w:rsidR="00217643" w:rsidRDefault="00217643" w:rsidP="00217643">
            <w:pPr>
              <w:pStyle w:val="Heading4"/>
              <w:ind w:left="720"/>
              <w:jc w:val="left"/>
              <w:rPr>
                <w:rFonts w:asciiTheme="minorHAnsi" w:hAnsiTheme="minorHAnsi"/>
                <w:b w:val="0"/>
                <w:color w:val="auto"/>
                <w:sz w:val="26"/>
                <w:szCs w:val="26"/>
                <w:lang w:val="en-IN"/>
              </w:rPr>
            </w:pPr>
            <w:r w:rsidRPr="00217643">
              <w:rPr>
                <w:rFonts w:asciiTheme="minorHAnsi" w:hAnsiTheme="minorHAnsi"/>
                <w:b w:val="0"/>
                <w:color w:val="auto"/>
                <w:sz w:val="26"/>
                <w:szCs w:val="26"/>
                <w:lang w:val="en-IN"/>
              </w:rPr>
              <w:t>The output generated by the code is as follows:</w:t>
            </w:r>
          </w:p>
          <w:p w14:paraId="79A26183" w14:textId="19FE0449" w:rsidR="00217643" w:rsidRDefault="00217643" w:rsidP="00217643">
            <w:pPr>
              <w:rPr>
                <w:lang w:val="en-IN"/>
              </w:rPr>
            </w:pPr>
            <w:r>
              <w:rPr>
                <w:lang w:val="en-IN"/>
              </w:rPr>
              <w:t>“</w:t>
            </w:r>
          </w:p>
          <w:p w14:paraId="5ECEB3DB" w14:textId="77777777" w:rsidR="00217643" w:rsidRPr="00E50982" w:rsidRDefault="00217643" w:rsidP="00217643">
            <w:pPr>
              <w:rPr>
                <w:b/>
                <w:bCs/>
                <w:lang w:val="en-IN"/>
              </w:rPr>
            </w:pPr>
            <w:r w:rsidRPr="00E50982">
              <w:rPr>
                <w:b/>
                <w:bCs/>
                <w:lang w:val="en-IN"/>
              </w:rPr>
              <w:t>Original Text:</w:t>
            </w:r>
          </w:p>
          <w:p w14:paraId="3AD6CCC6" w14:textId="77777777" w:rsidR="00217643" w:rsidRPr="00217643" w:rsidRDefault="00217643" w:rsidP="00217643">
            <w:pPr>
              <w:rPr>
                <w:lang w:val="en-IN"/>
              </w:rPr>
            </w:pPr>
          </w:p>
          <w:p w14:paraId="5D7A9734" w14:textId="77777777" w:rsidR="00217643" w:rsidRPr="00217643" w:rsidRDefault="00217643" w:rsidP="00217643">
            <w:pPr>
              <w:rPr>
                <w:lang w:val="en-IN"/>
              </w:rPr>
            </w:pPr>
            <w:r w:rsidRPr="00217643">
              <w:rPr>
                <w:lang w:val="en-IN"/>
              </w:rPr>
              <w:t xml:space="preserve">Severe acute respiratory syndrome coronavirus 2 (SARS-CoV-2) is the strain of coronavirus </w:t>
            </w:r>
          </w:p>
          <w:p w14:paraId="43078679" w14:textId="77777777" w:rsidR="00217643" w:rsidRPr="00217643" w:rsidRDefault="00217643" w:rsidP="00217643">
            <w:pPr>
              <w:rPr>
                <w:lang w:val="en-IN"/>
              </w:rPr>
            </w:pPr>
            <w:r w:rsidRPr="00217643">
              <w:rPr>
                <w:lang w:val="en-IN"/>
              </w:rPr>
              <w:t xml:space="preserve">that causes coronavirus disease 2019 (COVID-19), a respiratory illness. </w:t>
            </w:r>
          </w:p>
          <w:p w14:paraId="12BEAEF8" w14:textId="77777777" w:rsidR="00217643" w:rsidRPr="00217643" w:rsidRDefault="00217643" w:rsidP="00217643">
            <w:pPr>
              <w:rPr>
                <w:lang w:val="en-IN"/>
              </w:rPr>
            </w:pPr>
            <w:r w:rsidRPr="00217643">
              <w:rPr>
                <w:lang w:val="en-IN"/>
              </w:rPr>
              <w:t xml:space="preserve">During the initial outbreak in Wuhan, China, the virus was commonly referred to as "coronavirus" or </w:t>
            </w:r>
          </w:p>
          <w:p w14:paraId="384B1FDC" w14:textId="77777777" w:rsidR="00217643" w:rsidRPr="00217643" w:rsidRDefault="00217643" w:rsidP="00217643">
            <w:pPr>
              <w:rPr>
                <w:lang w:val="en-IN"/>
              </w:rPr>
            </w:pPr>
            <w:r w:rsidRPr="00217643">
              <w:rPr>
                <w:lang w:val="en-IN"/>
              </w:rPr>
              <w:t xml:space="preserve">"Wuhan coronavirus". In March 2020, U.S. President Donald Trump referred to the virus as the </w:t>
            </w:r>
          </w:p>
          <w:p w14:paraId="35120481" w14:textId="77777777" w:rsidR="00217643" w:rsidRPr="00217643" w:rsidRDefault="00217643" w:rsidP="00217643">
            <w:pPr>
              <w:rPr>
                <w:lang w:val="en-IN"/>
              </w:rPr>
            </w:pPr>
            <w:r w:rsidRPr="00217643">
              <w:rPr>
                <w:lang w:val="en-IN"/>
              </w:rPr>
              <w:t xml:space="preserve">"Chinese virus" in tweets, interviews, and White House press briefings. </w:t>
            </w:r>
          </w:p>
          <w:p w14:paraId="0F438A94" w14:textId="77777777" w:rsidR="00217643" w:rsidRPr="00217643" w:rsidRDefault="00217643" w:rsidP="00217643">
            <w:pPr>
              <w:rPr>
                <w:lang w:val="en-IN"/>
              </w:rPr>
            </w:pPr>
            <w:r w:rsidRPr="00217643">
              <w:rPr>
                <w:lang w:val="en-IN"/>
              </w:rPr>
              <w:t xml:space="preserve">Based on whole genome sequence similarity, a pangolin coronavirus candidate strain was found to be less similar </w:t>
            </w:r>
          </w:p>
          <w:p w14:paraId="2D280EB5" w14:textId="77777777" w:rsidR="00217643" w:rsidRPr="00217643" w:rsidRDefault="00217643" w:rsidP="00217643">
            <w:pPr>
              <w:rPr>
                <w:lang w:val="en-IN"/>
              </w:rPr>
            </w:pPr>
            <w:r w:rsidRPr="00217643">
              <w:rPr>
                <w:lang w:val="en-IN"/>
              </w:rPr>
              <w:t xml:space="preserve">than RaTG13, but more similar than other bat coronaviruses to SARS-CoV-2. </w:t>
            </w:r>
          </w:p>
          <w:p w14:paraId="74C8FF68" w14:textId="77777777" w:rsidR="00217643" w:rsidRPr="00217643" w:rsidRDefault="00217643" w:rsidP="00217643">
            <w:pPr>
              <w:rPr>
                <w:lang w:val="en-IN"/>
              </w:rPr>
            </w:pPr>
            <w:r w:rsidRPr="00217643">
              <w:rPr>
                <w:lang w:val="en-IN"/>
              </w:rPr>
              <w:t xml:space="preserve">Arinjay Banerjee, a virologist at McMaster University, notes that "the SARS virus shared 99.8% of its genome </w:t>
            </w:r>
          </w:p>
          <w:p w14:paraId="5DFB27D3" w14:textId="77777777" w:rsidR="00217643" w:rsidRPr="00217643" w:rsidRDefault="00217643" w:rsidP="00217643">
            <w:pPr>
              <w:rPr>
                <w:lang w:val="en-IN"/>
              </w:rPr>
            </w:pPr>
            <w:r w:rsidRPr="00217643">
              <w:rPr>
                <w:lang w:val="en-IN"/>
              </w:rPr>
              <w:t xml:space="preserve">with a civet coronavirus, which is why civets were considered the source." </w:t>
            </w:r>
          </w:p>
          <w:p w14:paraId="0733AAFD" w14:textId="77777777" w:rsidR="00217643" w:rsidRPr="00217643" w:rsidRDefault="00217643" w:rsidP="00217643">
            <w:pPr>
              <w:rPr>
                <w:lang w:val="en-IN"/>
              </w:rPr>
            </w:pPr>
            <w:r w:rsidRPr="00217643">
              <w:rPr>
                <w:lang w:val="en-IN"/>
              </w:rPr>
              <w:t>The virion then releases RNA into the cell and forces the cell to produce and disseminate copies of the virion.</w:t>
            </w:r>
          </w:p>
          <w:p w14:paraId="64335D83" w14:textId="77777777" w:rsidR="00217643" w:rsidRPr="00217643" w:rsidRDefault="00217643" w:rsidP="00217643">
            <w:pPr>
              <w:rPr>
                <w:lang w:val="en-IN"/>
              </w:rPr>
            </w:pPr>
          </w:p>
          <w:p w14:paraId="44933156" w14:textId="457EF969" w:rsidR="00217643" w:rsidRPr="004D3D2F" w:rsidRDefault="00217643" w:rsidP="00217643">
            <w:pPr>
              <w:rPr>
                <w:b/>
                <w:bCs/>
                <w:lang w:val="en-IN"/>
              </w:rPr>
            </w:pPr>
            <w:r w:rsidRPr="00E50982">
              <w:rPr>
                <w:b/>
                <w:bCs/>
                <w:lang w:val="en-IN"/>
              </w:rPr>
              <w:t>Summary:</w:t>
            </w:r>
          </w:p>
          <w:p w14:paraId="5DD89B77" w14:textId="77777777" w:rsidR="00217643" w:rsidRPr="00217643" w:rsidRDefault="00217643" w:rsidP="00217643">
            <w:pPr>
              <w:rPr>
                <w:lang w:val="en-IN"/>
              </w:rPr>
            </w:pPr>
            <w:r w:rsidRPr="00217643">
              <w:rPr>
                <w:lang w:val="en-IN"/>
              </w:rPr>
              <w:t xml:space="preserve">Severe acute respiratory syndrome coronavirus 2 (SARS-CoV-2) is the strain of coronavirus </w:t>
            </w:r>
          </w:p>
          <w:p w14:paraId="59D0FB4C" w14:textId="77777777" w:rsidR="00217643" w:rsidRPr="00217643" w:rsidRDefault="00217643" w:rsidP="00217643">
            <w:pPr>
              <w:rPr>
                <w:lang w:val="en-IN"/>
              </w:rPr>
            </w:pPr>
            <w:r w:rsidRPr="00217643">
              <w:rPr>
                <w:lang w:val="en-IN"/>
              </w:rPr>
              <w:t xml:space="preserve">that causes coronavirus disease 2019 (COVID-19), a respiratory illness. Based on whole genome sequence similarity, a pangolin coronavirus candidate strain was found to be less similar </w:t>
            </w:r>
          </w:p>
          <w:p w14:paraId="629420FB" w14:textId="41456EFF" w:rsidR="00217643" w:rsidRDefault="00217643" w:rsidP="00217643">
            <w:pPr>
              <w:rPr>
                <w:lang w:val="en-IN"/>
              </w:rPr>
            </w:pPr>
            <w:r w:rsidRPr="00217643">
              <w:rPr>
                <w:lang w:val="en-IN"/>
              </w:rPr>
              <w:t>than RaTG13, but more similar than other bat coronaviruses to SARS-CoV-2.</w:t>
            </w:r>
          </w:p>
          <w:p w14:paraId="14F2898C" w14:textId="09E1A014" w:rsidR="00217643" w:rsidRPr="00E22772" w:rsidRDefault="00217643" w:rsidP="00E22772">
            <w:pPr>
              <w:rPr>
                <w:lang w:val="en-IN"/>
              </w:rPr>
            </w:pPr>
            <w:r>
              <w:rPr>
                <w:lang w:val="en-IN"/>
              </w:rPr>
              <w:t>“</w:t>
            </w:r>
          </w:p>
          <w:p w14:paraId="4E063342" w14:textId="77777777" w:rsidR="00BB42BD" w:rsidRDefault="00BB42BD" w:rsidP="00217643">
            <w:pPr>
              <w:pStyle w:val="Text"/>
              <w:rPr>
                <w:sz w:val="26"/>
                <w:szCs w:val="26"/>
                <w:lang w:val="en-IN"/>
              </w:rPr>
            </w:pPr>
          </w:p>
          <w:p w14:paraId="0F3C6629" w14:textId="27869211" w:rsidR="00BB42BD" w:rsidRPr="007863AD" w:rsidRDefault="007863AD" w:rsidP="00E50651">
            <w:pPr>
              <w:pStyle w:val="Heading4"/>
              <w:jc w:val="left"/>
              <w:rPr>
                <w:lang w:val="en-IN"/>
              </w:rPr>
            </w:pPr>
            <w:r w:rsidRPr="007863AD">
              <w:rPr>
                <w:lang w:val="en-IN"/>
              </w:rPr>
              <w:t>Summary of Analysis</w:t>
            </w:r>
            <w:r>
              <w:rPr>
                <w:lang w:val="en-IN"/>
              </w:rPr>
              <w:t xml:space="preserve"> for all the 3 codes and same text</w:t>
            </w:r>
            <w:r w:rsidRPr="007863AD">
              <w:rPr>
                <w:lang w:val="en-IN"/>
              </w:rPr>
              <w:t>:</w:t>
            </w:r>
          </w:p>
          <w:p w14:paraId="76EF0F7C" w14:textId="7CDDBCCE" w:rsidR="00105FD7" w:rsidRPr="00105FD7" w:rsidRDefault="00105FD7" w:rsidP="00105FD7">
            <w:pPr>
              <w:pStyle w:val="Text"/>
              <w:rPr>
                <w:sz w:val="26"/>
                <w:szCs w:val="26"/>
                <w:lang w:val="en-IN"/>
              </w:rPr>
            </w:pPr>
            <w:r w:rsidRPr="00105FD7">
              <w:rPr>
                <w:sz w:val="26"/>
                <w:szCs w:val="26"/>
                <w:lang w:val="en-IN"/>
              </w:rPr>
              <w:t xml:space="preserve">The expected output from this text summarization process is a concise summary that captures the essence of the original text while omitting extraneous </w:t>
            </w:r>
            <w:proofErr w:type="spellStart"/>
            <w:r w:rsidRPr="00105FD7">
              <w:rPr>
                <w:sz w:val="26"/>
                <w:szCs w:val="26"/>
                <w:lang w:val="en-IN"/>
              </w:rPr>
              <w:t>details.For</w:t>
            </w:r>
            <w:proofErr w:type="spellEnd"/>
            <w:r w:rsidRPr="00105FD7">
              <w:rPr>
                <w:sz w:val="26"/>
                <w:szCs w:val="26"/>
                <w:lang w:val="en-IN"/>
              </w:rPr>
              <w:t xml:space="preserve"> example, given an input text about SARS-CoV-2, the output summary might include key points such as:</w:t>
            </w:r>
          </w:p>
          <w:p w14:paraId="4C31EE19" w14:textId="77777777" w:rsidR="00105FD7" w:rsidRPr="00105FD7" w:rsidRDefault="00105FD7" w:rsidP="00105FD7">
            <w:pPr>
              <w:pStyle w:val="Text"/>
              <w:numPr>
                <w:ilvl w:val="0"/>
                <w:numId w:val="5"/>
              </w:numPr>
              <w:rPr>
                <w:sz w:val="26"/>
                <w:szCs w:val="26"/>
                <w:lang w:val="en-IN"/>
              </w:rPr>
            </w:pPr>
            <w:r w:rsidRPr="00105FD7">
              <w:rPr>
                <w:sz w:val="26"/>
                <w:szCs w:val="26"/>
                <w:lang w:val="en-IN"/>
              </w:rPr>
              <w:t>Identification of SARS-CoV-2 as the virus causing COVID-19.</w:t>
            </w:r>
          </w:p>
          <w:p w14:paraId="32881E35" w14:textId="77777777" w:rsidR="00105FD7" w:rsidRPr="00105FD7" w:rsidRDefault="00105FD7" w:rsidP="00105FD7">
            <w:pPr>
              <w:pStyle w:val="Text"/>
              <w:numPr>
                <w:ilvl w:val="0"/>
                <w:numId w:val="5"/>
              </w:numPr>
              <w:rPr>
                <w:sz w:val="26"/>
                <w:szCs w:val="26"/>
                <w:lang w:val="en-IN"/>
              </w:rPr>
            </w:pPr>
            <w:r w:rsidRPr="00105FD7">
              <w:rPr>
                <w:sz w:val="26"/>
                <w:szCs w:val="26"/>
                <w:lang w:val="en-IN"/>
              </w:rPr>
              <w:t>Historical references to its naming during early outbreaks.</w:t>
            </w:r>
          </w:p>
          <w:p w14:paraId="2AFBAB06" w14:textId="77777777" w:rsidR="00105FD7" w:rsidRPr="00105FD7" w:rsidRDefault="00105FD7" w:rsidP="00105FD7">
            <w:pPr>
              <w:pStyle w:val="Text"/>
              <w:numPr>
                <w:ilvl w:val="0"/>
                <w:numId w:val="5"/>
              </w:numPr>
              <w:rPr>
                <w:sz w:val="26"/>
                <w:szCs w:val="26"/>
                <w:lang w:val="en-IN"/>
              </w:rPr>
            </w:pPr>
            <w:r w:rsidRPr="00105FD7">
              <w:rPr>
                <w:sz w:val="26"/>
                <w:szCs w:val="26"/>
                <w:lang w:val="en-IN"/>
              </w:rPr>
              <w:t>Information about genetic similarities with other coronaviruses.</w:t>
            </w:r>
          </w:p>
          <w:p w14:paraId="13DCE1DE" w14:textId="77777777" w:rsidR="00105FD7" w:rsidRPr="00105FD7" w:rsidRDefault="00105FD7" w:rsidP="00105FD7">
            <w:pPr>
              <w:pStyle w:val="Text"/>
              <w:rPr>
                <w:sz w:val="26"/>
                <w:szCs w:val="26"/>
                <w:lang w:val="en-IN"/>
              </w:rPr>
            </w:pPr>
            <w:r w:rsidRPr="00105FD7">
              <w:rPr>
                <w:b/>
                <w:bCs/>
                <w:sz w:val="26"/>
                <w:szCs w:val="26"/>
                <w:lang w:val="en-IN"/>
              </w:rPr>
              <w:t>Analysis of Results</w:t>
            </w:r>
            <w:r w:rsidRPr="00105FD7">
              <w:rPr>
                <w:sz w:val="26"/>
                <w:szCs w:val="26"/>
                <w:lang w:val="en-IN"/>
              </w:rPr>
              <w:t>:</w:t>
            </w:r>
          </w:p>
          <w:p w14:paraId="1BD1CF94" w14:textId="77777777" w:rsidR="00105FD7" w:rsidRPr="00105FD7" w:rsidRDefault="00105FD7" w:rsidP="00105FD7">
            <w:pPr>
              <w:pStyle w:val="Text"/>
              <w:numPr>
                <w:ilvl w:val="0"/>
                <w:numId w:val="6"/>
              </w:numPr>
              <w:rPr>
                <w:sz w:val="26"/>
                <w:szCs w:val="26"/>
                <w:lang w:val="en-IN"/>
              </w:rPr>
            </w:pPr>
            <w:r w:rsidRPr="00105FD7">
              <w:rPr>
                <w:sz w:val="26"/>
                <w:szCs w:val="26"/>
                <w:lang w:val="en-IN"/>
              </w:rPr>
              <w:t>The effectiveness of the summary can be evaluated based on its coherence, relevance, and retention of critical information from the original text.</w:t>
            </w:r>
          </w:p>
          <w:p w14:paraId="5B1510A5" w14:textId="77777777" w:rsidR="00105FD7" w:rsidRDefault="00105FD7" w:rsidP="00105FD7">
            <w:pPr>
              <w:pStyle w:val="Text"/>
              <w:numPr>
                <w:ilvl w:val="0"/>
                <w:numId w:val="6"/>
              </w:numPr>
              <w:rPr>
                <w:sz w:val="26"/>
                <w:szCs w:val="26"/>
                <w:lang w:val="en-IN"/>
              </w:rPr>
            </w:pPr>
            <w:r w:rsidRPr="00105FD7">
              <w:rPr>
                <w:sz w:val="26"/>
                <w:szCs w:val="26"/>
                <w:lang w:val="en-IN"/>
              </w:rPr>
              <w:t>Metrics such as ROUGE scores can be employed to quantitatively assess summary quality by comparing it against human-generated summaries.</w:t>
            </w:r>
          </w:p>
          <w:p w14:paraId="4A94DC0F" w14:textId="77777777" w:rsidR="004D3D2F" w:rsidRDefault="004D3D2F" w:rsidP="004D3D2F">
            <w:pPr>
              <w:pStyle w:val="Text"/>
              <w:ind w:left="720"/>
              <w:rPr>
                <w:sz w:val="26"/>
                <w:szCs w:val="26"/>
                <w:lang w:val="en-IN"/>
              </w:rPr>
            </w:pPr>
          </w:p>
          <w:p w14:paraId="33D898BF" w14:textId="30E3F66B" w:rsidR="00932B64" w:rsidRDefault="00932B64" w:rsidP="00932B64">
            <w:pPr>
              <w:pStyle w:val="Text"/>
              <w:rPr>
                <w:sz w:val="26"/>
                <w:szCs w:val="26"/>
                <w:lang w:val="en-IN"/>
              </w:rPr>
            </w:pPr>
            <w:r>
              <w:rPr>
                <w:sz w:val="26"/>
                <w:szCs w:val="26"/>
                <w:lang w:val="en-IN"/>
              </w:rPr>
              <w:t>Code Link:</w:t>
            </w:r>
          </w:p>
          <w:p w14:paraId="73994827" w14:textId="63768365" w:rsidR="00932B64" w:rsidRPr="00105FD7" w:rsidRDefault="00932B64" w:rsidP="00932B64">
            <w:pPr>
              <w:pStyle w:val="Text"/>
              <w:rPr>
                <w:sz w:val="26"/>
                <w:szCs w:val="26"/>
                <w:lang w:val="en-IN"/>
              </w:rPr>
            </w:pPr>
            <w:r w:rsidRPr="00932B64">
              <w:rPr>
                <w:sz w:val="26"/>
                <w:szCs w:val="26"/>
                <w:lang w:val="en-IN"/>
              </w:rPr>
              <w:t>https://github.com/TARUNSRIKANTH/AIML_Assignment1/tree/main/Python_Code</w:t>
            </w:r>
          </w:p>
          <w:p w14:paraId="2AD04306" w14:textId="106BB108" w:rsidR="00DB0C90" w:rsidRPr="002D48D2" w:rsidRDefault="00DB0C90" w:rsidP="00975156">
            <w:pPr>
              <w:pStyle w:val="Text"/>
              <w:jc w:val="center"/>
              <w:rPr>
                <w:lang w:val="en-IN"/>
              </w:rPr>
            </w:pPr>
          </w:p>
        </w:tc>
        <w:tc>
          <w:tcPr>
            <w:tcW w:w="302" w:type="dxa"/>
            <w:gridSpan w:val="2"/>
          </w:tcPr>
          <w:p w14:paraId="12A80B42" w14:textId="77777777" w:rsidR="00DB0C90" w:rsidRDefault="00DB0C90" w:rsidP="00975156"/>
        </w:tc>
      </w:tr>
    </w:tbl>
    <w:tbl>
      <w:tblPr>
        <w:tblpPr w:leftFromText="180" w:rightFromText="180" w:vertAnchor="text" w:horzAnchor="margin" w:tblpXSpec="center" w:tblpY="130"/>
        <w:tblW w:w="10221" w:type="dxa"/>
        <w:tblCellMar>
          <w:left w:w="0" w:type="dxa"/>
          <w:right w:w="0" w:type="dxa"/>
        </w:tblCellMar>
        <w:tblLook w:val="0600" w:firstRow="0" w:lastRow="0" w:firstColumn="0" w:lastColumn="0" w:noHBand="1" w:noVBand="1"/>
      </w:tblPr>
      <w:tblGrid>
        <w:gridCol w:w="6388"/>
        <w:gridCol w:w="3833"/>
      </w:tblGrid>
      <w:tr w:rsidR="00E50982" w14:paraId="72861645" w14:textId="77777777" w:rsidTr="00E50982">
        <w:trPr>
          <w:trHeight w:val="496"/>
        </w:trPr>
        <w:tc>
          <w:tcPr>
            <w:tcW w:w="6388" w:type="dxa"/>
          </w:tcPr>
          <w:p w14:paraId="17E19376" w14:textId="77777777" w:rsidR="00E50982" w:rsidRPr="00874FE7" w:rsidRDefault="00E50982" w:rsidP="00E50982">
            <w:pPr>
              <w:pStyle w:val="Footer"/>
            </w:pPr>
            <w:r w:rsidRPr="00E21157">
              <w:rPr>
                <w:lang w:val="en-IN"/>
              </w:rPr>
              <w:lastRenderedPageBreak/>
              <w:t>Text Summarization using Python &amp; NLTK: TF-IDF Algorithm</w:t>
            </w:r>
          </w:p>
        </w:tc>
        <w:tc>
          <w:tcPr>
            <w:tcW w:w="3833" w:type="dxa"/>
          </w:tcPr>
          <w:p w14:paraId="43E2E55E" w14:textId="77777777" w:rsidR="00E50982" w:rsidRPr="00E74B29" w:rsidRDefault="00E50982" w:rsidP="00E50982">
            <w:pPr>
              <w:pStyle w:val="Footer"/>
              <w:jc w:val="right"/>
            </w:pPr>
            <w:r>
              <w:t>PAGE 10</w:t>
            </w:r>
          </w:p>
        </w:tc>
      </w:tr>
    </w:tbl>
    <w:p w14:paraId="54D3BCFE" w14:textId="77777777" w:rsidR="00800A32" w:rsidRPr="00800A32" w:rsidRDefault="00800A32" w:rsidP="00E50982">
      <w:pPr>
        <w:rPr>
          <w:lang w:val="en-IN"/>
        </w:rPr>
      </w:pPr>
    </w:p>
    <w:sectPr w:rsidR="00800A32" w:rsidRPr="00800A32"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AB146" w14:textId="77777777" w:rsidR="003A3A28" w:rsidRDefault="003A3A28" w:rsidP="00E74B29">
      <w:r>
        <w:separator/>
      </w:r>
    </w:p>
  </w:endnote>
  <w:endnote w:type="continuationSeparator" w:id="0">
    <w:p w14:paraId="3EA0E313" w14:textId="77777777" w:rsidR="003A3A28" w:rsidRDefault="003A3A2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MR10">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B00EF" w14:textId="77777777" w:rsidR="003A3A28" w:rsidRDefault="003A3A28" w:rsidP="00E74B29">
      <w:r>
        <w:separator/>
      </w:r>
    </w:p>
  </w:footnote>
  <w:footnote w:type="continuationSeparator" w:id="0">
    <w:p w14:paraId="7405ED4C" w14:textId="77777777" w:rsidR="003A3A28" w:rsidRDefault="003A3A2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368D0"/>
    <w:multiLevelType w:val="hybridMultilevel"/>
    <w:tmpl w:val="E35C04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451AF6"/>
    <w:multiLevelType w:val="multilevel"/>
    <w:tmpl w:val="94F0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7DD24AA"/>
    <w:multiLevelType w:val="multilevel"/>
    <w:tmpl w:val="75CA67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94943"/>
    <w:multiLevelType w:val="multilevel"/>
    <w:tmpl w:val="C896B5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74423B"/>
    <w:multiLevelType w:val="multilevel"/>
    <w:tmpl w:val="94F04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C441F3"/>
    <w:multiLevelType w:val="multilevel"/>
    <w:tmpl w:val="A62C8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F73C24"/>
    <w:multiLevelType w:val="multilevel"/>
    <w:tmpl w:val="E1285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3E2991"/>
    <w:multiLevelType w:val="multilevel"/>
    <w:tmpl w:val="A94C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FE60C7B"/>
    <w:multiLevelType w:val="multilevel"/>
    <w:tmpl w:val="94F0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3115C3"/>
    <w:multiLevelType w:val="multilevel"/>
    <w:tmpl w:val="169A9A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5751FF"/>
    <w:multiLevelType w:val="multilevel"/>
    <w:tmpl w:val="94F0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6AB3E32"/>
    <w:multiLevelType w:val="multilevel"/>
    <w:tmpl w:val="94F04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B0675C7"/>
    <w:multiLevelType w:val="hybridMultilevel"/>
    <w:tmpl w:val="E6F263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FC33484"/>
    <w:multiLevelType w:val="multilevel"/>
    <w:tmpl w:val="94F0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92495468">
    <w:abstractNumId w:val="2"/>
  </w:num>
  <w:num w:numId="2" w16cid:durableId="454255748">
    <w:abstractNumId w:val="6"/>
  </w:num>
  <w:num w:numId="3" w16cid:durableId="2099791619">
    <w:abstractNumId w:val="8"/>
  </w:num>
  <w:num w:numId="4" w16cid:durableId="10645515">
    <w:abstractNumId w:val="12"/>
  </w:num>
  <w:num w:numId="5" w16cid:durableId="1673530678">
    <w:abstractNumId w:val="14"/>
  </w:num>
  <w:num w:numId="6" w16cid:durableId="113334160">
    <w:abstractNumId w:val="9"/>
  </w:num>
  <w:num w:numId="7" w16cid:durableId="773599634">
    <w:abstractNumId w:val="0"/>
  </w:num>
  <w:num w:numId="8" w16cid:durableId="302078232">
    <w:abstractNumId w:val="10"/>
  </w:num>
  <w:num w:numId="9" w16cid:durableId="502089145">
    <w:abstractNumId w:val="5"/>
  </w:num>
  <w:num w:numId="10" w16cid:durableId="1327780040">
    <w:abstractNumId w:val="7"/>
  </w:num>
  <w:num w:numId="11" w16cid:durableId="841629277">
    <w:abstractNumId w:val="4"/>
  </w:num>
  <w:num w:numId="12" w16cid:durableId="2054571474">
    <w:abstractNumId w:val="1"/>
  </w:num>
  <w:num w:numId="13" w16cid:durableId="1085146301">
    <w:abstractNumId w:val="13"/>
  </w:num>
  <w:num w:numId="14" w16cid:durableId="962923689">
    <w:abstractNumId w:val="3"/>
  </w:num>
  <w:num w:numId="15" w16cid:durableId="19483886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157"/>
    <w:rsid w:val="00017433"/>
    <w:rsid w:val="00041A27"/>
    <w:rsid w:val="00086FA5"/>
    <w:rsid w:val="000A38F7"/>
    <w:rsid w:val="000E4641"/>
    <w:rsid w:val="000F2420"/>
    <w:rsid w:val="00105FD7"/>
    <w:rsid w:val="00151F66"/>
    <w:rsid w:val="0015243E"/>
    <w:rsid w:val="00177F8D"/>
    <w:rsid w:val="00185F4A"/>
    <w:rsid w:val="001E097E"/>
    <w:rsid w:val="001F4B42"/>
    <w:rsid w:val="00217643"/>
    <w:rsid w:val="00230C77"/>
    <w:rsid w:val="002471E7"/>
    <w:rsid w:val="002D2200"/>
    <w:rsid w:val="002D48D2"/>
    <w:rsid w:val="0034454A"/>
    <w:rsid w:val="003934AD"/>
    <w:rsid w:val="003A25A1"/>
    <w:rsid w:val="003A3A28"/>
    <w:rsid w:val="0040564B"/>
    <w:rsid w:val="00407796"/>
    <w:rsid w:val="00464823"/>
    <w:rsid w:val="0048120C"/>
    <w:rsid w:val="004909D9"/>
    <w:rsid w:val="004B59FB"/>
    <w:rsid w:val="004C5781"/>
    <w:rsid w:val="004D3D2F"/>
    <w:rsid w:val="00521481"/>
    <w:rsid w:val="0054109C"/>
    <w:rsid w:val="005B3879"/>
    <w:rsid w:val="005E598B"/>
    <w:rsid w:val="00665110"/>
    <w:rsid w:val="006709F1"/>
    <w:rsid w:val="006B3D24"/>
    <w:rsid w:val="006C60E6"/>
    <w:rsid w:val="006E3AE1"/>
    <w:rsid w:val="007538A9"/>
    <w:rsid w:val="0077269B"/>
    <w:rsid w:val="007863AD"/>
    <w:rsid w:val="007E7573"/>
    <w:rsid w:val="007F2F2B"/>
    <w:rsid w:val="00800A32"/>
    <w:rsid w:val="008070D3"/>
    <w:rsid w:val="00815F53"/>
    <w:rsid w:val="00837914"/>
    <w:rsid w:val="00844363"/>
    <w:rsid w:val="00874FE7"/>
    <w:rsid w:val="00890517"/>
    <w:rsid w:val="008D053A"/>
    <w:rsid w:val="008D2021"/>
    <w:rsid w:val="00932B64"/>
    <w:rsid w:val="00935400"/>
    <w:rsid w:val="00952F7D"/>
    <w:rsid w:val="00962CC6"/>
    <w:rsid w:val="009A38BA"/>
    <w:rsid w:val="009E612F"/>
    <w:rsid w:val="009F4DF9"/>
    <w:rsid w:val="00A1522D"/>
    <w:rsid w:val="00A61A31"/>
    <w:rsid w:val="00A73070"/>
    <w:rsid w:val="00A87419"/>
    <w:rsid w:val="00B43E11"/>
    <w:rsid w:val="00B93942"/>
    <w:rsid w:val="00BB42BD"/>
    <w:rsid w:val="00BC1E80"/>
    <w:rsid w:val="00BE53A3"/>
    <w:rsid w:val="00D143DE"/>
    <w:rsid w:val="00D43125"/>
    <w:rsid w:val="00D66A3A"/>
    <w:rsid w:val="00DA5F8D"/>
    <w:rsid w:val="00DB0C90"/>
    <w:rsid w:val="00DF198B"/>
    <w:rsid w:val="00E21157"/>
    <w:rsid w:val="00E22772"/>
    <w:rsid w:val="00E3159C"/>
    <w:rsid w:val="00E50651"/>
    <w:rsid w:val="00E50982"/>
    <w:rsid w:val="00E74B29"/>
    <w:rsid w:val="00EA54DD"/>
    <w:rsid w:val="00EB7C2B"/>
    <w:rsid w:val="00F40111"/>
    <w:rsid w:val="00F43D9E"/>
    <w:rsid w:val="00FA288E"/>
    <w:rsid w:val="00FB1D21"/>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F54AD"/>
  <w15:chartTrackingRefBased/>
  <w15:docId w15:val="{34112713-483C-4AAA-8EBF-83928CD56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Strong">
    <w:name w:val="Strong"/>
    <w:basedOn w:val="DefaultParagraphFont"/>
    <w:uiPriority w:val="22"/>
    <w:qFormat/>
    <w:rsid w:val="00935400"/>
    <w:rPr>
      <w:b/>
      <w:bCs/>
    </w:rPr>
  </w:style>
  <w:style w:type="paragraph" w:styleId="ListParagraph">
    <w:name w:val="List Paragraph"/>
    <w:basedOn w:val="Normal"/>
    <w:uiPriority w:val="34"/>
    <w:semiHidden/>
    <w:qFormat/>
    <w:rsid w:val="00800A32"/>
    <w:pPr>
      <w:ind w:left="720"/>
      <w:contextualSpacing/>
    </w:pPr>
  </w:style>
  <w:style w:type="character" w:styleId="Hyperlink">
    <w:name w:val="Hyperlink"/>
    <w:basedOn w:val="DefaultParagraphFont"/>
    <w:uiPriority w:val="99"/>
    <w:semiHidden/>
    <w:rsid w:val="00844363"/>
    <w:rPr>
      <w:color w:val="0000FF" w:themeColor="hyperlink"/>
      <w:u w:val="single"/>
    </w:rPr>
  </w:style>
  <w:style w:type="character" w:styleId="UnresolvedMention">
    <w:name w:val="Unresolved Mention"/>
    <w:basedOn w:val="DefaultParagraphFont"/>
    <w:uiPriority w:val="99"/>
    <w:semiHidden/>
    <w:unhideWhenUsed/>
    <w:rsid w:val="008443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86594">
      <w:bodyDiv w:val="1"/>
      <w:marLeft w:val="0"/>
      <w:marRight w:val="0"/>
      <w:marTop w:val="0"/>
      <w:marBottom w:val="0"/>
      <w:divBdr>
        <w:top w:val="none" w:sz="0" w:space="0" w:color="auto"/>
        <w:left w:val="none" w:sz="0" w:space="0" w:color="auto"/>
        <w:bottom w:val="none" w:sz="0" w:space="0" w:color="auto"/>
        <w:right w:val="none" w:sz="0" w:space="0" w:color="auto"/>
      </w:divBdr>
      <w:divsChild>
        <w:div w:id="134568089">
          <w:marLeft w:val="0"/>
          <w:marRight w:val="0"/>
          <w:marTop w:val="0"/>
          <w:marBottom w:val="0"/>
          <w:divBdr>
            <w:top w:val="single" w:sz="2" w:space="0" w:color="E5E7EB"/>
            <w:left w:val="single" w:sz="2" w:space="0" w:color="E5E7EB"/>
            <w:bottom w:val="single" w:sz="2" w:space="0" w:color="E5E7EB"/>
            <w:right w:val="single" w:sz="2" w:space="0" w:color="E5E7EB"/>
          </w:divBdr>
          <w:divsChild>
            <w:div w:id="808596364">
              <w:marLeft w:val="0"/>
              <w:marRight w:val="0"/>
              <w:marTop w:val="0"/>
              <w:marBottom w:val="0"/>
              <w:divBdr>
                <w:top w:val="single" w:sz="2" w:space="0" w:color="E5E7EB"/>
                <w:left w:val="single" w:sz="2" w:space="0" w:color="E5E7EB"/>
                <w:bottom w:val="single" w:sz="2" w:space="0" w:color="E5E7EB"/>
                <w:right w:val="single" w:sz="2" w:space="0" w:color="E5E7EB"/>
              </w:divBdr>
              <w:divsChild>
                <w:div w:id="772634135">
                  <w:marLeft w:val="0"/>
                  <w:marRight w:val="0"/>
                  <w:marTop w:val="0"/>
                  <w:marBottom w:val="0"/>
                  <w:divBdr>
                    <w:top w:val="single" w:sz="2" w:space="0" w:color="E5E7EB"/>
                    <w:left w:val="single" w:sz="2" w:space="0" w:color="E5E7EB"/>
                    <w:bottom w:val="single" w:sz="2" w:space="0" w:color="E5E7EB"/>
                    <w:right w:val="single" w:sz="2" w:space="0" w:color="E5E7EB"/>
                  </w:divBdr>
                  <w:divsChild>
                    <w:div w:id="5897720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825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7382823">
      <w:bodyDiv w:val="1"/>
      <w:marLeft w:val="0"/>
      <w:marRight w:val="0"/>
      <w:marTop w:val="0"/>
      <w:marBottom w:val="0"/>
      <w:divBdr>
        <w:top w:val="none" w:sz="0" w:space="0" w:color="auto"/>
        <w:left w:val="none" w:sz="0" w:space="0" w:color="auto"/>
        <w:bottom w:val="none" w:sz="0" w:space="0" w:color="auto"/>
        <w:right w:val="none" w:sz="0" w:space="0" w:color="auto"/>
      </w:divBdr>
    </w:div>
    <w:div w:id="132456197">
      <w:bodyDiv w:val="1"/>
      <w:marLeft w:val="0"/>
      <w:marRight w:val="0"/>
      <w:marTop w:val="0"/>
      <w:marBottom w:val="0"/>
      <w:divBdr>
        <w:top w:val="none" w:sz="0" w:space="0" w:color="auto"/>
        <w:left w:val="none" w:sz="0" w:space="0" w:color="auto"/>
        <w:bottom w:val="none" w:sz="0" w:space="0" w:color="auto"/>
        <w:right w:val="none" w:sz="0" w:space="0" w:color="auto"/>
      </w:divBdr>
    </w:div>
    <w:div w:id="133377637">
      <w:bodyDiv w:val="1"/>
      <w:marLeft w:val="0"/>
      <w:marRight w:val="0"/>
      <w:marTop w:val="0"/>
      <w:marBottom w:val="0"/>
      <w:divBdr>
        <w:top w:val="none" w:sz="0" w:space="0" w:color="auto"/>
        <w:left w:val="none" w:sz="0" w:space="0" w:color="auto"/>
        <w:bottom w:val="none" w:sz="0" w:space="0" w:color="auto"/>
        <w:right w:val="none" w:sz="0" w:space="0" w:color="auto"/>
      </w:divBdr>
    </w:div>
    <w:div w:id="292445448">
      <w:bodyDiv w:val="1"/>
      <w:marLeft w:val="0"/>
      <w:marRight w:val="0"/>
      <w:marTop w:val="0"/>
      <w:marBottom w:val="0"/>
      <w:divBdr>
        <w:top w:val="none" w:sz="0" w:space="0" w:color="auto"/>
        <w:left w:val="none" w:sz="0" w:space="0" w:color="auto"/>
        <w:bottom w:val="none" w:sz="0" w:space="0" w:color="auto"/>
        <w:right w:val="none" w:sz="0" w:space="0" w:color="auto"/>
      </w:divBdr>
    </w:div>
    <w:div w:id="355809240">
      <w:bodyDiv w:val="1"/>
      <w:marLeft w:val="0"/>
      <w:marRight w:val="0"/>
      <w:marTop w:val="0"/>
      <w:marBottom w:val="0"/>
      <w:divBdr>
        <w:top w:val="none" w:sz="0" w:space="0" w:color="auto"/>
        <w:left w:val="none" w:sz="0" w:space="0" w:color="auto"/>
        <w:bottom w:val="none" w:sz="0" w:space="0" w:color="auto"/>
        <w:right w:val="none" w:sz="0" w:space="0" w:color="auto"/>
      </w:divBdr>
    </w:div>
    <w:div w:id="526410408">
      <w:bodyDiv w:val="1"/>
      <w:marLeft w:val="0"/>
      <w:marRight w:val="0"/>
      <w:marTop w:val="0"/>
      <w:marBottom w:val="0"/>
      <w:divBdr>
        <w:top w:val="none" w:sz="0" w:space="0" w:color="auto"/>
        <w:left w:val="none" w:sz="0" w:space="0" w:color="auto"/>
        <w:bottom w:val="none" w:sz="0" w:space="0" w:color="auto"/>
        <w:right w:val="none" w:sz="0" w:space="0" w:color="auto"/>
      </w:divBdr>
    </w:div>
    <w:div w:id="538205180">
      <w:bodyDiv w:val="1"/>
      <w:marLeft w:val="0"/>
      <w:marRight w:val="0"/>
      <w:marTop w:val="0"/>
      <w:marBottom w:val="0"/>
      <w:divBdr>
        <w:top w:val="none" w:sz="0" w:space="0" w:color="auto"/>
        <w:left w:val="none" w:sz="0" w:space="0" w:color="auto"/>
        <w:bottom w:val="none" w:sz="0" w:space="0" w:color="auto"/>
        <w:right w:val="none" w:sz="0" w:space="0" w:color="auto"/>
      </w:divBdr>
    </w:div>
    <w:div w:id="571740653">
      <w:bodyDiv w:val="1"/>
      <w:marLeft w:val="0"/>
      <w:marRight w:val="0"/>
      <w:marTop w:val="0"/>
      <w:marBottom w:val="0"/>
      <w:divBdr>
        <w:top w:val="none" w:sz="0" w:space="0" w:color="auto"/>
        <w:left w:val="none" w:sz="0" w:space="0" w:color="auto"/>
        <w:bottom w:val="none" w:sz="0" w:space="0" w:color="auto"/>
        <w:right w:val="none" w:sz="0" w:space="0" w:color="auto"/>
      </w:divBdr>
      <w:divsChild>
        <w:div w:id="350035110">
          <w:marLeft w:val="0"/>
          <w:marRight w:val="0"/>
          <w:marTop w:val="0"/>
          <w:marBottom w:val="0"/>
          <w:divBdr>
            <w:top w:val="single" w:sz="2" w:space="0" w:color="E5E7EB"/>
            <w:left w:val="single" w:sz="2" w:space="0" w:color="E5E7EB"/>
            <w:bottom w:val="single" w:sz="2" w:space="0" w:color="E5E7EB"/>
            <w:right w:val="single" w:sz="2" w:space="0" w:color="E5E7EB"/>
          </w:divBdr>
          <w:divsChild>
            <w:div w:id="1450321353">
              <w:marLeft w:val="0"/>
              <w:marRight w:val="0"/>
              <w:marTop w:val="0"/>
              <w:marBottom w:val="0"/>
              <w:divBdr>
                <w:top w:val="single" w:sz="2" w:space="0" w:color="E5E7EB"/>
                <w:left w:val="single" w:sz="2" w:space="0" w:color="E5E7EB"/>
                <w:bottom w:val="single" w:sz="2" w:space="0" w:color="E5E7EB"/>
                <w:right w:val="single" w:sz="2" w:space="0" w:color="E5E7EB"/>
              </w:divBdr>
              <w:divsChild>
                <w:div w:id="81998436">
                  <w:marLeft w:val="0"/>
                  <w:marRight w:val="0"/>
                  <w:marTop w:val="0"/>
                  <w:marBottom w:val="0"/>
                  <w:divBdr>
                    <w:top w:val="single" w:sz="2" w:space="0" w:color="E5E7EB"/>
                    <w:left w:val="single" w:sz="2" w:space="0" w:color="E5E7EB"/>
                    <w:bottom w:val="single" w:sz="2" w:space="0" w:color="E5E7EB"/>
                    <w:right w:val="single" w:sz="2" w:space="0" w:color="E5E7EB"/>
                  </w:divBdr>
                  <w:divsChild>
                    <w:div w:id="14068021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09570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08850795">
      <w:bodyDiv w:val="1"/>
      <w:marLeft w:val="0"/>
      <w:marRight w:val="0"/>
      <w:marTop w:val="0"/>
      <w:marBottom w:val="0"/>
      <w:divBdr>
        <w:top w:val="none" w:sz="0" w:space="0" w:color="auto"/>
        <w:left w:val="none" w:sz="0" w:space="0" w:color="auto"/>
        <w:bottom w:val="none" w:sz="0" w:space="0" w:color="auto"/>
        <w:right w:val="none" w:sz="0" w:space="0" w:color="auto"/>
      </w:divBdr>
    </w:div>
    <w:div w:id="635333970">
      <w:bodyDiv w:val="1"/>
      <w:marLeft w:val="0"/>
      <w:marRight w:val="0"/>
      <w:marTop w:val="0"/>
      <w:marBottom w:val="0"/>
      <w:divBdr>
        <w:top w:val="none" w:sz="0" w:space="0" w:color="auto"/>
        <w:left w:val="none" w:sz="0" w:space="0" w:color="auto"/>
        <w:bottom w:val="none" w:sz="0" w:space="0" w:color="auto"/>
        <w:right w:val="none" w:sz="0" w:space="0" w:color="auto"/>
      </w:divBdr>
    </w:div>
    <w:div w:id="752511744">
      <w:bodyDiv w:val="1"/>
      <w:marLeft w:val="0"/>
      <w:marRight w:val="0"/>
      <w:marTop w:val="0"/>
      <w:marBottom w:val="0"/>
      <w:divBdr>
        <w:top w:val="none" w:sz="0" w:space="0" w:color="auto"/>
        <w:left w:val="none" w:sz="0" w:space="0" w:color="auto"/>
        <w:bottom w:val="none" w:sz="0" w:space="0" w:color="auto"/>
        <w:right w:val="none" w:sz="0" w:space="0" w:color="auto"/>
      </w:divBdr>
    </w:div>
    <w:div w:id="810486167">
      <w:bodyDiv w:val="1"/>
      <w:marLeft w:val="0"/>
      <w:marRight w:val="0"/>
      <w:marTop w:val="0"/>
      <w:marBottom w:val="0"/>
      <w:divBdr>
        <w:top w:val="none" w:sz="0" w:space="0" w:color="auto"/>
        <w:left w:val="none" w:sz="0" w:space="0" w:color="auto"/>
        <w:bottom w:val="none" w:sz="0" w:space="0" w:color="auto"/>
        <w:right w:val="none" w:sz="0" w:space="0" w:color="auto"/>
      </w:divBdr>
    </w:div>
    <w:div w:id="812791843">
      <w:bodyDiv w:val="1"/>
      <w:marLeft w:val="0"/>
      <w:marRight w:val="0"/>
      <w:marTop w:val="0"/>
      <w:marBottom w:val="0"/>
      <w:divBdr>
        <w:top w:val="none" w:sz="0" w:space="0" w:color="auto"/>
        <w:left w:val="none" w:sz="0" w:space="0" w:color="auto"/>
        <w:bottom w:val="none" w:sz="0" w:space="0" w:color="auto"/>
        <w:right w:val="none" w:sz="0" w:space="0" w:color="auto"/>
      </w:divBdr>
    </w:div>
    <w:div w:id="899560054">
      <w:bodyDiv w:val="1"/>
      <w:marLeft w:val="0"/>
      <w:marRight w:val="0"/>
      <w:marTop w:val="0"/>
      <w:marBottom w:val="0"/>
      <w:divBdr>
        <w:top w:val="none" w:sz="0" w:space="0" w:color="auto"/>
        <w:left w:val="none" w:sz="0" w:space="0" w:color="auto"/>
        <w:bottom w:val="none" w:sz="0" w:space="0" w:color="auto"/>
        <w:right w:val="none" w:sz="0" w:space="0" w:color="auto"/>
      </w:divBdr>
    </w:div>
    <w:div w:id="935481465">
      <w:bodyDiv w:val="1"/>
      <w:marLeft w:val="0"/>
      <w:marRight w:val="0"/>
      <w:marTop w:val="0"/>
      <w:marBottom w:val="0"/>
      <w:divBdr>
        <w:top w:val="none" w:sz="0" w:space="0" w:color="auto"/>
        <w:left w:val="none" w:sz="0" w:space="0" w:color="auto"/>
        <w:bottom w:val="none" w:sz="0" w:space="0" w:color="auto"/>
        <w:right w:val="none" w:sz="0" w:space="0" w:color="auto"/>
      </w:divBdr>
    </w:div>
    <w:div w:id="1047341830">
      <w:bodyDiv w:val="1"/>
      <w:marLeft w:val="0"/>
      <w:marRight w:val="0"/>
      <w:marTop w:val="0"/>
      <w:marBottom w:val="0"/>
      <w:divBdr>
        <w:top w:val="none" w:sz="0" w:space="0" w:color="auto"/>
        <w:left w:val="none" w:sz="0" w:space="0" w:color="auto"/>
        <w:bottom w:val="none" w:sz="0" w:space="0" w:color="auto"/>
        <w:right w:val="none" w:sz="0" w:space="0" w:color="auto"/>
      </w:divBdr>
    </w:div>
    <w:div w:id="1048066055">
      <w:bodyDiv w:val="1"/>
      <w:marLeft w:val="0"/>
      <w:marRight w:val="0"/>
      <w:marTop w:val="0"/>
      <w:marBottom w:val="0"/>
      <w:divBdr>
        <w:top w:val="none" w:sz="0" w:space="0" w:color="auto"/>
        <w:left w:val="none" w:sz="0" w:space="0" w:color="auto"/>
        <w:bottom w:val="none" w:sz="0" w:space="0" w:color="auto"/>
        <w:right w:val="none" w:sz="0" w:space="0" w:color="auto"/>
      </w:divBdr>
    </w:div>
    <w:div w:id="1053583787">
      <w:bodyDiv w:val="1"/>
      <w:marLeft w:val="0"/>
      <w:marRight w:val="0"/>
      <w:marTop w:val="0"/>
      <w:marBottom w:val="0"/>
      <w:divBdr>
        <w:top w:val="none" w:sz="0" w:space="0" w:color="auto"/>
        <w:left w:val="none" w:sz="0" w:space="0" w:color="auto"/>
        <w:bottom w:val="none" w:sz="0" w:space="0" w:color="auto"/>
        <w:right w:val="none" w:sz="0" w:space="0" w:color="auto"/>
      </w:divBdr>
    </w:div>
    <w:div w:id="1123812258">
      <w:bodyDiv w:val="1"/>
      <w:marLeft w:val="0"/>
      <w:marRight w:val="0"/>
      <w:marTop w:val="0"/>
      <w:marBottom w:val="0"/>
      <w:divBdr>
        <w:top w:val="none" w:sz="0" w:space="0" w:color="auto"/>
        <w:left w:val="none" w:sz="0" w:space="0" w:color="auto"/>
        <w:bottom w:val="none" w:sz="0" w:space="0" w:color="auto"/>
        <w:right w:val="none" w:sz="0" w:space="0" w:color="auto"/>
      </w:divBdr>
    </w:div>
    <w:div w:id="1301301305">
      <w:bodyDiv w:val="1"/>
      <w:marLeft w:val="0"/>
      <w:marRight w:val="0"/>
      <w:marTop w:val="0"/>
      <w:marBottom w:val="0"/>
      <w:divBdr>
        <w:top w:val="none" w:sz="0" w:space="0" w:color="auto"/>
        <w:left w:val="none" w:sz="0" w:space="0" w:color="auto"/>
        <w:bottom w:val="none" w:sz="0" w:space="0" w:color="auto"/>
        <w:right w:val="none" w:sz="0" w:space="0" w:color="auto"/>
      </w:divBdr>
      <w:divsChild>
        <w:div w:id="330836263">
          <w:marLeft w:val="0"/>
          <w:marRight w:val="0"/>
          <w:marTop w:val="0"/>
          <w:marBottom w:val="0"/>
          <w:divBdr>
            <w:top w:val="single" w:sz="2" w:space="0" w:color="E5E7EB"/>
            <w:left w:val="single" w:sz="2" w:space="0" w:color="E5E7EB"/>
            <w:bottom w:val="single" w:sz="2" w:space="0" w:color="E5E7EB"/>
            <w:right w:val="single" w:sz="2" w:space="0" w:color="E5E7EB"/>
          </w:divBdr>
          <w:divsChild>
            <w:div w:id="392116709">
              <w:marLeft w:val="0"/>
              <w:marRight w:val="0"/>
              <w:marTop w:val="0"/>
              <w:marBottom w:val="0"/>
              <w:divBdr>
                <w:top w:val="single" w:sz="2" w:space="0" w:color="E5E7EB"/>
                <w:left w:val="single" w:sz="2" w:space="0" w:color="E5E7EB"/>
                <w:bottom w:val="single" w:sz="2" w:space="0" w:color="E5E7EB"/>
                <w:right w:val="single" w:sz="2" w:space="0" w:color="E5E7EB"/>
              </w:divBdr>
              <w:divsChild>
                <w:div w:id="1924488866">
                  <w:marLeft w:val="0"/>
                  <w:marRight w:val="0"/>
                  <w:marTop w:val="0"/>
                  <w:marBottom w:val="0"/>
                  <w:divBdr>
                    <w:top w:val="single" w:sz="2" w:space="0" w:color="E5E7EB"/>
                    <w:left w:val="single" w:sz="2" w:space="0" w:color="E5E7EB"/>
                    <w:bottom w:val="single" w:sz="2" w:space="0" w:color="E5E7EB"/>
                    <w:right w:val="single" w:sz="2" w:space="0" w:color="E5E7EB"/>
                  </w:divBdr>
                  <w:divsChild>
                    <w:div w:id="209100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5600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29941385">
      <w:bodyDiv w:val="1"/>
      <w:marLeft w:val="0"/>
      <w:marRight w:val="0"/>
      <w:marTop w:val="0"/>
      <w:marBottom w:val="0"/>
      <w:divBdr>
        <w:top w:val="none" w:sz="0" w:space="0" w:color="auto"/>
        <w:left w:val="none" w:sz="0" w:space="0" w:color="auto"/>
        <w:bottom w:val="none" w:sz="0" w:space="0" w:color="auto"/>
        <w:right w:val="none" w:sz="0" w:space="0" w:color="auto"/>
      </w:divBdr>
    </w:div>
    <w:div w:id="1347295331">
      <w:bodyDiv w:val="1"/>
      <w:marLeft w:val="0"/>
      <w:marRight w:val="0"/>
      <w:marTop w:val="0"/>
      <w:marBottom w:val="0"/>
      <w:divBdr>
        <w:top w:val="none" w:sz="0" w:space="0" w:color="auto"/>
        <w:left w:val="none" w:sz="0" w:space="0" w:color="auto"/>
        <w:bottom w:val="none" w:sz="0" w:space="0" w:color="auto"/>
        <w:right w:val="none" w:sz="0" w:space="0" w:color="auto"/>
      </w:divBdr>
    </w:div>
    <w:div w:id="1388798244">
      <w:bodyDiv w:val="1"/>
      <w:marLeft w:val="0"/>
      <w:marRight w:val="0"/>
      <w:marTop w:val="0"/>
      <w:marBottom w:val="0"/>
      <w:divBdr>
        <w:top w:val="none" w:sz="0" w:space="0" w:color="auto"/>
        <w:left w:val="none" w:sz="0" w:space="0" w:color="auto"/>
        <w:bottom w:val="none" w:sz="0" w:space="0" w:color="auto"/>
        <w:right w:val="none" w:sz="0" w:space="0" w:color="auto"/>
      </w:divBdr>
    </w:div>
    <w:div w:id="1422411417">
      <w:bodyDiv w:val="1"/>
      <w:marLeft w:val="0"/>
      <w:marRight w:val="0"/>
      <w:marTop w:val="0"/>
      <w:marBottom w:val="0"/>
      <w:divBdr>
        <w:top w:val="none" w:sz="0" w:space="0" w:color="auto"/>
        <w:left w:val="none" w:sz="0" w:space="0" w:color="auto"/>
        <w:bottom w:val="none" w:sz="0" w:space="0" w:color="auto"/>
        <w:right w:val="none" w:sz="0" w:space="0" w:color="auto"/>
      </w:divBdr>
    </w:div>
    <w:div w:id="1479028482">
      <w:bodyDiv w:val="1"/>
      <w:marLeft w:val="0"/>
      <w:marRight w:val="0"/>
      <w:marTop w:val="0"/>
      <w:marBottom w:val="0"/>
      <w:divBdr>
        <w:top w:val="none" w:sz="0" w:space="0" w:color="auto"/>
        <w:left w:val="none" w:sz="0" w:space="0" w:color="auto"/>
        <w:bottom w:val="none" w:sz="0" w:space="0" w:color="auto"/>
        <w:right w:val="none" w:sz="0" w:space="0" w:color="auto"/>
      </w:divBdr>
    </w:div>
    <w:div w:id="1551072881">
      <w:bodyDiv w:val="1"/>
      <w:marLeft w:val="0"/>
      <w:marRight w:val="0"/>
      <w:marTop w:val="0"/>
      <w:marBottom w:val="0"/>
      <w:divBdr>
        <w:top w:val="none" w:sz="0" w:space="0" w:color="auto"/>
        <w:left w:val="none" w:sz="0" w:space="0" w:color="auto"/>
        <w:bottom w:val="none" w:sz="0" w:space="0" w:color="auto"/>
        <w:right w:val="none" w:sz="0" w:space="0" w:color="auto"/>
      </w:divBdr>
    </w:div>
    <w:div w:id="1619601733">
      <w:bodyDiv w:val="1"/>
      <w:marLeft w:val="0"/>
      <w:marRight w:val="0"/>
      <w:marTop w:val="0"/>
      <w:marBottom w:val="0"/>
      <w:divBdr>
        <w:top w:val="none" w:sz="0" w:space="0" w:color="auto"/>
        <w:left w:val="none" w:sz="0" w:space="0" w:color="auto"/>
        <w:bottom w:val="none" w:sz="0" w:space="0" w:color="auto"/>
        <w:right w:val="none" w:sz="0" w:space="0" w:color="auto"/>
      </w:divBdr>
    </w:div>
    <w:div w:id="1630041589">
      <w:bodyDiv w:val="1"/>
      <w:marLeft w:val="0"/>
      <w:marRight w:val="0"/>
      <w:marTop w:val="0"/>
      <w:marBottom w:val="0"/>
      <w:divBdr>
        <w:top w:val="none" w:sz="0" w:space="0" w:color="auto"/>
        <w:left w:val="none" w:sz="0" w:space="0" w:color="auto"/>
        <w:bottom w:val="none" w:sz="0" w:space="0" w:color="auto"/>
        <w:right w:val="none" w:sz="0" w:space="0" w:color="auto"/>
      </w:divBdr>
    </w:div>
    <w:div w:id="1642812161">
      <w:bodyDiv w:val="1"/>
      <w:marLeft w:val="0"/>
      <w:marRight w:val="0"/>
      <w:marTop w:val="0"/>
      <w:marBottom w:val="0"/>
      <w:divBdr>
        <w:top w:val="none" w:sz="0" w:space="0" w:color="auto"/>
        <w:left w:val="none" w:sz="0" w:space="0" w:color="auto"/>
        <w:bottom w:val="none" w:sz="0" w:space="0" w:color="auto"/>
        <w:right w:val="none" w:sz="0" w:space="0" w:color="auto"/>
      </w:divBdr>
    </w:div>
    <w:div w:id="1650747245">
      <w:bodyDiv w:val="1"/>
      <w:marLeft w:val="0"/>
      <w:marRight w:val="0"/>
      <w:marTop w:val="0"/>
      <w:marBottom w:val="0"/>
      <w:divBdr>
        <w:top w:val="none" w:sz="0" w:space="0" w:color="auto"/>
        <w:left w:val="none" w:sz="0" w:space="0" w:color="auto"/>
        <w:bottom w:val="none" w:sz="0" w:space="0" w:color="auto"/>
        <w:right w:val="none" w:sz="0" w:space="0" w:color="auto"/>
      </w:divBdr>
    </w:div>
    <w:div w:id="1697006107">
      <w:bodyDiv w:val="1"/>
      <w:marLeft w:val="0"/>
      <w:marRight w:val="0"/>
      <w:marTop w:val="0"/>
      <w:marBottom w:val="0"/>
      <w:divBdr>
        <w:top w:val="none" w:sz="0" w:space="0" w:color="auto"/>
        <w:left w:val="none" w:sz="0" w:space="0" w:color="auto"/>
        <w:bottom w:val="none" w:sz="0" w:space="0" w:color="auto"/>
        <w:right w:val="none" w:sz="0" w:space="0" w:color="auto"/>
      </w:divBdr>
    </w:div>
    <w:div w:id="1703361319">
      <w:bodyDiv w:val="1"/>
      <w:marLeft w:val="0"/>
      <w:marRight w:val="0"/>
      <w:marTop w:val="0"/>
      <w:marBottom w:val="0"/>
      <w:divBdr>
        <w:top w:val="none" w:sz="0" w:space="0" w:color="auto"/>
        <w:left w:val="none" w:sz="0" w:space="0" w:color="auto"/>
        <w:bottom w:val="none" w:sz="0" w:space="0" w:color="auto"/>
        <w:right w:val="none" w:sz="0" w:space="0" w:color="auto"/>
      </w:divBdr>
    </w:div>
    <w:div w:id="1742168029">
      <w:bodyDiv w:val="1"/>
      <w:marLeft w:val="0"/>
      <w:marRight w:val="0"/>
      <w:marTop w:val="0"/>
      <w:marBottom w:val="0"/>
      <w:divBdr>
        <w:top w:val="none" w:sz="0" w:space="0" w:color="auto"/>
        <w:left w:val="none" w:sz="0" w:space="0" w:color="auto"/>
        <w:bottom w:val="none" w:sz="0" w:space="0" w:color="auto"/>
        <w:right w:val="none" w:sz="0" w:space="0" w:color="auto"/>
      </w:divBdr>
    </w:div>
    <w:div w:id="1908223681">
      <w:bodyDiv w:val="1"/>
      <w:marLeft w:val="0"/>
      <w:marRight w:val="0"/>
      <w:marTop w:val="0"/>
      <w:marBottom w:val="0"/>
      <w:divBdr>
        <w:top w:val="none" w:sz="0" w:space="0" w:color="auto"/>
        <w:left w:val="none" w:sz="0" w:space="0" w:color="auto"/>
        <w:bottom w:val="none" w:sz="0" w:space="0" w:color="auto"/>
        <w:right w:val="none" w:sz="0" w:space="0" w:color="auto"/>
      </w:divBdr>
    </w:div>
    <w:div w:id="1935940927">
      <w:bodyDiv w:val="1"/>
      <w:marLeft w:val="0"/>
      <w:marRight w:val="0"/>
      <w:marTop w:val="0"/>
      <w:marBottom w:val="0"/>
      <w:divBdr>
        <w:top w:val="none" w:sz="0" w:space="0" w:color="auto"/>
        <w:left w:val="none" w:sz="0" w:space="0" w:color="auto"/>
        <w:bottom w:val="none" w:sz="0" w:space="0" w:color="auto"/>
        <w:right w:val="none" w:sz="0" w:space="0" w:color="auto"/>
      </w:divBdr>
    </w:div>
    <w:div w:id="1940721528">
      <w:bodyDiv w:val="1"/>
      <w:marLeft w:val="0"/>
      <w:marRight w:val="0"/>
      <w:marTop w:val="0"/>
      <w:marBottom w:val="0"/>
      <w:divBdr>
        <w:top w:val="none" w:sz="0" w:space="0" w:color="auto"/>
        <w:left w:val="none" w:sz="0" w:space="0" w:color="auto"/>
        <w:bottom w:val="none" w:sz="0" w:space="0" w:color="auto"/>
        <w:right w:val="none" w:sz="0" w:space="0" w:color="auto"/>
      </w:divBdr>
    </w:div>
    <w:div w:id="2037071747">
      <w:bodyDiv w:val="1"/>
      <w:marLeft w:val="0"/>
      <w:marRight w:val="0"/>
      <w:marTop w:val="0"/>
      <w:marBottom w:val="0"/>
      <w:divBdr>
        <w:top w:val="none" w:sz="0" w:space="0" w:color="auto"/>
        <w:left w:val="none" w:sz="0" w:space="0" w:color="auto"/>
        <w:bottom w:val="none" w:sz="0" w:space="0" w:color="auto"/>
        <w:right w:val="none" w:sz="0" w:space="0" w:color="auto"/>
      </w:divBdr>
    </w:div>
    <w:div w:id="2074307377">
      <w:bodyDiv w:val="1"/>
      <w:marLeft w:val="0"/>
      <w:marRight w:val="0"/>
      <w:marTop w:val="0"/>
      <w:marBottom w:val="0"/>
      <w:divBdr>
        <w:top w:val="none" w:sz="0" w:space="0" w:color="auto"/>
        <w:left w:val="none" w:sz="0" w:space="0" w:color="auto"/>
        <w:bottom w:val="none" w:sz="0" w:space="0" w:color="auto"/>
        <w:right w:val="none" w:sz="0" w:space="0" w:color="auto"/>
      </w:divBdr>
    </w:div>
    <w:div w:id="209493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github.com/TARUNSRIKANTH/AIML_Assignment1/blob/main/Python_Code/Assignment_Advancement.py" TargetMode="Externa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s://github.com/TARUNSRIKANTH/AIML_Assignment1/blob/main/Python_Code/AIML_GivenCode.py" TargetMode="External"/><Relationship Id="rId20" Type="http://schemas.openxmlformats.org/officeDocument/2006/relationships/hyperlink" Target="https://github.com/TARUNSRIKANTH/AIML_Assignment1/blob/main/Python_Code/AIML_Assignment1.p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ru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BC3BCB41F96466A8308F7DAB7301A80"/>
        <w:category>
          <w:name w:val="General"/>
          <w:gallery w:val="placeholder"/>
        </w:category>
        <w:types>
          <w:type w:val="bbPlcHdr"/>
        </w:types>
        <w:behaviors>
          <w:behavior w:val="content"/>
        </w:behaviors>
        <w:guid w:val="{749F15EF-499B-4004-90B3-FC09FF4FD477}"/>
      </w:docPartPr>
      <w:docPartBody>
        <w:p w:rsidR="008470B4" w:rsidRDefault="00000000">
          <w:pPr>
            <w:pStyle w:val="FBC3BCB41F96466A8308F7DAB7301A80"/>
          </w:pPr>
          <w:r w:rsidRPr="00DF198B">
            <w:t>—</w:t>
          </w:r>
        </w:p>
      </w:docPartBody>
    </w:docPart>
    <w:docPart>
      <w:docPartPr>
        <w:name w:val="493D7EBBCF6644308F3E9D8B55CDC591"/>
        <w:category>
          <w:name w:val="General"/>
          <w:gallery w:val="placeholder"/>
        </w:category>
        <w:types>
          <w:type w:val="bbPlcHdr"/>
        </w:types>
        <w:behaviors>
          <w:behavior w:val="content"/>
        </w:behaviors>
        <w:guid w:val="{3C785620-44AA-403D-BE74-1893F7240ECF}"/>
      </w:docPartPr>
      <w:docPartBody>
        <w:p w:rsidR="008470B4" w:rsidRDefault="00000000">
          <w:pPr>
            <w:pStyle w:val="493D7EBBCF6644308F3E9D8B55CDC591"/>
          </w:pPr>
          <w:r w:rsidRPr="00DF198B">
            <w:t>—</w:t>
          </w:r>
        </w:p>
      </w:docPartBody>
    </w:docPart>
    <w:docPart>
      <w:docPartPr>
        <w:name w:val="7D5FCF62E9C74B8A88DE8D03DF5C6CDD"/>
        <w:category>
          <w:name w:val="General"/>
          <w:gallery w:val="placeholder"/>
        </w:category>
        <w:types>
          <w:type w:val="bbPlcHdr"/>
        </w:types>
        <w:behaviors>
          <w:behavior w:val="content"/>
        </w:behaviors>
        <w:guid w:val="{EDE30304-CD37-4A6D-B879-9D7FE77B45DE}"/>
      </w:docPartPr>
      <w:docPartBody>
        <w:p w:rsidR="008470B4" w:rsidRDefault="00000000">
          <w:pPr>
            <w:pStyle w:val="7D5FCF62E9C74B8A88DE8D03DF5C6CDD"/>
          </w:pPr>
          <w:r>
            <w:t>INTRODUCTION</w:t>
          </w:r>
        </w:p>
      </w:docPartBody>
    </w:docPart>
    <w:docPart>
      <w:docPartPr>
        <w:name w:val="473E8A903B834903AE3C2724228A7E42"/>
        <w:category>
          <w:name w:val="General"/>
          <w:gallery w:val="placeholder"/>
        </w:category>
        <w:types>
          <w:type w:val="bbPlcHdr"/>
        </w:types>
        <w:behaviors>
          <w:behavior w:val="content"/>
        </w:behaviors>
        <w:guid w:val="{BCE91F5E-CA33-4D45-B338-5E1514146E73}"/>
      </w:docPartPr>
      <w:docPartBody>
        <w:p w:rsidR="008470B4" w:rsidRDefault="00000000">
          <w:pPr>
            <w:pStyle w:val="473E8A903B834903AE3C2724228A7E42"/>
          </w:pPr>
          <w:r w:rsidRPr="00E74B29">
            <w:t xml:space="preserve">PAGE </w:t>
          </w:r>
          <w:r>
            <w:t>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MR10">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017"/>
    <w:rsid w:val="00017433"/>
    <w:rsid w:val="00041A27"/>
    <w:rsid w:val="000E78C1"/>
    <w:rsid w:val="000F2420"/>
    <w:rsid w:val="00344017"/>
    <w:rsid w:val="003869CB"/>
    <w:rsid w:val="003A25A1"/>
    <w:rsid w:val="004417EF"/>
    <w:rsid w:val="0077269B"/>
    <w:rsid w:val="008470B4"/>
    <w:rsid w:val="00CA5966"/>
    <w:rsid w:val="00D741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C3BCB41F96466A8308F7DAB7301A80">
    <w:name w:val="FBC3BCB41F96466A8308F7DAB7301A80"/>
  </w:style>
  <w:style w:type="paragraph" w:customStyle="1" w:styleId="493D7EBBCF6644308F3E9D8B55CDC591">
    <w:name w:val="493D7EBBCF6644308F3E9D8B55CDC591"/>
  </w:style>
  <w:style w:type="paragraph" w:customStyle="1" w:styleId="7D5FCF62E9C74B8A88DE8D03DF5C6CDD">
    <w:name w:val="7D5FCF62E9C74B8A88DE8D03DF5C6CDD"/>
  </w:style>
  <w:style w:type="paragraph" w:customStyle="1" w:styleId="473E8A903B834903AE3C2724228A7E42">
    <w:name w:val="473E8A903B834903AE3C2724228A7E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4.xml><?xml version="1.0" encoding="utf-8"?>
<ds:datastoreItem xmlns:ds="http://schemas.openxmlformats.org/officeDocument/2006/customXml" ds:itemID="{143C3D67-ACAD-4446-9C81-8465795BFBF1}">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353</TotalTime>
  <Pages>12</Pages>
  <Words>2065</Words>
  <Characters>11775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Srikanth Sannidhi</dc:creator>
  <cp:keywords/>
  <dc:description/>
  <cp:lastModifiedBy>Tarun Srikanth Sannidhi</cp:lastModifiedBy>
  <cp:revision>17</cp:revision>
  <dcterms:created xsi:type="dcterms:W3CDTF">2024-11-17T11:14:00Z</dcterms:created>
  <dcterms:modified xsi:type="dcterms:W3CDTF">2024-11-20T16:33:00Z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